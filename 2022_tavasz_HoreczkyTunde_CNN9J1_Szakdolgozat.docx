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A1101" w:rsidRDefault="0091475E" w:rsidP="00E83FB4">
      <w:pPr>
        <w:ind w:firstLine="0"/>
        <w:jc w:val="center"/>
        <w:rPr>
          <w:rFonts w:cs="Times New Roman"/>
          <w:sz w:val="32"/>
          <w:szCs w:val="28"/>
        </w:rPr>
      </w:pPr>
      <w:r w:rsidRPr="00FA1101">
        <w:rPr>
          <w:rFonts w:cs="Times New Roman"/>
          <w:sz w:val="32"/>
          <w:szCs w:val="28"/>
        </w:rPr>
        <w:t>Pannon Egyetem</w:t>
      </w:r>
    </w:p>
    <w:p w14:paraId="1E0D3960" w14:textId="77777777" w:rsidR="0091475E" w:rsidRPr="00FA1101" w:rsidRDefault="0091475E" w:rsidP="00E83FB4">
      <w:pPr>
        <w:ind w:firstLine="0"/>
        <w:jc w:val="center"/>
        <w:rPr>
          <w:rFonts w:cs="Times New Roman"/>
          <w:sz w:val="32"/>
          <w:szCs w:val="28"/>
        </w:rPr>
      </w:pPr>
      <w:r w:rsidRPr="00FA1101">
        <w:rPr>
          <w:rFonts w:cs="Times New Roman"/>
          <w:sz w:val="32"/>
          <w:szCs w:val="28"/>
        </w:rPr>
        <w:t>Műszaki Informatikai Kar</w:t>
      </w:r>
    </w:p>
    <w:p w14:paraId="7C5EE306" w14:textId="2F8B75B4" w:rsidR="0091475E" w:rsidRPr="00FA1101" w:rsidRDefault="00FA1101" w:rsidP="00E83FB4">
      <w:pPr>
        <w:ind w:firstLine="0"/>
        <w:jc w:val="center"/>
        <w:rPr>
          <w:rFonts w:cs="Times New Roman"/>
          <w:sz w:val="32"/>
          <w:szCs w:val="28"/>
        </w:rPr>
      </w:pPr>
      <w:r w:rsidRPr="00FA1101">
        <w:rPr>
          <w:rFonts w:cs="Times New Roman"/>
          <w:sz w:val="32"/>
          <w:szCs w:val="28"/>
        </w:rPr>
        <w:t xml:space="preserve">Matematikai </w:t>
      </w:r>
      <w:r w:rsidR="001A6441">
        <w:rPr>
          <w:rFonts w:cs="Times New Roman"/>
          <w:sz w:val="32"/>
          <w:szCs w:val="28"/>
        </w:rPr>
        <w:t>T</w:t>
      </w:r>
      <w:r w:rsidRPr="00FA1101">
        <w:rPr>
          <w:rFonts w:cs="Times New Roman"/>
          <w:sz w:val="32"/>
          <w:szCs w:val="28"/>
        </w:rPr>
        <w:t>anszék</w:t>
      </w:r>
    </w:p>
    <w:p w14:paraId="5F386480" w14:textId="6D86212E" w:rsidR="0091475E" w:rsidRPr="00FA1101" w:rsidRDefault="00FA1101" w:rsidP="00E83FB4">
      <w:pPr>
        <w:spacing w:after="1600"/>
        <w:ind w:firstLine="0"/>
        <w:jc w:val="center"/>
        <w:rPr>
          <w:rFonts w:cs="Times New Roman"/>
          <w:sz w:val="32"/>
          <w:szCs w:val="28"/>
        </w:rPr>
      </w:pPr>
      <w:r w:rsidRPr="00FA1101">
        <w:rPr>
          <w:rFonts w:cs="Times New Roman"/>
          <w:sz w:val="32"/>
          <w:szCs w:val="28"/>
        </w:rPr>
        <w:t>Gazdaságinformatikus BSC</w:t>
      </w:r>
    </w:p>
    <w:p w14:paraId="11745E24" w14:textId="31CD6E5F" w:rsidR="0091475E" w:rsidRPr="00FA1101" w:rsidRDefault="0091475E" w:rsidP="00E83FB4">
      <w:pPr>
        <w:spacing w:after="1000"/>
        <w:ind w:firstLine="0"/>
        <w:jc w:val="center"/>
        <w:rPr>
          <w:rFonts w:cs="Times New Roman"/>
          <w:sz w:val="32"/>
          <w:szCs w:val="28"/>
        </w:rPr>
      </w:pPr>
      <w:r w:rsidRPr="00FA1101">
        <w:rPr>
          <w:rFonts w:cs="Times New Roman"/>
          <w:b/>
          <w:sz w:val="52"/>
          <w:szCs w:val="48"/>
        </w:rPr>
        <w:t>SZAK</w:t>
      </w:r>
      <w:r w:rsidR="00202FE2" w:rsidRPr="00FA1101">
        <w:rPr>
          <w:rFonts w:cs="Times New Roman"/>
          <w:b/>
          <w:sz w:val="52"/>
          <w:szCs w:val="48"/>
        </w:rPr>
        <w:t>DOLGOZAT</w:t>
      </w:r>
    </w:p>
    <w:p w14:paraId="384C442D" w14:textId="030CB34F" w:rsidR="0091475E" w:rsidRPr="00FA1101" w:rsidRDefault="00FA1101" w:rsidP="00E83FB4">
      <w:pPr>
        <w:spacing w:after="1000"/>
        <w:ind w:firstLine="0"/>
        <w:jc w:val="center"/>
        <w:rPr>
          <w:rFonts w:cs="Times New Roman"/>
          <w:b/>
          <w:sz w:val="36"/>
          <w:szCs w:val="32"/>
        </w:rPr>
      </w:pPr>
      <w:r w:rsidRPr="00FA1101">
        <w:rPr>
          <w:rFonts w:cs="Times New Roman"/>
          <w:b/>
          <w:sz w:val="36"/>
          <w:szCs w:val="32"/>
        </w:rPr>
        <w:t>Antikvár könyvesbolti alkalmazásfejlesztés C# nyelven</w:t>
      </w:r>
    </w:p>
    <w:p w14:paraId="60E0358F" w14:textId="497024F1" w:rsidR="0091475E" w:rsidRPr="00FA1101" w:rsidRDefault="00FA1101" w:rsidP="00E83FB4">
      <w:pPr>
        <w:spacing w:after="2800"/>
        <w:ind w:firstLine="0"/>
        <w:jc w:val="center"/>
        <w:rPr>
          <w:rFonts w:cs="Times New Roman"/>
          <w:b/>
          <w:sz w:val="32"/>
          <w:szCs w:val="28"/>
        </w:rPr>
      </w:pPr>
      <w:r w:rsidRPr="00FA1101">
        <w:rPr>
          <w:rFonts w:cs="Times New Roman"/>
          <w:b/>
          <w:sz w:val="36"/>
          <w:szCs w:val="32"/>
        </w:rPr>
        <w:t>Horeczky Tünde</w:t>
      </w:r>
    </w:p>
    <w:p w14:paraId="1473862B" w14:textId="2DDC603D" w:rsidR="0091475E" w:rsidRPr="00FA1101" w:rsidRDefault="0091475E" w:rsidP="00E83FB4">
      <w:pPr>
        <w:ind w:firstLine="0"/>
        <w:jc w:val="center"/>
        <w:rPr>
          <w:rFonts w:cs="Times New Roman"/>
          <w:sz w:val="32"/>
          <w:szCs w:val="28"/>
        </w:rPr>
      </w:pPr>
      <w:r w:rsidRPr="00FA1101">
        <w:rPr>
          <w:rFonts w:cs="Times New Roman"/>
          <w:sz w:val="32"/>
          <w:szCs w:val="28"/>
        </w:rPr>
        <w:t xml:space="preserve">Témavezető: </w:t>
      </w:r>
      <w:r w:rsidR="00FA1101" w:rsidRPr="00FA1101">
        <w:rPr>
          <w:rFonts w:cs="Times New Roman"/>
          <w:sz w:val="32"/>
          <w:szCs w:val="28"/>
        </w:rPr>
        <w:t>Süle Péter</w:t>
      </w:r>
    </w:p>
    <w:p w14:paraId="1D9D9B4E" w14:textId="793CB7D7" w:rsidR="00791D1B" w:rsidRPr="00FA1101" w:rsidRDefault="00FA1101" w:rsidP="00E83FB4">
      <w:pPr>
        <w:spacing w:after="240"/>
        <w:ind w:firstLine="0"/>
        <w:jc w:val="center"/>
        <w:rPr>
          <w:rFonts w:cs="Times New Roman"/>
          <w:sz w:val="28"/>
          <w:szCs w:val="28"/>
        </w:rPr>
        <w:sectPr w:rsidR="00791D1B" w:rsidRPr="00FA1101"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FA1101">
        <w:rPr>
          <w:rFonts w:cs="Times New Roman"/>
          <w:sz w:val="32"/>
          <w:szCs w:val="28"/>
        </w:rPr>
        <w:t>2022</w:t>
      </w:r>
    </w:p>
    <w:p w14:paraId="0216CA4B" w14:textId="19FD7D59" w:rsidR="00037D0C" w:rsidRPr="00037D0C" w:rsidRDefault="00C56522" w:rsidP="00C56522">
      <w:pPr>
        <w:ind w:firstLine="0"/>
      </w:pPr>
      <w:r>
        <w:rPr>
          <w:noProof/>
        </w:rPr>
        <w:lastRenderedPageBreak/>
        <w:drawing>
          <wp:anchor distT="0" distB="0" distL="114300" distR="114300" simplePos="0" relativeHeight="251673600" behindDoc="0" locked="0" layoutInCell="1" allowOverlap="1" wp14:anchorId="2CBE919B" wp14:editId="01E1BC23">
            <wp:simplePos x="0" y="0"/>
            <wp:positionH relativeFrom="column">
              <wp:posOffset>-179705</wp:posOffset>
            </wp:positionH>
            <wp:positionV relativeFrom="paragraph">
              <wp:posOffset>0</wp:posOffset>
            </wp:positionV>
            <wp:extent cx="5399405" cy="7635240"/>
            <wp:effectExtent l="0" t="0" r="0" b="3810"/>
            <wp:wrapSquare wrapText="bothSides"/>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99405" cy="7635240"/>
                    </a:xfrm>
                    <a:prstGeom prst="rect">
                      <a:avLst/>
                    </a:prstGeom>
                  </pic:spPr>
                </pic:pic>
              </a:graphicData>
            </a:graphic>
            <wp14:sizeRelH relativeFrom="page">
              <wp14:pctWidth>0</wp14:pctWidth>
            </wp14:sizeRelH>
            <wp14:sizeRelV relativeFrom="page">
              <wp14:pctHeight>0</wp14:pctHeight>
            </wp14:sizeRelV>
          </wp:anchor>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66F7D03C" w:rsidR="0033258A" w:rsidRPr="00FA1101" w:rsidRDefault="0033258A" w:rsidP="00037D0C">
      <w:pPr>
        <w:pStyle w:val="Firstparagraph"/>
      </w:pPr>
      <w:r w:rsidRPr="00FA1101">
        <w:t xml:space="preserve">Alulírott </w:t>
      </w:r>
      <w:r w:rsidR="00FA1101" w:rsidRPr="00FA1101">
        <w:t>Horeczky Tünde</w:t>
      </w:r>
      <w:r w:rsidRPr="00FA1101">
        <w:t xml:space="preserve"> hallgató kijelentem, hogy a dolgozatot a Pannon Egyetem </w:t>
      </w:r>
      <w:r w:rsidR="00FA1101" w:rsidRPr="00FA1101">
        <w:t xml:space="preserve">Matematika </w:t>
      </w:r>
      <w:r w:rsidR="001A6441">
        <w:t>T</w:t>
      </w:r>
      <w:r w:rsidR="00FA1101" w:rsidRPr="00FA1101">
        <w:t>anszékén</w:t>
      </w:r>
      <w:r w:rsidRPr="00FA1101">
        <w:t xml:space="preserve"> készítettem a </w:t>
      </w:r>
      <w:r w:rsidR="00FA1101" w:rsidRPr="00FA1101">
        <w:t xml:space="preserve">gazdaságinformatikus </w:t>
      </w:r>
      <w:r w:rsidRPr="00FA1101">
        <w:t>végzettség megszerzése érdekében.</w:t>
      </w:r>
    </w:p>
    <w:p w14:paraId="6B39F50E" w14:textId="77777777" w:rsidR="0033258A" w:rsidRPr="00FA1101" w:rsidRDefault="0033258A" w:rsidP="008B7EA5">
      <w:r w:rsidRPr="00FA1101">
        <w:t xml:space="preserve">Kijelentem, hogy a dolgozatban lévő érdemi rész saját munkám eredménye, az érdemi részen kívül csak a hivatkozott forrásokat (szakirodalom, </w:t>
      </w:r>
      <w:r w:rsidR="00572DF2" w:rsidRPr="00FA1101">
        <w:t>eszközök</w:t>
      </w:r>
      <w:r w:rsidRPr="00FA1101">
        <w:t xml:space="preserve"> stb.) használtam fel.</w:t>
      </w:r>
    </w:p>
    <w:p w14:paraId="297B066F" w14:textId="77777777" w:rsidR="0033258A" w:rsidRPr="00FA1101" w:rsidRDefault="0033258A" w:rsidP="008B7EA5">
      <w:r w:rsidRPr="00FA1101">
        <w:t xml:space="preserve">Tudomásul veszem, hogy a dolgozatban foglalt eredményeket a Pannon Egyetem, </w:t>
      </w:r>
      <w:r w:rsidR="008B7EA5" w:rsidRPr="00FA1101">
        <w:t>v</w:t>
      </w:r>
      <w:r w:rsidRPr="00FA1101">
        <w:t>alamint a feladatot kiíró szervezeti egység saját céljaira szabadon felhasználhatja.</w:t>
      </w:r>
    </w:p>
    <w:p w14:paraId="6FB29CF9" w14:textId="1B75011D"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sidRPr="00FA1101">
        <w:rPr>
          <w:rFonts w:cs="Times New Roman"/>
          <w:szCs w:val="24"/>
        </w:rPr>
        <w:t>2022.05</w:t>
      </w:r>
    </w:p>
    <w:p w14:paraId="323CF5B1" w14:textId="77777777" w:rsidR="00037D0C" w:rsidRPr="00FA1101" w:rsidRDefault="00037D0C" w:rsidP="00037D0C">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7AA5D3E" w14:textId="0CE4C260" w:rsidR="0033258A" w:rsidRPr="00FA1101" w:rsidRDefault="00037D0C" w:rsidP="00674F6E">
      <w:pPr>
        <w:tabs>
          <w:tab w:val="center" w:pos="6521"/>
        </w:tabs>
        <w:spacing w:line="264" w:lineRule="auto"/>
        <w:ind w:left="11" w:right="-2"/>
        <w:rPr>
          <w:rFonts w:cs="Times New Roman"/>
          <w:szCs w:val="24"/>
        </w:rPr>
      </w:pPr>
      <w:r w:rsidRPr="00FA1101">
        <w:rPr>
          <w:rFonts w:eastAsia="Times New Roman"/>
          <w:i/>
        </w:rPr>
        <w:tab/>
      </w:r>
      <w:r w:rsidR="00FA1101" w:rsidRPr="00FA1101">
        <w:rPr>
          <w:rFonts w:eastAsia="Times New Roman"/>
          <w:i/>
        </w:rPr>
        <w:t>Horeczky Tünde</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426FCBE" w:rsidR="0033258A" w:rsidRPr="00FA1101" w:rsidRDefault="0033258A" w:rsidP="00037D0C">
      <w:pPr>
        <w:pStyle w:val="Firstparagraph"/>
      </w:pPr>
      <w:r w:rsidRPr="00FA1101">
        <w:t xml:space="preserve">Alulírott </w:t>
      </w:r>
      <w:r w:rsidR="00FA1101">
        <w:rPr>
          <w:rFonts w:eastAsia="Times New Roman"/>
          <w:iCs/>
        </w:rPr>
        <w:t xml:space="preserve">Süle Péter </w:t>
      </w:r>
      <w:r w:rsidRPr="00FA1101">
        <w:t xml:space="preserve">témavezető kijelentem, hogy a dolgozatot </w:t>
      </w:r>
      <w:r w:rsidR="00FA1101" w:rsidRPr="00FA1101">
        <w:rPr>
          <w:rFonts w:eastAsia="Times New Roman"/>
          <w:iCs/>
        </w:rPr>
        <w:t>Horeczky Tünde</w:t>
      </w:r>
      <w:r w:rsidRPr="00FA1101">
        <w:rPr>
          <w:rFonts w:eastAsia="Times New Roman"/>
          <w:i/>
        </w:rPr>
        <w:t xml:space="preserve"> </w:t>
      </w:r>
      <w:r w:rsidRPr="00FA1101">
        <w:t xml:space="preserve">a Pannon Egyetem </w:t>
      </w:r>
      <w:r w:rsidR="00FA1101">
        <w:rPr>
          <w:rFonts w:eastAsia="Times New Roman"/>
          <w:iCs/>
        </w:rPr>
        <w:t xml:space="preserve">Matematika </w:t>
      </w:r>
      <w:r w:rsidR="001A6441">
        <w:rPr>
          <w:rFonts w:eastAsia="Times New Roman"/>
          <w:iCs/>
        </w:rPr>
        <w:t>T</w:t>
      </w:r>
      <w:r w:rsidR="00FA1101">
        <w:rPr>
          <w:rFonts w:eastAsia="Times New Roman"/>
          <w:iCs/>
        </w:rPr>
        <w:t>anszék</w:t>
      </w:r>
      <w:r w:rsidR="00CF499E" w:rsidRPr="00FA1101">
        <w:rPr>
          <w:rFonts w:eastAsia="Times New Roman"/>
          <w:iCs/>
        </w:rPr>
        <w:t>én</w:t>
      </w:r>
      <w:r w:rsidRPr="00FA1101">
        <w:t xml:space="preserve"> készítette </w:t>
      </w:r>
      <w:r w:rsidR="00FA1101">
        <w:t>gazdaságinformatikus</w:t>
      </w:r>
      <w:r w:rsidRPr="00FA1101">
        <w:t xml:space="preserve"> végzettség megszerzése érdekében.</w:t>
      </w:r>
    </w:p>
    <w:p w14:paraId="0D90F6C3" w14:textId="77777777" w:rsidR="0033258A" w:rsidRPr="00FA1101" w:rsidRDefault="0033258A" w:rsidP="003601AC">
      <w:r w:rsidRPr="00FA1101">
        <w:t>Kijelentem, hogy a dolgozat védésre bocsátását engedélyezem.</w:t>
      </w:r>
    </w:p>
    <w:p w14:paraId="0D5759E7" w14:textId="7E09AA94" w:rsidR="0033258A" w:rsidRPr="00FA1101" w:rsidRDefault="00B35A4D" w:rsidP="00B35A4D">
      <w:pPr>
        <w:spacing w:before="600" w:after="720"/>
        <w:rPr>
          <w:rFonts w:cs="Times New Roman"/>
          <w:szCs w:val="24"/>
        </w:rPr>
      </w:pPr>
      <w:r w:rsidRPr="00FA1101">
        <w:rPr>
          <w:rFonts w:cs="Times New Roman"/>
          <w:szCs w:val="24"/>
        </w:rPr>
        <w:t xml:space="preserve">Dátum: </w:t>
      </w:r>
      <w:r w:rsidR="0033258A" w:rsidRPr="00FA1101">
        <w:rPr>
          <w:rFonts w:cs="Times New Roman"/>
          <w:szCs w:val="24"/>
        </w:rPr>
        <w:t xml:space="preserve">Veszprém, </w:t>
      </w:r>
      <w:r w:rsidR="00FA1101">
        <w:rPr>
          <w:rFonts w:cs="Times New Roman"/>
          <w:szCs w:val="24"/>
        </w:rPr>
        <w:t>2022.05</w:t>
      </w:r>
    </w:p>
    <w:p w14:paraId="6B20BC32" w14:textId="77777777" w:rsidR="00674F6E" w:rsidRPr="00FA1101" w:rsidRDefault="00674F6E" w:rsidP="00674F6E">
      <w:pPr>
        <w:tabs>
          <w:tab w:val="left" w:pos="5103"/>
          <w:tab w:val="left" w:leader="dot" w:pos="7938"/>
        </w:tabs>
        <w:ind w:left="312"/>
        <w:rPr>
          <w:rFonts w:cs="Times New Roman"/>
          <w:szCs w:val="24"/>
        </w:rPr>
      </w:pPr>
      <w:r w:rsidRPr="00FA1101">
        <w:rPr>
          <w:rFonts w:cs="Times New Roman"/>
          <w:szCs w:val="24"/>
        </w:rPr>
        <w:tab/>
      </w:r>
      <w:r w:rsidRPr="00FA1101">
        <w:rPr>
          <w:rFonts w:cs="Times New Roman"/>
          <w:szCs w:val="24"/>
        </w:rPr>
        <w:tab/>
      </w:r>
    </w:p>
    <w:p w14:paraId="61E0BCBA" w14:textId="32D44EA2" w:rsidR="00674F6E" w:rsidRPr="00FA1101" w:rsidRDefault="00674F6E" w:rsidP="00674F6E">
      <w:pPr>
        <w:tabs>
          <w:tab w:val="center" w:pos="6521"/>
        </w:tabs>
        <w:spacing w:line="264" w:lineRule="auto"/>
        <w:ind w:left="11" w:right="-2"/>
        <w:rPr>
          <w:rFonts w:cs="Times New Roman"/>
          <w:szCs w:val="24"/>
        </w:rPr>
      </w:pPr>
      <w:r w:rsidRPr="00FA1101">
        <w:rPr>
          <w:rFonts w:eastAsia="Times New Roman"/>
          <w:i/>
        </w:rPr>
        <w:tab/>
      </w:r>
      <w:r w:rsidR="00FA1101">
        <w:rPr>
          <w:rFonts w:eastAsia="Times New Roman"/>
          <w:i/>
        </w:rPr>
        <w:t>Süle Péter</w:t>
      </w:r>
    </w:p>
    <w:p w14:paraId="05B52170" w14:textId="1F66B966" w:rsidR="0091475E" w:rsidRPr="00FA1101" w:rsidRDefault="0091475E" w:rsidP="00696ABD">
      <w:pPr>
        <w:pStyle w:val="Title1"/>
      </w:pPr>
      <w:r w:rsidRPr="00FA1101">
        <w:lastRenderedPageBreak/>
        <w:t>Köszönetnyilvánítás</w:t>
      </w:r>
      <w:bookmarkEnd w:id="1"/>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A4179F" w:rsidRDefault="0091475E" w:rsidP="00696ABD">
      <w:pPr>
        <w:pStyle w:val="Title1"/>
        <w:rPr>
          <w:lang w:val="hu-HU"/>
        </w:rPr>
      </w:pPr>
      <w:bookmarkStart w:id="2" w:name="_Toc68948684"/>
      <w:r w:rsidRPr="00A4179F">
        <w:rPr>
          <w:lang w:val="hu-HU"/>
        </w:rPr>
        <w:lastRenderedPageBreak/>
        <w:t>Tartalmi összefoglaló</w:t>
      </w:r>
      <w:bookmarkEnd w:id="2"/>
    </w:p>
    <w:p w14:paraId="66F13A40" w14:textId="6FFFB408" w:rsidR="00696ABD" w:rsidRDefault="001D3759" w:rsidP="00696ABD">
      <w:pPr>
        <w:ind w:firstLine="0"/>
        <w:rPr>
          <w:rFonts w:cs="Times New Roman"/>
          <w:szCs w:val="24"/>
        </w:rPr>
      </w:pPr>
      <w:r>
        <w:rPr>
          <w:rFonts w:cs="Times New Roman"/>
          <w:szCs w:val="24"/>
        </w:rPr>
        <w:t xml:space="preserve">Szakdolgozatom témája egy antikvárium nyilvántartó rendszerének </w:t>
      </w:r>
      <w:r w:rsidR="00BD3B31">
        <w:rPr>
          <w:rFonts w:cs="Times New Roman"/>
          <w:szCs w:val="24"/>
        </w:rPr>
        <w:t>fejlesztése</w:t>
      </w:r>
      <w:r>
        <w:rPr>
          <w:rFonts w:cs="Times New Roman"/>
          <w:szCs w:val="24"/>
        </w:rPr>
        <w:t xml:space="preserve"> és tesztelése</w:t>
      </w:r>
      <w:r w:rsidR="00A4179F">
        <w:rPr>
          <w:rFonts w:cs="Times New Roman"/>
          <w:szCs w:val="24"/>
        </w:rPr>
        <w:t xml:space="preserve"> C# nyelven</w:t>
      </w:r>
      <w:r>
        <w:rPr>
          <w:rFonts w:cs="Times New Roman"/>
          <w:szCs w:val="24"/>
        </w:rPr>
        <w:t xml:space="preserve">. </w:t>
      </w:r>
    </w:p>
    <w:p w14:paraId="2D151F16" w14:textId="1C24425C" w:rsidR="00696ABD" w:rsidRDefault="00696ABD" w:rsidP="00696ABD">
      <w:pPr>
        <w:rPr>
          <w:rFonts w:cs="Times New Roman"/>
          <w:szCs w:val="24"/>
        </w:rPr>
      </w:pPr>
      <w:r>
        <w:rPr>
          <w:rFonts w:cs="Times New Roman"/>
          <w:szCs w:val="24"/>
        </w:rPr>
        <w:t>A dolgozatban bemutatásra kerül</w:t>
      </w:r>
      <w:r w:rsidR="002D1AF2">
        <w:rPr>
          <w:rFonts w:cs="Times New Roman"/>
          <w:szCs w:val="24"/>
        </w:rPr>
        <w:t>nek</w:t>
      </w:r>
      <w:r>
        <w:rPr>
          <w:rFonts w:cs="Times New Roman"/>
          <w:szCs w:val="24"/>
        </w:rPr>
        <w:t xml:space="preserve"> az alkalmazás elkészítéséhez használatos technikák. Illetve ismertetem a program funkcióit lépésről lépésre</w:t>
      </w:r>
      <w:r w:rsidR="00A4179F">
        <w:rPr>
          <w:rFonts w:cs="Times New Roman"/>
          <w:szCs w:val="24"/>
        </w:rPr>
        <w:t>, az adatbázisismertetésével együttesen</w:t>
      </w:r>
      <w:r>
        <w:rPr>
          <w:rFonts w:cs="Times New Roman"/>
          <w:szCs w:val="24"/>
        </w:rPr>
        <w:t>. Ezenfelül a tesztelésről ejtek szót, valamint lehetséges tovább fejlesztési lehetőségekről.</w:t>
      </w:r>
    </w:p>
    <w:p w14:paraId="0BAB3761" w14:textId="2FE488AF" w:rsidR="00961D5C" w:rsidRDefault="00961D5C" w:rsidP="00696ABD">
      <w:pPr>
        <w:rPr>
          <w:rFonts w:cs="Times New Roman"/>
          <w:szCs w:val="24"/>
        </w:rPr>
      </w:pPr>
      <w:r>
        <w:rPr>
          <w:rFonts w:cs="Times New Roman"/>
          <w:szCs w:val="24"/>
        </w:rPr>
        <w:t>A</w:t>
      </w:r>
      <w:r w:rsidR="00550151">
        <w:rPr>
          <w:rFonts w:cs="Times New Roman"/>
          <w:szCs w:val="24"/>
        </w:rPr>
        <w:t>z</w:t>
      </w:r>
      <w:r>
        <w:rPr>
          <w:rFonts w:cs="Times New Roman"/>
          <w:szCs w:val="24"/>
        </w:rPr>
        <w:t xml:space="preserve"> elkészült alkalmazás segít egy átláthatóbb képet kapni a felhasználónak az üzletben fellelhető könyvekkel kapcsolatosan.</w:t>
      </w:r>
    </w:p>
    <w:p w14:paraId="2D3104D9" w14:textId="63D528D1" w:rsidR="00696ABD" w:rsidRPr="00696ABD" w:rsidRDefault="00696ABD" w:rsidP="00696ABD">
      <w:pPr>
        <w:spacing w:before="600"/>
        <w:ind w:firstLine="0"/>
        <w:rPr>
          <w:rFonts w:cs="Times New Roman"/>
          <w:szCs w:val="24"/>
        </w:rPr>
      </w:pPr>
      <w:r>
        <w:rPr>
          <w:rFonts w:cs="Times New Roman"/>
          <w:b/>
          <w:bCs/>
          <w:szCs w:val="24"/>
        </w:rPr>
        <w:t xml:space="preserve">Kulcsszavak: </w:t>
      </w:r>
      <w:r w:rsidRPr="00696ABD">
        <w:rPr>
          <w:rFonts w:cs="Times New Roman"/>
          <w:szCs w:val="24"/>
        </w:rPr>
        <w:t>Antikvárium, C#, adatbázis, könyv</w:t>
      </w:r>
      <w:r w:rsidR="00961D5C">
        <w:rPr>
          <w:rFonts w:cs="Times New Roman"/>
          <w:szCs w:val="24"/>
        </w:rPr>
        <w:t>, tesztelés, fejlesztés</w:t>
      </w:r>
    </w:p>
    <w:p w14:paraId="7A77B38D" w14:textId="77777777" w:rsidR="00632D14" w:rsidRPr="00674F6E" w:rsidRDefault="00632D14" w:rsidP="00696ABD">
      <w:pPr>
        <w:pStyle w:val="Title1"/>
      </w:pPr>
      <w:r w:rsidRPr="00674F6E">
        <w:lastRenderedPageBreak/>
        <w:t>Abstract</w:t>
      </w:r>
    </w:p>
    <w:p w14:paraId="5D3018EA" w14:textId="05D0741F" w:rsidR="003B71D8" w:rsidRDefault="002D1AF2" w:rsidP="00037D0C">
      <w:pPr>
        <w:pStyle w:val="Firstparagraph"/>
        <w:rPr>
          <w:lang w:val="en-GB"/>
        </w:rPr>
      </w:pPr>
      <w:r>
        <w:rPr>
          <w:lang w:val="en-GB"/>
        </w:rPr>
        <w:t>The topic of my dissertation is the development and testing of an antique shop registration system on C# language.</w:t>
      </w:r>
    </w:p>
    <w:p w14:paraId="7EA7DDA1" w14:textId="60B570FB" w:rsidR="00BE71EC" w:rsidRDefault="002D1AF2" w:rsidP="002D1AF2">
      <w:pPr>
        <w:rPr>
          <w:lang w:val="en-GB"/>
        </w:rPr>
      </w:pPr>
      <w:r>
        <w:rPr>
          <w:lang w:val="en-GB"/>
        </w:rPr>
        <w:t xml:space="preserve">The techniques used to create the application are presented in the dissertation. </w:t>
      </w:r>
      <w:r w:rsidR="0084467E">
        <w:rPr>
          <w:lang w:val="en-GB"/>
        </w:rPr>
        <w:t>T</w:t>
      </w:r>
      <w:r>
        <w:rPr>
          <w:lang w:val="en-GB"/>
        </w:rPr>
        <w:t>he functions of the program</w:t>
      </w:r>
      <w:r w:rsidR="0084467E">
        <w:rPr>
          <w:lang w:val="en-GB"/>
        </w:rPr>
        <w:t xml:space="preserve"> are explained</w:t>
      </w:r>
      <w:r>
        <w:rPr>
          <w:lang w:val="en-GB"/>
        </w:rPr>
        <w:t xml:space="preserve"> step by step, together with the description of the database. </w:t>
      </w:r>
      <w:r w:rsidR="00BE71EC">
        <w:rPr>
          <w:lang w:val="en-GB"/>
        </w:rPr>
        <w:t>In addition, I will talk about testing and possible improvements.</w:t>
      </w:r>
    </w:p>
    <w:p w14:paraId="65167D2C" w14:textId="2E4DEDC8" w:rsidR="002D1AF2" w:rsidRPr="002D1AF2" w:rsidRDefault="002D1AF2" w:rsidP="002D1AF2">
      <w:pPr>
        <w:rPr>
          <w:lang w:val="en-GB"/>
        </w:rPr>
      </w:pPr>
      <w:r>
        <w:rPr>
          <w:lang w:val="en-GB"/>
        </w:rPr>
        <w:t>The completed application will help the user to get a more transparent picture of the books in the shop.</w:t>
      </w:r>
    </w:p>
    <w:p w14:paraId="1938AA0B" w14:textId="77823EDA"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BD3B31">
        <w:rPr>
          <w:rFonts w:cs="Times New Roman"/>
          <w:szCs w:val="24"/>
          <w:lang w:val="en-GB"/>
        </w:rPr>
        <w:t>Antique shop, C#, databas</w:t>
      </w:r>
      <w:r w:rsidR="00A4179F">
        <w:rPr>
          <w:rFonts w:cs="Times New Roman"/>
          <w:szCs w:val="24"/>
          <w:lang w:val="en-GB"/>
        </w:rPr>
        <w:t>e</w:t>
      </w:r>
      <w:r w:rsidR="00BD3B31">
        <w:rPr>
          <w:rFonts w:cs="Times New Roman"/>
          <w:szCs w:val="24"/>
          <w:lang w:val="en-GB"/>
        </w:rPr>
        <w:t xml:space="preserve">, book, testing, </w:t>
      </w:r>
      <w:r w:rsidR="00BE71EC">
        <w:rPr>
          <w:rFonts w:cs="Times New Roman"/>
          <w:szCs w:val="24"/>
          <w:lang w:val="en-GB"/>
        </w:rPr>
        <w:t>develop</w:t>
      </w:r>
      <w:r w:rsidR="00BD3B31">
        <w:rPr>
          <w:rFonts w:cs="Times New Roman"/>
          <w:szCs w:val="24"/>
          <w:lang w:val="en-GB"/>
        </w:rPr>
        <w:t>ment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FA1101" w:rsidRDefault="00674F6E" w:rsidP="00674F6E">
          <w:pPr>
            <w:pStyle w:val="Tartalomjegyzkcmsora"/>
            <w:spacing w:after="480"/>
            <w:rPr>
              <w:rStyle w:val="Title1Char"/>
              <w:color w:val="auto"/>
              <w:lang w:val="hu-HU"/>
            </w:rPr>
          </w:pPr>
          <w:r w:rsidRPr="00FA1101">
            <w:rPr>
              <w:rStyle w:val="Title1Char"/>
              <w:color w:val="auto"/>
              <w:lang w:val="hu-HU"/>
            </w:rPr>
            <w:t>Tartalomjegyzék</w:t>
          </w:r>
        </w:p>
        <w:p w14:paraId="3E7C4996" w14:textId="3CB88A9E" w:rsidR="00F81630" w:rsidRDefault="00674F6E">
          <w:pPr>
            <w:pStyle w:val="TJ1"/>
            <w:rPr>
              <w:rFonts w:asciiTheme="minorHAnsi" w:eastAsiaTheme="minorEastAsia" w:hAnsiTheme="minorHAnsi" w:cstheme="minorBidi"/>
              <w:b w:val="0"/>
              <w:bCs w:val="0"/>
              <w:noProof/>
              <w:sz w:val="22"/>
              <w:szCs w:val="22"/>
              <w:lang w:eastAsia="hu-HU"/>
            </w:rPr>
          </w:pPr>
          <w:r>
            <w:fldChar w:fldCharType="begin"/>
          </w:r>
          <w:r>
            <w:instrText xml:space="preserve"> TOC \o "1-3" \h \z \u </w:instrText>
          </w:r>
          <w:r>
            <w:fldChar w:fldCharType="separate"/>
          </w:r>
          <w:hyperlink w:anchor="_Toc102502239" w:history="1">
            <w:r w:rsidR="00F81630" w:rsidRPr="000073EE">
              <w:rPr>
                <w:rStyle w:val="Hiperhivatkozs"/>
                <w:noProof/>
              </w:rPr>
              <w:t>Jelölésjegyzék</w:t>
            </w:r>
            <w:r w:rsidR="00F81630">
              <w:rPr>
                <w:noProof/>
                <w:webHidden/>
              </w:rPr>
              <w:tab/>
            </w:r>
            <w:r w:rsidR="00F81630">
              <w:rPr>
                <w:noProof/>
                <w:webHidden/>
              </w:rPr>
              <w:fldChar w:fldCharType="begin"/>
            </w:r>
            <w:r w:rsidR="00F81630">
              <w:rPr>
                <w:noProof/>
                <w:webHidden/>
              </w:rPr>
              <w:instrText xml:space="preserve"> PAGEREF _Toc102502239 \h </w:instrText>
            </w:r>
            <w:r w:rsidR="00F81630">
              <w:rPr>
                <w:noProof/>
                <w:webHidden/>
              </w:rPr>
            </w:r>
            <w:r w:rsidR="00F81630">
              <w:rPr>
                <w:noProof/>
                <w:webHidden/>
              </w:rPr>
              <w:fldChar w:fldCharType="separate"/>
            </w:r>
            <w:r w:rsidR="00F81630">
              <w:rPr>
                <w:noProof/>
                <w:webHidden/>
              </w:rPr>
              <w:t>10</w:t>
            </w:r>
            <w:r w:rsidR="00F81630">
              <w:rPr>
                <w:noProof/>
                <w:webHidden/>
              </w:rPr>
              <w:fldChar w:fldCharType="end"/>
            </w:r>
          </w:hyperlink>
        </w:p>
        <w:p w14:paraId="411FE638" w14:textId="5D2103C2" w:rsidR="00F81630" w:rsidRDefault="00FC5B6C">
          <w:pPr>
            <w:pStyle w:val="TJ1"/>
            <w:rPr>
              <w:rFonts w:asciiTheme="minorHAnsi" w:eastAsiaTheme="minorEastAsia" w:hAnsiTheme="minorHAnsi" w:cstheme="minorBidi"/>
              <w:b w:val="0"/>
              <w:bCs w:val="0"/>
              <w:noProof/>
              <w:sz w:val="22"/>
              <w:szCs w:val="22"/>
              <w:lang w:eastAsia="hu-HU"/>
            </w:rPr>
          </w:pPr>
          <w:hyperlink w:anchor="_Toc102502240" w:history="1">
            <w:r w:rsidR="00F81630" w:rsidRPr="000073EE">
              <w:rPr>
                <w:rStyle w:val="Hiperhivatkozs"/>
                <w:noProof/>
              </w:rPr>
              <w:t>1.</w:t>
            </w:r>
            <w:r w:rsidR="00F81630">
              <w:rPr>
                <w:rFonts w:asciiTheme="minorHAnsi" w:eastAsiaTheme="minorEastAsia" w:hAnsiTheme="minorHAnsi" w:cstheme="minorBidi"/>
                <w:b w:val="0"/>
                <w:bCs w:val="0"/>
                <w:noProof/>
                <w:sz w:val="22"/>
                <w:szCs w:val="22"/>
                <w:lang w:eastAsia="hu-HU"/>
              </w:rPr>
              <w:tab/>
            </w:r>
            <w:r w:rsidR="00F81630" w:rsidRPr="000073EE">
              <w:rPr>
                <w:rStyle w:val="Hiperhivatkozs"/>
                <w:noProof/>
              </w:rPr>
              <w:t>Bevezetés</w:t>
            </w:r>
            <w:r w:rsidR="00F81630">
              <w:rPr>
                <w:noProof/>
                <w:webHidden/>
              </w:rPr>
              <w:tab/>
            </w:r>
            <w:r w:rsidR="00F81630">
              <w:rPr>
                <w:noProof/>
                <w:webHidden/>
              </w:rPr>
              <w:fldChar w:fldCharType="begin"/>
            </w:r>
            <w:r w:rsidR="00F81630">
              <w:rPr>
                <w:noProof/>
                <w:webHidden/>
              </w:rPr>
              <w:instrText xml:space="preserve"> PAGEREF _Toc102502240 \h </w:instrText>
            </w:r>
            <w:r w:rsidR="00F81630">
              <w:rPr>
                <w:noProof/>
                <w:webHidden/>
              </w:rPr>
            </w:r>
            <w:r w:rsidR="00F81630">
              <w:rPr>
                <w:noProof/>
                <w:webHidden/>
              </w:rPr>
              <w:fldChar w:fldCharType="separate"/>
            </w:r>
            <w:r w:rsidR="00F81630">
              <w:rPr>
                <w:noProof/>
                <w:webHidden/>
              </w:rPr>
              <w:t>11</w:t>
            </w:r>
            <w:r w:rsidR="00F81630">
              <w:rPr>
                <w:noProof/>
                <w:webHidden/>
              </w:rPr>
              <w:fldChar w:fldCharType="end"/>
            </w:r>
          </w:hyperlink>
        </w:p>
        <w:p w14:paraId="7FCFCD4E" w14:textId="7B0B197A" w:rsidR="00F81630" w:rsidRDefault="00FC5B6C">
          <w:pPr>
            <w:pStyle w:val="TJ2"/>
            <w:rPr>
              <w:rFonts w:asciiTheme="minorHAnsi" w:eastAsiaTheme="minorEastAsia" w:hAnsiTheme="minorHAnsi" w:cstheme="minorBidi"/>
              <w:noProof/>
              <w:sz w:val="22"/>
              <w:szCs w:val="22"/>
              <w:lang w:eastAsia="hu-HU"/>
            </w:rPr>
          </w:pPr>
          <w:hyperlink w:anchor="_Toc102502241" w:history="1">
            <w:r w:rsidR="00F81630" w:rsidRPr="000073EE">
              <w:rPr>
                <w:rStyle w:val="Hiperhivatkozs"/>
                <w:noProof/>
                <w14:scene3d>
                  <w14:camera w14:prst="orthographicFront"/>
                  <w14:lightRig w14:rig="threePt" w14:dir="t">
                    <w14:rot w14:lat="0" w14:lon="0" w14:rev="0"/>
                  </w14:lightRig>
                </w14:scene3d>
              </w:rPr>
              <w:t>1.1.</w:t>
            </w:r>
            <w:r w:rsidR="00F81630">
              <w:rPr>
                <w:rFonts w:asciiTheme="minorHAnsi" w:eastAsiaTheme="minorEastAsia" w:hAnsiTheme="minorHAnsi" w:cstheme="minorBidi"/>
                <w:noProof/>
                <w:sz w:val="22"/>
                <w:szCs w:val="22"/>
                <w:lang w:eastAsia="hu-HU"/>
              </w:rPr>
              <w:tab/>
            </w:r>
            <w:r w:rsidR="00F81630" w:rsidRPr="000073EE">
              <w:rPr>
                <w:rStyle w:val="Hiperhivatkozs"/>
                <w:noProof/>
              </w:rPr>
              <w:t>Választott technológiák</w:t>
            </w:r>
            <w:r w:rsidR="00F81630">
              <w:rPr>
                <w:noProof/>
                <w:webHidden/>
              </w:rPr>
              <w:tab/>
            </w:r>
            <w:r w:rsidR="00F81630">
              <w:rPr>
                <w:noProof/>
                <w:webHidden/>
              </w:rPr>
              <w:fldChar w:fldCharType="begin"/>
            </w:r>
            <w:r w:rsidR="00F81630">
              <w:rPr>
                <w:noProof/>
                <w:webHidden/>
              </w:rPr>
              <w:instrText xml:space="preserve"> PAGEREF _Toc102502241 \h </w:instrText>
            </w:r>
            <w:r w:rsidR="00F81630">
              <w:rPr>
                <w:noProof/>
                <w:webHidden/>
              </w:rPr>
            </w:r>
            <w:r w:rsidR="00F81630">
              <w:rPr>
                <w:noProof/>
                <w:webHidden/>
              </w:rPr>
              <w:fldChar w:fldCharType="separate"/>
            </w:r>
            <w:r w:rsidR="00F81630">
              <w:rPr>
                <w:noProof/>
                <w:webHidden/>
              </w:rPr>
              <w:t>11</w:t>
            </w:r>
            <w:r w:rsidR="00F81630">
              <w:rPr>
                <w:noProof/>
                <w:webHidden/>
              </w:rPr>
              <w:fldChar w:fldCharType="end"/>
            </w:r>
          </w:hyperlink>
        </w:p>
        <w:p w14:paraId="620416CE" w14:textId="6D24D28E" w:rsidR="00F81630" w:rsidRDefault="00FC5B6C">
          <w:pPr>
            <w:pStyle w:val="TJ3"/>
            <w:rPr>
              <w:rFonts w:asciiTheme="minorHAnsi" w:eastAsiaTheme="minorEastAsia" w:hAnsiTheme="minorHAnsi" w:cstheme="minorBidi"/>
              <w:iCs w:val="0"/>
              <w:noProof/>
              <w:sz w:val="22"/>
              <w:szCs w:val="22"/>
              <w:lang w:eastAsia="hu-HU"/>
            </w:rPr>
          </w:pPr>
          <w:hyperlink w:anchor="_Toc102502242" w:history="1">
            <w:r w:rsidR="00F81630" w:rsidRPr="000073EE">
              <w:rPr>
                <w:rStyle w:val="Hiperhivatkozs"/>
                <w:rFonts w:ascii="Arial" w:hAnsi="Arial"/>
                <w:noProof/>
              </w:rPr>
              <w:t>1.1.1.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A nyelv és a környezet</w:t>
            </w:r>
            <w:r w:rsidR="00F81630">
              <w:rPr>
                <w:noProof/>
                <w:webHidden/>
              </w:rPr>
              <w:tab/>
            </w:r>
            <w:r w:rsidR="00F81630">
              <w:rPr>
                <w:noProof/>
                <w:webHidden/>
              </w:rPr>
              <w:fldChar w:fldCharType="begin"/>
            </w:r>
            <w:r w:rsidR="00F81630">
              <w:rPr>
                <w:noProof/>
                <w:webHidden/>
              </w:rPr>
              <w:instrText xml:space="preserve"> PAGEREF _Toc102502242 \h </w:instrText>
            </w:r>
            <w:r w:rsidR="00F81630">
              <w:rPr>
                <w:noProof/>
                <w:webHidden/>
              </w:rPr>
            </w:r>
            <w:r w:rsidR="00F81630">
              <w:rPr>
                <w:noProof/>
                <w:webHidden/>
              </w:rPr>
              <w:fldChar w:fldCharType="separate"/>
            </w:r>
            <w:r w:rsidR="00F81630">
              <w:rPr>
                <w:noProof/>
                <w:webHidden/>
              </w:rPr>
              <w:t>12</w:t>
            </w:r>
            <w:r w:rsidR="00F81630">
              <w:rPr>
                <w:noProof/>
                <w:webHidden/>
              </w:rPr>
              <w:fldChar w:fldCharType="end"/>
            </w:r>
          </w:hyperlink>
        </w:p>
        <w:p w14:paraId="51EBC536" w14:textId="7BE727E2" w:rsidR="00F81630" w:rsidRDefault="00FC5B6C">
          <w:pPr>
            <w:pStyle w:val="TJ3"/>
            <w:rPr>
              <w:rFonts w:asciiTheme="minorHAnsi" w:eastAsiaTheme="minorEastAsia" w:hAnsiTheme="minorHAnsi" w:cstheme="minorBidi"/>
              <w:iCs w:val="0"/>
              <w:noProof/>
              <w:sz w:val="22"/>
              <w:szCs w:val="22"/>
              <w:lang w:eastAsia="hu-HU"/>
            </w:rPr>
          </w:pPr>
          <w:hyperlink w:anchor="_Toc102502243" w:history="1">
            <w:r w:rsidR="00F81630" w:rsidRPr="000073EE">
              <w:rPr>
                <w:rStyle w:val="Hiperhivatkozs"/>
                <w:rFonts w:ascii="Arial" w:hAnsi="Arial"/>
                <w:noProof/>
              </w:rPr>
              <w:t>1.1.2.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MSSQL</w:t>
            </w:r>
            <w:r w:rsidR="00F81630">
              <w:rPr>
                <w:noProof/>
                <w:webHidden/>
              </w:rPr>
              <w:tab/>
            </w:r>
            <w:r w:rsidR="00F81630">
              <w:rPr>
                <w:noProof/>
                <w:webHidden/>
              </w:rPr>
              <w:fldChar w:fldCharType="begin"/>
            </w:r>
            <w:r w:rsidR="00F81630">
              <w:rPr>
                <w:noProof/>
                <w:webHidden/>
              </w:rPr>
              <w:instrText xml:space="preserve"> PAGEREF _Toc102502243 \h </w:instrText>
            </w:r>
            <w:r w:rsidR="00F81630">
              <w:rPr>
                <w:noProof/>
                <w:webHidden/>
              </w:rPr>
            </w:r>
            <w:r w:rsidR="00F81630">
              <w:rPr>
                <w:noProof/>
                <w:webHidden/>
              </w:rPr>
              <w:fldChar w:fldCharType="separate"/>
            </w:r>
            <w:r w:rsidR="00F81630">
              <w:rPr>
                <w:noProof/>
                <w:webHidden/>
              </w:rPr>
              <w:t>13</w:t>
            </w:r>
            <w:r w:rsidR="00F81630">
              <w:rPr>
                <w:noProof/>
                <w:webHidden/>
              </w:rPr>
              <w:fldChar w:fldCharType="end"/>
            </w:r>
          </w:hyperlink>
        </w:p>
        <w:p w14:paraId="5CF9836E" w14:textId="54CDEA55" w:rsidR="00F81630" w:rsidRDefault="00FC5B6C">
          <w:pPr>
            <w:pStyle w:val="TJ3"/>
            <w:rPr>
              <w:rFonts w:asciiTheme="minorHAnsi" w:eastAsiaTheme="minorEastAsia" w:hAnsiTheme="minorHAnsi" w:cstheme="minorBidi"/>
              <w:iCs w:val="0"/>
              <w:noProof/>
              <w:sz w:val="22"/>
              <w:szCs w:val="22"/>
              <w:lang w:eastAsia="hu-HU"/>
            </w:rPr>
          </w:pPr>
          <w:hyperlink w:anchor="_Toc102502244" w:history="1">
            <w:r w:rsidR="00F81630" w:rsidRPr="000073EE">
              <w:rPr>
                <w:rStyle w:val="Hiperhivatkozs"/>
                <w:rFonts w:ascii="Arial" w:hAnsi="Arial"/>
                <w:noProof/>
              </w:rPr>
              <w:t>1.1.3.</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További technológiák ismertetése</w:t>
            </w:r>
            <w:r w:rsidR="00F81630">
              <w:rPr>
                <w:noProof/>
                <w:webHidden/>
              </w:rPr>
              <w:tab/>
            </w:r>
            <w:r w:rsidR="00F81630">
              <w:rPr>
                <w:noProof/>
                <w:webHidden/>
              </w:rPr>
              <w:fldChar w:fldCharType="begin"/>
            </w:r>
            <w:r w:rsidR="00F81630">
              <w:rPr>
                <w:noProof/>
                <w:webHidden/>
              </w:rPr>
              <w:instrText xml:space="preserve"> PAGEREF _Toc102502244 \h </w:instrText>
            </w:r>
            <w:r w:rsidR="00F81630">
              <w:rPr>
                <w:noProof/>
                <w:webHidden/>
              </w:rPr>
            </w:r>
            <w:r w:rsidR="00F81630">
              <w:rPr>
                <w:noProof/>
                <w:webHidden/>
              </w:rPr>
              <w:fldChar w:fldCharType="separate"/>
            </w:r>
            <w:r w:rsidR="00F81630">
              <w:rPr>
                <w:noProof/>
                <w:webHidden/>
              </w:rPr>
              <w:t>16</w:t>
            </w:r>
            <w:r w:rsidR="00F81630">
              <w:rPr>
                <w:noProof/>
                <w:webHidden/>
              </w:rPr>
              <w:fldChar w:fldCharType="end"/>
            </w:r>
          </w:hyperlink>
        </w:p>
        <w:p w14:paraId="6B33F27E" w14:textId="6DC0947E" w:rsidR="00F81630" w:rsidRDefault="00FC5B6C">
          <w:pPr>
            <w:pStyle w:val="TJ2"/>
            <w:rPr>
              <w:rFonts w:asciiTheme="minorHAnsi" w:eastAsiaTheme="minorEastAsia" w:hAnsiTheme="minorHAnsi" w:cstheme="minorBidi"/>
              <w:noProof/>
              <w:sz w:val="22"/>
              <w:szCs w:val="22"/>
              <w:lang w:eastAsia="hu-HU"/>
            </w:rPr>
          </w:pPr>
          <w:hyperlink w:anchor="_Toc102502245" w:history="1">
            <w:r w:rsidR="00F81630" w:rsidRPr="000073EE">
              <w:rPr>
                <w:rStyle w:val="Hiperhivatkozs"/>
                <w:noProof/>
                <w14:scene3d>
                  <w14:camera w14:prst="orthographicFront"/>
                  <w14:lightRig w14:rig="threePt" w14:dir="t">
                    <w14:rot w14:lat="0" w14:lon="0" w14:rev="0"/>
                  </w14:lightRig>
                </w14:scene3d>
              </w:rPr>
              <w:t>1.2.</w:t>
            </w:r>
            <w:r w:rsidR="00F81630">
              <w:rPr>
                <w:rFonts w:asciiTheme="minorHAnsi" w:eastAsiaTheme="minorEastAsia" w:hAnsiTheme="minorHAnsi" w:cstheme="minorBidi"/>
                <w:noProof/>
                <w:sz w:val="22"/>
                <w:szCs w:val="22"/>
                <w:lang w:eastAsia="hu-HU"/>
              </w:rPr>
              <w:tab/>
            </w:r>
            <w:r w:rsidR="00F81630" w:rsidRPr="000073EE">
              <w:rPr>
                <w:rStyle w:val="Hiperhivatkozs"/>
                <w:noProof/>
              </w:rPr>
              <w:t>Antikvár könyvek és könyvesboltok</w:t>
            </w:r>
            <w:r w:rsidR="00F81630">
              <w:rPr>
                <w:noProof/>
                <w:webHidden/>
              </w:rPr>
              <w:tab/>
            </w:r>
            <w:r w:rsidR="00F81630">
              <w:rPr>
                <w:noProof/>
                <w:webHidden/>
              </w:rPr>
              <w:fldChar w:fldCharType="begin"/>
            </w:r>
            <w:r w:rsidR="00F81630">
              <w:rPr>
                <w:noProof/>
                <w:webHidden/>
              </w:rPr>
              <w:instrText xml:space="preserve"> PAGEREF _Toc102502245 \h </w:instrText>
            </w:r>
            <w:r w:rsidR="00F81630">
              <w:rPr>
                <w:noProof/>
                <w:webHidden/>
              </w:rPr>
            </w:r>
            <w:r w:rsidR="00F81630">
              <w:rPr>
                <w:noProof/>
                <w:webHidden/>
              </w:rPr>
              <w:fldChar w:fldCharType="separate"/>
            </w:r>
            <w:r w:rsidR="00F81630">
              <w:rPr>
                <w:noProof/>
                <w:webHidden/>
              </w:rPr>
              <w:t>17</w:t>
            </w:r>
            <w:r w:rsidR="00F81630">
              <w:rPr>
                <w:noProof/>
                <w:webHidden/>
              </w:rPr>
              <w:fldChar w:fldCharType="end"/>
            </w:r>
          </w:hyperlink>
        </w:p>
        <w:p w14:paraId="42EABC51" w14:textId="48DCAE29" w:rsidR="00F81630" w:rsidRDefault="00FC5B6C">
          <w:pPr>
            <w:pStyle w:val="TJ2"/>
            <w:rPr>
              <w:rFonts w:asciiTheme="minorHAnsi" w:eastAsiaTheme="minorEastAsia" w:hAnsiTheme="minorHAnsi" w:cstheme="minorBidi"/>
              <w:noProof/>
              <w:sz w:val="22"/>
              <w:szCs w:val="22"/>
              <w:lang w:eastAsia="hu-HU"/>
            </w:rPr>
          </w:pPr>
          <w:hyperlink w:anchor="_Toc102502246" w:history="1">
            <w:r w:rsidR="00F81630" w:rsidRPr="000073EE">
              <w:rPr>
                <w:rStyle w:val="Hiperhivatkozs"/>
                <w:noProof/>
                <w14:scene3d>
                  <w14:camera w14:prst="orthographicFront"/>
                  <w14:lightRig w14:rig="threePt" w14:dir="t">
                    <w14:rot w14:lat="0" w14:lon="0" w14:rev="0"/>
                  </w14:lightRig>
                </w14:scene3d>
              </w:rPr>
              <w:t>1.3.</w:t>
            </w:r>
            <w:r w:rsidR="00F81630">
              <w:rPr>
                <w:rFonts w:asciiTheme="minorHAnsi" w:eastAsiaTheme="minorEastAsia" w:hAnsiTheme="minorHAnsi" w:cstheme="minorBidi"/>
                <w:noProof/>
                <w:sz w:val="22"/>
                <w:szCs w:val="22"/>
                <w:lang w:eastAsia="hu-HU"/>
              </w:rPr>
              <w:tab/>
            </w:r>
            <w:r w:rsidR="00F81630" w:rsidRPr="000073EE">
              <w:rPr>
                <w:rStyle w:val="Hiperhivatkozs"/>
                <w:noProof/>
              </w:rPr>
              <w:t>Összehasonlítás</w:t>
            </w:r>
            <w:r w:rsidR="00F81630">
              <w:rPr>
                <w:noProof/>
                <w:webHidden/>
              </w:rPr>
              <w:tab/>
            </w:r>
            <w:r w:rsidR="00F81630">
              <w:rPr>
                <w:noProof/>
                <w:webHidden/>
              </w:rPr>
              <w:fldChar w:fldCharType="begin"/>
            </w:r>
            <w:r w:rsidR="00F81630">
              <w:rPr>
                <w:noProof/>
                <w:webHidden/>
              </w:rPr>
              <w:instrText xml:space="preserve"> PAGEREF _Toc102502246 \h </w:instrText>
            </w:r>
            <w:r w:rsidR="00F81630">
              <w:rPr>
                <w:noProof/>
                <w:webHidden/>
              </w:rPr>
            </w:r>
            <w:r w:rsidR="00F81630">
              <w:rPr>
                <w:noProof/>
                <w:webHidden/>
              </w:rPr>
              <w:fldChar w:fldCharType="separate"/>
            </w:r>
            <w:r w:rsidR="00F81630">
              <w:rPr>
                <w:noProof/>
                <w:webHidden/>
              </w:rPr>
              <w:t>18</w:t>
            </w:r>
            <w:r w:rsidR="00F81630">
              <w:rPr>
                <w:noProof/>
                <w:webHidden/>
              </w:rPr>
              <w:fldChar w:fldCharType="end"/>
            </w:r>
          </w:hyperlink>
        </w:p>
        <w:p w14:paraId="424742AC" w14:textId="27EC7D93" w:rsidR="00F81630" w:rsidRDefault="00FC5B6C">
          <w:pPr>
            <w:pStyle w:val="TJ3"/>
            <w:rPr>
              <w:rFonts w:asciiTheme="minorHAnsi" w:eastAsiaTheme="minorEastAsia" w:hAnsiTheme="minorHAnsi" w:cstheme="minorBidi"/>
              <w:iCs w:val="0"/>
              <w:noProof/>
              <w:sz w:val="22"/>
              <w:szCs w:val="22"/>
              <w:lang w:eastAsia="hu-HU"/>
            </w:rPr>
          </w:pPr>
          <w:hyperlink w:anchor="_Toc102502247" w:history="1">
            <w:r w:rsidR="00F81630" w:rsidRPr="000073EE">
              <w:rPr>
                <w:rStyle w:val="Hiperhivatkozs"/>
                <w:rFonts w:ascii="Arial" w:hAnsi="Arial"/>
                <w:noProof/>
              </w:rPr>
              <w:t>1.3.1.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Assister</w:t>
            </w:r>
            <w:r w:rsidR="00F81630">
              <w:rPr>
                <w:noProof/>
                <w:webHidden/>
              </w:rPr>
              <w:tab/>
            </w:r>
            <w:r w:rsidR="00F81630">
              <w:rPr>
                <w:noProof/>
                <w:webHidden/>
              </w:rPr>
              <w:fldChar w:fldCharType="begin"/>
            </w:r>
            <w:r w:rsidR="00F81630">
              <w:rPr>
                <w:noProof/>
                <w:webHidden/>
              </w:rPr>
              <w:instrText xml:space="preserve"> PAGEREF _Toc102502247 \h </w:instrText>
            </w:r>
            <w:r w:rsidR="00F81630">
              <w:rPr>
                <w:noProof/>
                <w:webHidden/>
              </w:rPr>
            </w:r>
            <w:r w:rsidR="00F81630">
              <w:rPr>
                <w:noProof/>
                <w:webHidden/>
              </w:rPr>
              <w:fldChar w:fldCharType="separate"/>
            </w:r>
            <w:r w:rsidR="00F81630">
              <w:rPr>
                <w:noProof/>
                <w:webHidden/>
              </w:rPr>
              <w:t>18</w:t>
            </w:r>
            <w:r w:rsidR="00F81630">
              <w:rPr>
                <w:noProof/>
                <w:webHidden/>
              </w:rPr>
              <w:fldChar w:fldCharType="end"/>
            </w:r>
          </w:hyperlink>
        </w:p>
        <w:p w14:paraId="42D592C1" w14:textId="79537E1C" w:rsidR="00F81630" w:rsidRDefault="00FC5B6C">
          <w:pPr>
            <w:pStyle w:val="TJ3"/>
            <w:rPr>
              <w:rFonts w:asciiTheme="minorHAnsi" w:eastAsiaTheme="minorEastAsia" w:hAnsiTheme="minorHAnsi" w:cstheme="minorBidi"/>
              <w:iCs w:val="0"/>
              <w:noProof/>
              <w:sz w:val="22"/>
              <w:szCs w:val="22"/>
              <w:lang w:eastAsia="hu-HU"/>
            </w:rPr>
          </w:pPr>
          <w:hyperlink w:anchor="_Toc102502248" w:history="1">
            <w:r w:rsidR="00F81630" w:rsidRPr="000073EE">
              <w:rPr>
                <w:rStyle w:val="Hiperhivatkozs"/>
                <w:rFonts w:ascii="Arial" w:hAnsi="Arial"/>
                <w:noProof/>
              </w:rPr>
              <w:t>1.3.2.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További alkalmazások</w:t>
            </w:r>
            <w:r w:rsidR="00F81630">
              <w:rPr>
                <w:noProof/>
                <w:webHidden/>
              </w:rPr>
              <w:tab/>
            </w:r>
            <w:r w:rsidR="00F81630">
              <w:rPr>
                <w:noProof/>
                <w:webHidden/>
              </w:rPr>
              <w:fldChar w:fldCharType="begin"/>
            </w:r>
            <w:r w:rsidR="00F81630">
              <w:rPr>
                <w:noProof/>
                <w:webHidden/>
              </w:rPr>
              <w:instrText xml:space="preserve"> PAGEREF _Toc102502248 \h </w:instrText>
            </w:r>
            <w:r w:rsidR="00F81630">
              <w:rPr>
                <w:noProof/>
                <w:webHidden/>
              </w:rPr>
            </w:r>
            <w:r w:rsidR="00F81630">
              <w:rPr>
                <w:noProof/>
                <w:webHidden/>
              </w:rPr>
              <w:fldChar w:fldCharType="separate"/>
            </w:r>
            <w:r w:rsidR="00F81630">
              <w:rPr>
                <w:noProof/>
                <w:webHidden/>
              </w:rPr>
              <w:t>19</w:t>
            </w:r>
            <w:r w:rsidR="00F81630">
              <w:rPr>
                <w:noProof/>
                <w:webHidden/>
              </w:rPr>
              <w:fldChar w:fldCharType="end"/>
            </w:r>
          </w:hyperlink>
        </w:p>
        <w:p w14:paraId="166BE0E4" w14:textId="4EED4598" w:rsidR="00F81630" w:rsidRDefault="00FC5B6C">
          <w:pPr>
            <w:pStyle w:val="TJ1"/>
            <w:rPr>
              <w:rFonts w:asciiTheme="minorHAnsi" w:eastAsiaTheme="minorEastAsia" w:hAnsiTheme="minorHAnsi" w:cstheme="minorBidi"/>
              <w:b w:val="0"/>
              <w:bCs w:val="0"/>
              <w:noProof/>
              <w:sz w:val="22"/>
              <w:szCs w:val="22"/>
              <w:lang w:eastAsia="hu-HU"/>
            </w:rPr>
          </w:pPr>
          <w:hyperlink w:anchor="_Toc102502249" w:history="1">
            <w:r w:rsidR="00F81630" w:rsidRPr="000073EE">
              <w:rPr>
                <w:rStyle w:val="Hiperhivatkozs"/>
                <w:rFonts w:ascii="Arial" w:hAnsi="Arial"/>
                <w:noProof/>
              </w:rPr>
              <w:t>2.</w:t>
            </w:r>
            <w:r w:rsidR="00F81630">
              <w:rPr>
                <w:rFonts w:asciiTheme="minorHAnsi" w:eastAsiaTheme="minorEastAsia" w:hAnsiTheme="minorHAnsi" w:cstheme="minorBidi"/>
                <w:b w:val="0"/>
                <w:bCs w:val="0"/>
                <w:noProof/>
                <w:sz w:val="22"/>
                <w:szCs w:val="22"/>
                <w:lang w:eastAsia="hu-HU"/>
              </w:rPr>
              <w:tab/>
            </w:r>
            <w:r w:rsidR="00F81630" w:rsidRPr="000073EE">
              <w:rPr>
                <w:rStyle w:val="Hiperhivatkozs"/>
                <w:noProof/>
              </w:rPr>
              <w:t>Az adatbázis</w:t>
            </w:r>
            <w:r w:rsidR="00F81630">
              <w:rPr>
                <w:noProof/>
                <w:webHidden/>
              </w:rPr>
              <w:tab/>
            </w:r>
            <w:r w:rsidR="00F81630">
              <w:rPr>
                <w:noProof/>
                <w:webHidden/>
              </w:rPr>
              <w:fldChar w:fldCharType="begin"/>
            </w:r>
            <w:r w:rsidR="00F81630">
              <w:rPr>
                <w:noProof/>
                <w:webHidden/>
              </w:rPr>
              <w:instrText xml:space="preserve"> PAGEREF _Toc102502249 \h </w:instrText>
            </w:r>
            <w:r w:rsidR="00F81630">
              <w:rPr>
                <w:noProof/>
                <w:webHidden/>
              </w:rPr>
            </w:r>
            <w:r w:rsidR="00F81630">
              <w:rPr>
                <w:noProof/>
                <w:webHidden/>
              </w:rPr>
              <w:fldChar w:fldCharType="separate"/>
            </w:r>
            <w:r w:rsidR="00F81630">
              <w:rPr>
                <w:noProof/>
                <w:webHidden/>
              </w:rPr>
              <w:t>21</w:t>
            </w:r>
            <w:r w:rsidR="00F81630">
              <w:rPr>
                <w:noProof/>
                <w:webHidden/>
              </w:rPr>
              <w:fldChar w:fldCharType="end"/>
            </w:r>
          </w:hyperlink>
        </w:p>
        <w:p w14:paraId="439F3816" w14:textId="6AEE54B9" w:rsidR="00F81630" w:rsidRDefault="00FC5B6C">
          <w:pPr>
            <w:pStyle w:val="TJ2"/>
            <w:rPr>
              <w:rFonts w:asciiTheme="minorHAnsi" w:eastAsiaTheme="minorEastAsia" w:hAnsiTheme="minorHAnsi" w:cstheme="minorBidi"/>
              <w:noProof/>
              <w:sz w:val="22"/>
              <w:szCs w:val="22"/>
              <w:lang w:eastAsia="hu-HU"/>
            </w:rPr>
          </w:pPr>
          <w:hyperlink w:anchor="_Toc102502250" w:history="1">
            <w:r w:rsidR="00F81630" w:rsidRPr="000073EE">
              <w:rPr>
                <w:rStyle w:val="Hiperhivatkozs"/>
                <w:noProof/>
                <w14:scene3d>
                  <w14:camera w14:prst="orthographicFront"/>
                  <w14:lightRig w14:rig="threePt" w14:dir="t">
                    <w14:rot w14:lat="0" w14:lon="0" w14:rev="0"/>
                  </w14:lightRig>
                </w14:scene3d>
              </w:rPr>
              <w:t>2.1.</w:t>
            </w:r>
            <w:r w:rsidR="00F81630">
              <w:rPr>
                <w:rFonts w:asciiTheme="minorHAnsi" w:eastAsiaTheme="minorEastAsia" w:hAnsiTheme="minorHAnsi" w:cstheme="minorBidi"/>
                <w:noProof/>
                <w:sz w:val="22"/>
                <w:szCs w:val="22"/>
                <w:lang w:eastAsia="hu-HU"/>
              </w:rPr>
              <w:tab/>
            </w:r>
            <w:r w:rsidR="00F81630" w:rsidRPr="000073EE">
              <w:rPr>
                <w:rStyle w:val="Hiperhivatkozs"/>
                <w:noProof/>
              </w:rPr>
              <w:t>Adatbázis létrehozása, tervezése</w:t>
            </w:r>
            <w:r w:rsidR="00F81630">
              <w:rPr>
                <w:noProof/>
                <w:webHidden/>
              </w:rPr>
              <w:tab/>
            </w:r>
            <w:r w:rsidR="00F81630">
              <w:rPr>
                <w:noProof/>
                <w:webHidden/>
              </w:rPr>
              <w:fldChar w:fldCharType="begin"/>
            </w:r>
            <w:r w:rsidR="00F81630">
              <w:rPr>
                <w:noProof/>
                <w:webHidden/>
              </w:rPr>
              <w:instrText xml:space="preserve"> PAGEREF _Toc102502250 \h </w:instrText>
            </w:r>
            <w:r w:rsidR="00F81630">
              <w:rPr>
                <w:noProof/>
                <w:webHidden/>
              </w:rPr>
            </w:r>
            <w:r w:rsidR="00F81630">
              <w:rPr>
                <w:noProof/>
                <w:webHidden/>
              </w:rPr>
              <w:fldChar w:fldCharType="separate"/>
            </w:r>
            <w:r w:rsidR="00F81630">
              <w:rPr>
                <w:noProof/>
                <w:webHidden/>
              </w:rPr>
              <w:t>21</w:t>
            </w:r>
            <w:r w:rsidR="00F81630">
              <w:rPr>
                <w:noProof/>
                <w:webHidden/>
              </w:rPr>
              <w:fldChar w:fldCharType="end"/>
            </w:r>
          </w:hyperlink>
        </w:p>
        <w:p w14:paraId="4E3772BE" w14:textId="20D27B16" w:rsidR="00F81630" w:rsidRDefault="00FC5B6C">
          <w:pPr>
            <w:pStyle w:val="TJ2"/>
            <w:rPr>
              <w:rFonts w:asciiTheme="minorHAnsi" w:eastAsiaTheme="minorEastAsia" w:hAnsiTheme="minorHAnsi" w:cstheme="minorBidi"/>
              <w:noProof/>
              <w:sz w:val="22"/>
              <w:szCs w:val="22"/>
              <w:lang w:eastAsia="hu-HU"/>
            </w:rPr>
          </w:pPr>
          <w:hyperlink w:anchor="_Toc102502251" w:history="1">
            <w:r w:rsidR="00F81630" w:rsidRPr="000073EE">
              <w:rPr>
                <w:rStyle w:val="Hiperhivatkozs"/>
                <w:noProof/>
                <w14:scene3d>
                  <w14:camera w14:prst="orthographicFront"/>
                  <w14:lightRig w14:rig="threePt" w14:dir="t">
                    <w14:rot w14:lat="0" w14:lon="0" w14:rev="0"/>
                  </w14:lightRig>
                </w14:scene3d>
              </w:rPr>
              <w:t>2.2.</w:t>
            </w:r>
            <w:r w:rsidR="00F81630">
              <w:rPr>
                <w:rFonts w:asciiTheme="minorHAnsi" w:eastAsiaTheme="minorEastAsia" w:hAnsiTheme="minorHAnsi" w:cstheme="minorBidi"/>
                <w:noProof/>
                <w:sz w:val="22"/>
                <w:szCs w:val="22"/>
                <w:lang w:eastAsia="hu-HU"/>
              </w:rPr>
              <w:tab/>
            </w:r>
            <w:r w:rsidR="00F81630" w:rsidRPr="000073EE">
              <w:rPr>
                <w:rStyle w:val="Hiperhivatkozs"/>
                <w:noProof/>
              </w:rPr>
              <w:t>Felépítése</w:t>
            </w:r>
            <w:r w:rsidR="00F81630">
              <w:rPr>
                <w:noProof/>
                <w:webHidden/>
              </w:rPr>
              <w:tab/>
            </w:r>
            <w:r w:rsidR="00F81630">
              <w:rPr>
                <w:noProof/>
                <w:webHidden/>
              </w:rPr>
              <w:fldChar w:fldCharType="begin"/>
            </w:r>
            <w:r w:rsidR="00F81630">
              <w:rPr>
                <w:noProof/>
                <w:webHidden/>
              </w:rPr>
              <w:instrText xml:space="preserve"> PAGEREF _Toc102502251 \h </w:instrText>
            </w:r>
            <w:r w:rsidR="00F81630">
              <w:rPr>
                <w:noProof/>
                <w:webHidden/>
              </w:rPr>
            </w:r>
            <w:r w:rsidR="00F81630">
              <w:rPr>
                <w:noProof/>
                <w:webHidden/>
              </w:rPr>
              <w:fldChar w:fldCharType="separate"/>
            </w:r>
            <w:r w:rsidR="00F81630">
              <w:rPr>
                <w:noProof/>
                <w:webHidden/>
              </w:rPr>
              <w:t>21</w:t>
            </w:r>
            <w:r w:rsidR="00F81630">
              <w:rPr>
                <w:noProof/>
                <w:webHidden/>
              </w:rPr>
              <w:fldChar w:fldCharType="end"/>
            </w:r>
          </w:hyperlink>
        </w:p>
        <w:p w14:paraId="4039B931" w14:textId="225D06AB" w:rsidR="00F81630" w:rsidRDefault="00FC5B6C">
          <w:pPr>
            <w:pStyle w:val="TJ1"/>
            <w:rPr>
              <w:rFonts w:asciiTheme="minorHAnsi" w:eastAsiaTheme="minorEastAsia" w:hAnsiTheme="minorHAnsi" w:cstheme="minorBidi"/>
              <w:b w:val="0"/>
              <w:bCs w:val="0"/>
              <w:noProof/>
              <w:sz w:val="22"/>
              <w:szCs w:val="22"/>
              <w:lang w:eastAsia="hu-HU"/>
            </w:rPr>
          </w:pPr>
          <w:hyperlink w:anchor="_Toc102502252" w:history="1">
            <w:r w:rsidR="00F81630" w:rsidRPr="000073EE">
              <w:rPr>
                <w:rStyle w:val="Hiperhivatkozs"/>
                <w:rFonts w:ascii="Arial" w:hAnsi="Arial"/>
                <w:noProof/>
              </w:rPr>
              <w:t>3.</w:t>
            </w:r>
            <w:r w:rsidR="00F81630">
              <w:rPr>
                <w:rFonts w:asciiTheme="minorHAnsi" w:eastAsiaTheme="minorEastAsia" w:hAnsiTheme="minorHAnsi" w:cstheme="minorBidi"/>
                <w:b w:val="0"/>
                <w:bCs w:val="0"/>
                <w:noProof/>
                <w:sz w:val="22"/>
                <w:szCs w:val="22"/>
                <w:lang w:eastAsia="hu-HU"/>
              </w:rPr>
              <w:tab/>
            </w:r>
            <w:r w:rsidR="00F81630" w:rsidRPr="000073EE">
              <w:rPr>
                <w:rStyle w:val="Hiperhivatkozs"/>
                <w:noProof/>
              </w:rPr>
              <w:t>Funkciók leírása</w:t>
            </w:r>
            <w:r w:rsidR="00F81630">
              <w:rPr>
                <w:noProof/>
                <w:webHidden/>
              </w:rPr>
              <w:tab/>
            </w:r>
            <w:r w:rsidR="00F81630">
              <w:rPr>
                <w:noProof/>
                <w:webHidden/>
              </w:rPr>
              <w:fldChar w:fldCharType="begin"/>
            </w:r>
            <w:r w:rsidR="00F81630">
              <w:rPr>
                <w:noProof/>
                <w:webHidden/>
              </w:rPr>
              <w:instrText xml:space="preserve"> PAGEREF _Toc102502252 \h </w:instrText>
            </w:r>
            <w:r w:rsidR="00F81630">
              <w:rPr>
                <w:noProof/>
                <w:webHidden/>
              </w:rPr>
            </w:r>
            <w:r w:rsidR="00F81630">
              <w:rPr>
                <w:noProof/>
                <w:webHidden/>
              </w:rPr>
              <w:fldChar w:fldCharType="separate"/>
            </w:r>
            <w:r w:rsidR="00F81630">
              <w:rPr>
                <w:noProof/>
                <w:webHidden/>
              </w:rPr>
              <w:t>24</w:t>
            </w:r>
            <w:r w:rsidR="00F81630">
              <w:rPr>
                <w:noProof/>
                <w:webHidden/>
              </w:rPr>
              <w:fldChar w:fldCharType="end"/>
            </w:r>
          </w:hyperlink>
        </w:p>
        <w:p w14:paraId="0182624C" w14:textId="79DAC557" w:rsidR="00F81630" w:rsidRDefault="00FC5B6C">
          <w:pPr>
            <w:pStyle w:val="TJ2"/>
            <w:rPr>
              <w:rFonts w:asciiTheme="minorHAnsi" w:eastAsiaTheme="minorEastAsia" w:hAnsiTheme="minorHAnsi" w:cstheme="minorBidi"/>
              <w:noProof/>
              <w:sz w:val="22"/>
              <w:szCs w:val="22"/>
              <w:lang w:eastAsia="hu-HU"/>
            </w:rPr>
          </w:pPr>
          <w:hyperlink w:anchor="_Toc102502253" w:history="1">
            <w:r w:rsidR="00F81630" w:rsidRPr="000073EE">
              <w:rPr>
                <w:rStyle w:val="Hiperhivatkozs"/>
                <w:noProof/>
                <w14:scene3d>
                  <w14:camera w14:prst="orthographicFront"/>
                  <w14:lightRig w14:rig="threePt" w14:dir="t">
                    <w14:rot w14:lat="0" w14:lon="0" w14:rev="0"/>
                  </w14:lightRig>
                </w14:scene3d>
              </w:rPr>
              <w:t>3.1.</w:t>
            </w:r>
            <w:r w:rsidR="00F81630">
              <w:rPr>
                <w:rFonts w:asciiTheme="minorHAnsi" w:eastAsiaTheme="minorEastAsia" w:hAnsiTheme="minorHAnsi" w:cstheme="minorBidi"/>
                <w:noProof/>
                <w:sz w:val="22"/>
                <w:szCs w:val="22"/>
                <w:lang w:eastAsia="hu-HU"/>
              </w:rPr>
              <w:tab/>
            </w:r>
            <w:r w:rsidR="00F81630" w:rsidRPr="000073EE">
              <w:rPr>
                <w:rStyle w:val="Hiperhivatkozs"/>
                <w:noProof/>
              </w:rPr>
              <w:t>Főablak</w:t>
            </w:r>
            <w:r w:rsidR="00F81630">
              <w:rPr>
                <w:noProof/>
                <w:webHidden/>
              </w:rPr>
              <w:tab/>
            </w:r>
            <w:r w:rsidR="00F81630">
              <w:rPr>
                <w:noProof/>
                <w:webHidden/>
              </w:rPr>
              <w:fldChar w:fldCharType="begin"/>
            </w:r>
            <w:r w:rsidR="00F81630">
              <w:rPr>
                <w:noProof/>
                <w:webHidden/>
              </w:rPr>
              <w:instrText xml:space="preserve"> PAGEREF _Toc102502253 \h </w:instrText>
            </w:r>
            <w:r w:rsidR="00F81630">
              <w:rPr>
                <w:noProof/>
                <w:webHidden/>
              </w:rPr>
            </w:r>
            <w:r w:rsidR="00F81630">
              <w:rPr>
                <w:noProof/>
                <w:webHidden/>
              </w:rPr>
              <w:fldChar w:fldCharType="separate"/>
            </w:r>
            <w:r w:rsidR="00F81630">
              <w:rPr>
                <w:noProof/>
                <w:webHidden/>
              </w:rPr>
              <w:t>24</w:t>
            </w:r>
            <w:r w:rsidR="00F81630">
              <w:rPr>
                <w:noProof/>
                <w:webHidden/>
              </w:rPr>
              <w:fldChar w:fldCharType="end"/>
            </w:r>
          </w:hyperlink>
        </w:p>
        <w:p w14:paraId="0201BAC1" w14:textId="1E6B46E6" w:rsidR="00F81630" w:rsidRDefault="00FC5B6C">
          <w:pPr>
            <w:pStyle w:val="TJ2"/>
            <w:rPr>
              <w:rFonts w:asciiTheme="minorHAnsi" w:eastAsiaTheme="minorEastAsia" w:hAnsiTheme="minorHAnsi" w:cstheme="minorBidi"/>
              <w:noProof/>
              <w:sz w:val="22"/>
              <w:szCs w:val="22"/>
              <w:lang w:eastAsia="hu-HU"/>
            </w:rPr>
          </w:pPr>
          <w:hyperlink w:anchor="_Toc102502254" w:history="1">
            <w:r w:rsidR="00F81630" w:rsidRPr="000073EE">
              <w:rPr>
                <w:rStyle w:val="Hiperhivatkozs"/>
                <w:noProof/>
                <w14:scene3d>
                  <w14:camera w14:prst="orthographicFront"/>
                  <w14:lightRig w14:rig="threePt" w14:dir="t">
                    <w14:rot w14:lat="0" w14:lon="0" w14:rev="0"/>
                  </w14:lightRig>
                </w14:scene3d>
              </w:rPr>
              <w:t>3.2.</w:t>
            </w:r>
            <w:r w:rsidR="00F81630">
              <w:rPr>
                <w:rFonts w:asciiTheme="minorHAnsi" w:eastAsiaTheme="minorEastAsia" w:hAnsiTheme="minorHAnsi" w:cstheme="minorBidi"/>
                <w:noProof/>
                <w:sz w:val="22"/>
                <w:szCs w:val="22"/>
                <w:lang w:eastAsia="hu-HU"/>
              </w:rPr>
              <w:tab/>
            </w:r>
            <w:r w:rsidR="00F81630" w:rsidRPr="000073EE">
              <w:rPr>
                <w:rStyle w:val="Hiperhivatkozs"/>
                <w:noProof/>
              </w:rPr>
              <w:t>Eladás</w:t>
            </w:r>
            <w:r w:rsidR="00F81630">
              <w:rPr>
                <w:noProof/>
                <w:webHidden/>
              </w:rPr>
              <w:tab/>
            </w:r>
            <w:r w:rsidR="00F81630">
              <w:rPr>
                <w:noProof/>
                <w:webHidden/>
              </w:rPr>
              <w:fldChar w:fldCharType="begin"/>
            </w:r>
            <w:r w:rsidR="00F81630">
              <w:rPr>
                <w:noProof/>
                <w:webHidden/>
              </w:rPr>
              <w:instrText xml:space="preserve"> PAGEREF _Toc102502254 \h </w:instrText>
            </w:r>
            <w:r w:rsidR="00F81630">
              <w:rPr>
                <w:noProof/>
                <w:webHidden/>
              </w:rPr>
            </w:r>
            <w:r w:rsidR="00F81630">
              <w:rPr>
                <w:noProof/>
                <w:webHidden/>
              </w:rPr>
              <w:fldChar w:fldCharType="separate"/>
            </w:r>
            <w:r w:rsidR="00F81630">
              <w:rPr>
                <w:noProof/>
                <w:webHidden/>
              </w:rPr>
              <w:t>24</w:t>
            </w:r>
            <w:r w:rsidR="00F81630">
              <w:rPr>
                <w:noProof/>
                <w:webHidden/>
              </w:rPr>
              <w:fldChar w:fldCharType="end"/>
            </w:r>
          </w:hyperlink>
        </w:p>
        <w:p w14:paraId="176639FC" w14:textId="4EFB00D1" w:rsidR="00F81630" w:rsidRDefault="00FC5B6C">
          <w:pPr>
            <w:pStyle w:val="TJ3"/>
            <w:rPr>
              <w:rFonts w:asciiTheme="minorHAnsi" w:eastAsiaTheme="minorEastAsia" w:hAnsiTheme="minorHAnsi" w:cstheme="minorBidi"/>
              <w:iCs w:val="0"/>
              <w:noProof/>
              <w:sz w:val="22"/>
              <w:szCs w:val="22"/>
              <w:lang w:eastAsia="hu-HU"/>
            </w:rPr>
          </w:pPr>
          <w:hyperlink w:anchor="_Toc102502255" w:history="1">
            <w:r w:rsidR="00F81630" w:rsidRPr="000073EE">
              <w:rPr>
                <w:rStyle w:val="Hiperhivatkozs"/>
                <w:rFonts w:ascii="Arial" w:hAnsi="Arial"/>
                <w:noProof/>
              </w:rPr>
              <w:t>3.2.1.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Könyv kosárba helyezése</w:t>
            </w:r>
            <w:r w:rsidR="00F81630">
              <w:rPr>
                <w:noProof/>
                <w:webHidden/>
              </w:rPr>
              <w:tab/>
            </w:r>
            <w:r w:rsidR="00F81630">
              <w:rPr>
                <w:noProof/>
                <w:webHidden/>
              </w:rPr>
              <w:fldChar w:fldCharType="begin"/>
            </w:r>
            <w:r w:rsidR="00F81630">
              <w:rPr>
                <w:noProof/>
                <w:webHidden/>
              </w:rPr>
              <w:instrText xml:space="preserve"> PAGEREF _Toc102502255 \h </w:instrText>
            </w:r>
            <w:r w:rsidR="00F81630">
              <w:rPr>
                <w:noProof/>
                <w:webHidden/>
              </w:rPr>
            </w:r>
            <w:r w:rsidR="00F81630">
              <w:rPr>
                <w:noProof/>
                <w:webHidden/>
              </w:rPr>
              <w:fldChar w:fldCharType="separate"/>
            </w:r>
            <w:r w:rsidR="00F81630">
              <w:rPr>
                <w:noProof/>
                <w:webHidden/>
              </w:rPr>
              <w:t>24</w:t>
            </w:r>
            <w:r w:rsidR="00F81630">
              <w:rPr>
                <w:noProof/>
                <w:webHidden/>
              </w:rPr>
              <w:fldChar w:fldCharType="end"/>
            </w:r>
          </w:hyperlink>
        </w:p>
        <w:p w14:paraId="47CB3C8B" w14:textId="22EEA9E1" w:rsidR="00F81630" w:rsidRDefault="00FC5B6C">
          <w:pPr>
            <w:pStyle w:val="TJ3"/>
            <w:rPr>
              <w:rFonts w:asciiTheme="minorHAnsi" w:eastAsiaTheme="minorEastAsia" w:hAnsiTheme="minorHAnsi" w:cstheme="minorBidi"/>
              <w:iCs w:val="0"/>
              <w:noProof/>
              <w:sz w:val="22"/>
              <w:szCs w:val="22"/>
              <w:lang w:eastAsia="hu-HU"/>
            </w:rPr>
          </w:pPr>
          <w:hyperlink w:anchor="_Toc102502256" w:history="1">
            <w:r w:rsidR="00F81630" w:rsidRPr="000073EE">
              <w:rPr>
                <w:rStyle w:val="Hiperhivatkozs"/>
                <w:rFonts w:ascii="Arial" w:hAnsi="Arial"/>
                <w:noProof/>
              </w:rPr>
              <w:t>3.2.2.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Könyv törlése a kosárból</w:t>
            </w:r>
            <w:r w:rsidR="00F81630">
              <w:rPr>
                <w:noProof/>
                <w:webHidden/>
              </w:rPr>
              <w:tab/>
            </w:r>
            <w:r w:rsidR="00F81630">
              <w:rPr>
                <w:noProof/>
                <w:webHidden/>
              </w:rPr>
              <w:fldChar w:fldCharType="begin"/>
            </w:r>
            <w:r w:rsidR="00F81630">
              <w:rPr>
                <w:noProof/>
                <w:webHidden/>
              </w:rPr>
              <w:instrText xml:space="preserve"> PAGEREF _Toc102502256 \h </w:instrText>
            </w:r>
            <w:r w:rsidR="00F81630">
              <w:rPr>
                <w:noProof/>
                <w:webHidden/>
              </w:rPr>
            </w:r>
            <w:r w:rsidR="00F81630">
              <w:rPr>
                <w:noProof/>
                <w:webHidden/>
              </w:rPr>
              <w:fldChar w:fldCharType="separate"/>
            </w:r>
            <w:r w:rsidR="00F81630">
              <w:rPr>
                <w:noProof/>
                <w:webHidden/>
              </w:rPr>
              <w:t>25</w:t>
            </w:r>
            <w:r w:rsidR="00F81630">
              <w:rPr>
                <w:noProof/>
                <w:webHidden/>
              </w:rPr>
              <w:fldChar w:fldCharType="end"/>
            </w:r>
          </w:hyperlink>
        </w:p>
        <w:p w14:paraId="5ADE7055" w14:textId="16BDB6E0" w:rsidR="00F81630" w:rsidRDefault="00FC5B6C">
          <w:pPr>
            <w:pStyle w:val="TJ3"/>
            <w:rPr>
              <w:rFonts w:asciiTheme="minorHAnsi" w:eastAsiaTheme="minorEastAsia" w:hAnsiTheme="minorHAnsi" w:cstheme="minorBidi"/>
              <w:iCs w:val="0"/>
              <w:noProof/>
              <w:sz w:val="22"/>
              <w:szCs w:val="22"/>
              <w:lang w:eastAsia="hu-HU"/>
            </w:rPr>
          </w:pPr>
          <w:hyperlink w:anchor="_Toc102502257" w:history="1">
            <w:r w:rsidR="00F81630" w:rsidRPr="000073EE">
              <w:rPr>
                <w:rStyle w:val="Hiperhivatkozs"/>
                <w:rFonts w:ascii="Arial" w:hAnsi="Arial"/>
                <w:noProof/>
              </w:rPr>
              <w:t>3.2.3.</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Törzsvásárlói pontok jóváírása</w:t>
            </w:r>
            <w:r w:rsidR="00F81630">
              <w:rPr>
                <w:noProof/>
                <w:webHidden/>
              </w:rPr>
              <w:tab/>
            </w:r>
            <w:r w:rsidR="00F81630">
              <w:rPr>
                <w:noProof/>
                <w:webHidden/>
              </w:rPr>
              <w:fldChar w:fldCharType="begin"/>
            </w:r>
            <w:r w:rsidR="00F81630">
              <w:rPr>
                <w:noProof/>
                <w:webHidden/>
              </w:rPr>
              <w:instrText xml:space="preserve"> PAGEREF _Toc102502257 \h </w:instrText>
            </w:r>
            <w:r w:rsidR="00F81630">
              <w:rPr>
                <w:noProof/>
                <w:webHidden/>
              </w:rPr>
            </w:r>
            <w:r w:rsidR="00F81630">
              <w:rPr>
                <w:noProof/>
                <w:webHidden/>
              </w:rPr>
              <w:fldChar w:fldCharType="separate"/>
            </w:r>
            <w:r w:rsidR="00F81630">
              <w:rPr>
                <w:noProof/>
                <w:webHidden/>
              </w:rPr>
              <w:t>26</w:t>
            </w:r>
            <w:r w:rsidR="00F81630">
              <w:rPr>
                <w:noProof/>
                <w:webHidden/>
              </w:rPr>
              <w:fldChar w:fldCharType="end"/>
            </w:r>
          </w:hyperlink>
        </w:p>
        <w:p w14:paraId="22884825" w14:textId="53E50EAA" w:rsidR="00F81630" w:rsidRDefault="00FC5B6C">
          <w:pPr>
            <w:pStyle w:val="TJ3"/>
            <w:rPr>
              <w:rFonts w:asciiTheme="minorHAnsi" w:eastAsiaTheme="minorEastAsia" w:hAnsiTheme="minorHAnsi" w:cstheme="minorBidi"/>
              <w:iCs w:val="0"/>
              <w:noProof/>
              <w:sz w:val="22"/>
              <w:szCs w:val="22"/>
              <w:lang w:eastAsia="hu-HU"/>
            </w:rPr>
          </w:pPr>
          <w:hyperlink w:anchor="_Toc102502258" w:history="1">
            <w:r w:rsidR="00F81630" w:rsidRPr="000073EE">
              <w:rPr>
                <w:rStyle w:val="Hiperhivatkozs"/>
                <w:rFonts w:ascii="Arial" w:hAnsi="Arial"/>
                <w:noProof/>
              </w:rPr>
              <w:t>3.2.4.</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Törzsvásárlói pontok levonása</w:t>
            </w:r>
            <w:r w:rsidR="00F81630">
              <w:rPr>
                <w:noProof/>
                <w:webHidden/>
              </w:rPr>
              <w:tab/>
            </w:r>
            <w:r w:rsidR="00F81630">
              <w:rPr>
                <w:noProof/>
                <w:webHidden/>
              </w:rPr>
              <w:fldChar w:fldCharType="begin"/>
            </w:r>
            <w:r w:rsidR="00F81630">
              <w:rPr>
                <w:noProof/>
                <w:webHidden/>
              </w:rPr>
              <w:instrText xml:space="preserve"> PAGEREF _Toc102502258 \h </w:instrText>
            </w:r>
            <w:r w:rsidR="00F81630">
              <w:rPr>
                <w:noProof/>
                <w:webHidden/>
              </w:rPr>
            </w:r>
            <w:r w:rsidR="00F81630">
              <w:rPr>
                <w:noProof/>
                <w:webHidden/>
              </w:rPr>
              <w:fldChar w:fldCharType="separate"/>
            </w:r>
            <w:r w:rsidR="00F81630">
              <w:rPr>
                <w:noProof/>
                <w:webHidden/>
              </w:rPr>
              <w:t>26</w:t>
            </w:r>
            <w:r w:rsidR="00F81630">
              <w:rPr>
                <w:noProof/>
                <w:webHidden/>
              </w:rPr>
              <w:fldChar w:fldCharType="end"/>
            </w:r>
          </w:hyperlink>
        </w:p>
        <w:p w14:paraId="6144700F" w14:textId="0F4538FE" w:rsidR="00F81630" w:rsidRDefault="00FC5B6C">
          <w:pPr>
            <w:pStyle w:val="TJ3"/>
            <w:rPr>
              <w:rFonts w:asciiTheme="minorHAnsi" w:eastAsiaTheme="minorEastAsia" w:hAnsiTheme="minorHAnsi" w:cstheme="minorBidi"/>
              <w:iCs w:val="0"/>
              <w:noProof/>
              <w:sz w:val="22"/>
              <w:szCs w:val="22"/>
              <w:lang w:eastAsia="hu-HU"/>
            </w:rPr>
          </w:pPr>
          <w:hyperlink w:anchor="_Toc102502259" w:history="1">
            <w:r w:rsidR="00F81630" w:rsidRPr="000073EE">
              <w:rPr>
                <w:rStyle w:val="Hiperhivatkozs"/>
                <w:rFonts w:ascii="Arial" w:hAnsi="Arial"/>
                <w:noProof/>
              </w:rPr>
              <w:t>3.2.5.</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Könyv kedvezmény alkalmazása</w:t>
            </w:r>
            <w:r w:rsidR="00F81630">
              <w:rPr>
                <w:noProof/>
                <w:webHidden/>
              </w:rPr>
              <w:tab/>
            </w:r>
            <w:r w:rsidR="00F81630">
              <w:rPr>
                <w:noProof/>
                <w:webHidden/>
              </w:rPr>
              <w:fldChar w:fldCharType="begin"/>
            </w:r>
            <w:r w:rsidR="00F81630">
              <w:rPr>
                <w:noProof/>
                <w:webHidden/>
              </w:rPr>
              <w:instrText xml:space="preserve"> PAGEREF _Toc102502259 \h </w:instrText>
            </w:r>
            <w:r w:rsidR="00F81630">
              <w:rPr>
                <w:noProof/>
                <w:webHidden/>
              </w:rPr>
            </w:r>
            <w:r w:rsidR="00F81630">
              <w:rPr>
                <w:noProof/>
                <w:webHidden/>
              </w:rPr>
              <w:fldChar w:fldCharType="separate"/>
            </w:r>
            <w:r w:rsidR="00F81630">
              <w:rPr>
                <w:noProof/>
                <w:webHidden/>
              </w:rPr>
              <w:t>27</w:t>
            </w:r>
            <w:r w:rsidR="00F81630">
              <w:rPr>
                <w:noProof/>
                <w:webHidden/>
              </w:rPr>
              <w:fldChar w:fldCharType="end"/>
            </w:r>
          </w:hyperlink>
        </w:p>
        <w:p w14:paraId="198BC745" w14:textId="1A909551" w:rsidR="00F81630" w:rsidRDefault="00FC5B6C">
          <w:pPr>
            <w:pStyle w:val="TJ3"/>
            <w:rPr>
              <w:rFonts w:asciiTheme="minorHAnsi" w:eastAsiaTheme="minorEastAsia" w:hAnsiTheme="minorHAnsi" w:cstheme="minorBidi"/>
              <w:iCs w:val="0"/>
              <w:noProof/>
              <w:sz w:val="22"/>
              <w:szCs w:val="22"/>
              <w:lang w:eastAsia="hu-HU"/>
            </w:rPr>
          </w:pPr>
          <w:hyperlink w:anchor="_Toc102502260" w:history="1">
            <w:r w:rsidR="00F81630" w:rsidRPr="000073EE">
              <w:rPr>
                <w:rStyle w:val="Hiperhivatkozs"/>
                <w:rFonts w:ascii="Arial" w:hAnsi="Arial"/>
                <w:noProof/>
              </w:rPr>
              <w:t>3.2.6.</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Végösszeg kedvezmény alkalmazása</w:t>
            </w:r>
            <w:r w:rsidR="00F81630">
              <w:rPr>
                <w:noProof/>
                <w:webHidden/>
              </w:rPr>
              <w:tab/>
            </w:r>
            <w:r w:rsidR="00F81630">
              <w:rPr>
                <w:noProof/>
                <w:webHidden/>
              </w:rPr>
              <w:fldChar w:fldCharType="begin"/>
            </w:r>
            <w:r w:rsidR="00F81630">
              <w:rPr>
                <w:noProof/>
                <w:webHidden/>
              </w:rPr>
              <w:instrText xml:space="preserve"> PAGEREF _Toc102502260 \h </w:instrText>
            </w:r>
            <w:r w:rsidR="00F81630">
              <w:rPr>
                <w:noProof/>
                <w:webHidden/>
              </w:rPr>
            </w:r>
            <w:r w:rsidR="00F81630">
              <w:rPr>
                <w:noProof/>
                <w:webHidden/>
              </w:rPr>
              <w:fldChar w:fldCharType="separate"/>
            </w:r>
            <w:r w:rsidR="00F81630">
              <w:rPr>
                <w:noProof/>
                <w:webHidden/>
              </w:rPr>
              <w:t>28</w:t>
            </w:r>
            <w:r w:rsidR="00F81630">
              <w:rPr>
                <w:noProof/>
                <w:webHidden/>
              </w:rPr>
              <w:fldChar w:fldCharType="end"/>
            </w:r>
          </w:hyperlink>
        </w:p>
        <w:p w14:paraId="2268510C" w14:textId="6FADBB77" w:rsidR="00F81630" w:rsidRDefault="00FC5B6C">
          <w:pPr>
            <w:pStyle w:val="TJ3"/>
            <w:rPr>
              <w:rFonts w:asciiTheme="minorHAnsi" w:eastAsiaTheme="minorEastAsia" w:hAnsiTheme="minorHAnsi" w:cstheme="minorBidi"/>
              <w:iCs w:val="0"/>
              <w:noProof/>
              <w:sz w:val="22"/>
              <w:szCs w:val="22"/>
              <w:lang w:eastAsia="hu-HU"/>
            </w:rPr>
          </w:pPr>
          <w:hyperlink w:anchor="_Toc102502261" w:history="1">
            <w:r w:rsidR="00F81630" w:rsidRPr="000073EE">
              <w:rPr>
                <w:rStyle w:val="Hiperhivatkozs"/>
                <w:rFonts w:ascii="Arial" w:hAnsi="Arial"/>
                <w:noProof/>
              </w:rPr>
              <w:t>3.2.7.</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Könyvek eladása</w:t>
            </w:r>
            <w:r w:rsidR="00F81630">
              <w:rPr>
                <w:noProof/>
                <w:webHidden/>
              </w:rPr>
              <w:tab/>
            </w:r>
            <w:r w:rsidR="00F81630">
              <w:rPr>
                <w:noProof/>
                <w:webHidden/>
              </w:rPr>
              <w:fldChar w:fldCharType="begin"/>
            </w:r>
            <w:r w:rsidR="00F81630">
              <w:rPr>
                <w:noProof/>
                <w:webHidden/>
              </w:rPr>
              <w:instrText xml:space="preserve"> PAGEREF _Toc102502261 \h </w:instrText>
            </w:r>
            <w:r w:rsidR="00F81630">
              <w:rPr>
                <w:noProof/>
                <w:webHidden/>
              </w:rPr>
            </w:r>
            <w:r w:rsidR="00F81630">
              <w:rPr>
                <w:noProof/>
                <w:webHidden/>
              </w:rPr>
              <w:fldChar w:fldCharType="separate"/>
            </w:r>
            <w:r w:rsidR="00F81630">
              <w:rPr>
                <w:noProof/>
                <w:webHidden/>
              </w:rPr>
              <w:t>29</w:t>
            </w:r>
            <w:r w:rsidR="00F81630">
              <w:rPr>
                <w:noProof/>
                <w:webHidden/>
              </w:rPr>
              <w:fldChar w:fldCharType="end"/>
            </w:r>
          </w:hyperlink>
        </w:p>
        <w:p w14:paraId="16FA0EEE" w14:textId="688A91C7" w:rsidR="00F81630" w:rsidRDefault="00FC5B6C">
          <w:pPr>
            <w:pStyle w:val="TJ3"/>
            <w:rPr>
              <w:rFonts w:asciiTheme="minorHAnsi" w:eastAsiaTheme="minorEastAsia" w:hAnsiTheme="minorHAnsi" w:cstheme="minorBidi"/>
              <w:iCs w:val="0"/>
              <w:noProof/>
              <w:sz w:val="22"/>
              <w:szCs w:val="22"/>
              <w:lang w:eastAsia="hu-HU"/>
            </w:rPr>
          </w:pPr>
          <w:hyperlink w:anchor="_Toc102502262" w:history="1">
            <w:r w:rsidR="00F81630" w:rsidRPr="000073EE">
              <w:rPr>
                <w:rStyle w:val="Hiperhivatkozs"/>
                <w:rFonts w:ascii="Arial" w:hAnsi="Arial"/>
                <w:noProof/>
              </w:rPr>
              <w:t>3.2.8.</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Vonalkódos keresés</w:t>
            </w:r>
            <w:r w:rsidR="00F81630">
              <w:rPr>
                <w:noProof/>
                <w:webHidden/>
              </w:rPr>
              <w:tab/>
            </w:r>
            <w:r w:rsidR="00F81630">
              <w:rPr>
                <w:noProof/>
                <w:webHidden/>
              </w:rPr>
              <w:fldChar w:fldCharType="begin"/>
            </w:r>
            <w:r w:rsidR="00F81630">
              <w:rPr>
                <w:noProof/>
                <w:webHidden/>
              </w:rPr>
              <w:instrText xml:space="preserve"> PAGEREF _Toc102502262 \h </w:instrText>
            </w:r>
            <w:r w:rsidR="00F81630">
              <w:rPr>
                <w:noProof/>
                <w:webHidden/>
              </w:rPr>
            </w:r>
            <w:r w:rsidR="00F81630">
              <w:rPr>
                <w:noProof/>
                <w:webHidden/>
              </w:rPr>
              <w:fldChar w:fldCharType="separate"/>
            </w:r>
            <w:r w:rsidR="00F81630">
              <w:rPr>
                <w:noProof/>
                <w:webHidden/>
              </w:rPr>
              <w:t>29</w:t>
            </w:r>
            <w:r w:rsidR="00F81630">
              <w:rPr>
                <w:noProof/>
                <w:webHidden/>
              </w:rPr>
              <w:fldChar w:fldCharType="end"/>
            </w:r>
          </w:hyperlink>
        </w:p>
        <w:p w14:paraId="121B8493" w14:textId="55F57DE3" w:rsidR="00F81630" w:rsidRDefault="00FC5B6C">
          <w:pPr>
            <w:pStyle w:val="TJ2"/>
            <w:rPr>
              <w:rFonts w:asciiTheme="minorHAnsi" w:eastAsiaTheme="minorEastAsia" w:hAnsiTheme="minorHAnsi" w:cstheme="minorBidi"/>
              <w:noProof/>
              <w:sz w:val="22"/>
              <w:szCs w:val="22"/>
              <w:lang w:eastAsia="hu-HU"/>
            </w:rPr>
          </w:pPr>
          <w:hyperlink w:anchor="_Toc102502263" w:history="1">
            <w:r w:rsidR="00F81630" w:rsidRPr="000073EE">
              <w:rPr>
                <w:rStyle w:val="Hiperhivatkozs"/>
                <w:noProof/>
                <w14:scene3d>
                  <w14:camera w14:prst="orthographicFront"/>
                  <w14:lightRig w14:rig="threePt" w14:dir="t">
                    <w14:rot w14:lat="0" w14:lon="0" w14:rev="0"/>
                  </w14:lightRig>
                </w14:scene3d>
              </w:rPr>
              <w:t>3.3.</w:t>
            </w:r>
            <w:r w:rsidR="00F81630">
              <w:rPr>
                <w:rFonts w:asciiTheme="minorHAnsi" w:eastAsiaTheme="minorEastAsia" w:hAnsiTheme="minorHAnsi" w:cstheme="minorBidi"/>
                <w:noProof/>
                <w:sz w:val="22"/>
                <w:szCs w:val="22"/>
                <w:lang w:eastAsia="hu-HU"/>
              </w:rPr>
              <w:tab/>
            </w:r>
            <w:r w:rsidR="00F81630" w:rsidRPr="000073EE">
              <w:rPr>
                <w:rStyle w:val="Hiperhivatkozs"/>
                <w:noProof/>
              </w:rPr>
              <w:t>Törzsvásárlók</w:t>
            </w:r>
            <w:r w:rsidR="00F81630">
              <w:rPr>
                <w:noProof/>
                <w:webHidden/>
              </w:rPr>
              <w:tab/>
            </w:r>
            <w:r w:rsidR="00F81630">
              <w:rPr>
                <w:noProof/>
                <w:webHidden/>
              </w:rPr>
              <w:fldChar w:fldCharType="begin"/>
            </w:r>
            <w:r w:rsidR="00F81630">
              <w:rPr>
                <w:noProof/>
                <w:webHidden/>
              </w:rPr>
              <w:instrText xml:space="preserve"> PAGEREF _Toc102502263 \h </w:instrText>
            </w:r>
            <w:r w:rsidR="00F81630">
              <w:rPr>
                <w:noProof/>
                <w:webHidden/>
              </w:rPr>
            </w:r>
            <w:r w:rsidR="00F81630">
              <w:rPr>
                <w:noProof/>
                <w:webHidden/>
              </w:rPr>
              <w:fldChar w:fldCharType="separate"/>
            </w:r>
            <w:r w:rsidR="00F81630">
              <w:rPr>
                <w:noProof/>
                <w:webHidden/>
              </w:rPr>
              <w:t>30</w:t>
            </w:r>
            <w:r w:rsidR="00F81630">
              <w:rPr>
                <w:noProof/>
                <w:webHidden/>
              </w:rPr>
              <w:fldChar w:fldCharType="end"/>
            </w:r>
          </w:hyperlink>
        </w:p>
        <w:p w14:paraId="44B9B326" w14:textId="6B071987" w:rsidR="00F81630" w:rsidRDefault="00FC5B6C">
          <w:pPr>
            <w:pStyle w:val="TJ3"/>
            <w:rPr>
              <w:rFonts w:asciiTheme="minorHAnsi" w:eastAsiaTheme="minorEastAsia" w:hAnsiTheme="minorHAnsi" w:cstheme="minorBidi"/>
              <w:iCs w:val="0"/>
              <w:noProof/>
              <w:sz w:val="22"/>
              <w:szCs w:val="22"/>
              <w:lang w:eastAsia="hu-HU"/>
            </w:rPr>
          </w:pPr>
          <w:hyperlink w:anchor="_Toc102502264" w:history="1">
            <w:r w:rsidR="00F81630" w:rsidRPr="000073EE">
              <w:rPr>
                <w:rStyle w:val="Hiperhivatkozs"/>
                <w:rFonts w:ascii="Arial" w:hAnsi="Arial"/>
                <w:noProof/>
              </w:rPr>
              <w:t>3.3.1.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Törzsvásárlói regisztrálás</w:t>
            </w:r>
            <w:r w:rsidR="00F81630">
              <w:rPr>
                <w:noProof/>
                <w:webHidden/>
              </w:rPr>
              <w:tab/>
            </w:r>
            <w:r w:rsidR="00F81630">
              <w:rPr>
                <w:noProof/>
                <w:webHidden/>
              </w:rPr>
              <w:fldChar w:fldCharType="begin"/>
            </w:r>
            <w:r w:rsidR="00F81630">
              <w:rPr>
                <w:noProof/>
                <w:webHidden/>
              </w:rPr>
              <w:instrText xml:space="preserve"> PAGEREF _Toc102502264 \h </w:instrText>
            </w:r>
            <w:r w:rsidR="00F81630">
              <w:rPr>
                <w:noProof/>
                <w:webHidden/>
              </w:rPr>
            </w:r>
            <w:r w:rsidR="00F81630">
              <w:rPr>
                <w:noProof/>
                <w:webHidden/>
              </w:rPr>
              <w:fldChar w:fldCharType="separate"/>
            </w:r>
            <w:r w:rsidR="00F81630">
              <w:rPr>
                <w:noProof/>
                <w:webHidden/>
              </w:rPr>
              <w:t>31</w:t>
            </w:r>
            <w:r w:rsidR="00F81630">
              <w:rPr>
                <w:noProof/>
                <w:webHidden/>
              </w:rPr>
              <w:fldChar w:fldCharType="end"/>
            </w:r>
          </w:hyperlink>
        </w:p>
        <w:p w14:paraId="231A980A" w14:textId="17FFBC4E" w:rsidR="00F81630" w:rsidRDefault="00FC5B6C">
          <w:pPr>
            <w:pStyle w:val="TJ3"/>
            <w:rPr>
              <w:rFonts w:asciiTheme="minorHAnsi" w:eastAsiaTheme="minorEastAsia" w:hAnsiTheme="minorHAnsi" w:cstheme="minorBidi"/>
              <w:iCs w:val="0"/>
              <w:noProof/>
              <w:sz w:val="22"/>
              <w:szCs w:val="22"/>
              <w:lang w:eastAsia="hu-HU"/>
            </w:rPr>
          </w:pPr>
          <w:hyperlink w:anchor="_Toc102502265" w:history="1">
            <w:r w:rsidR="00F81630" w:rsidRPr="000073EE">
              <w:rPr>
                <w:rStyle w:val="Hiperhivatkozs"/>
                <w:rFonts w:ascii="Arial" w:hAnsi="Arial"/>
                <w:noProof/>
              </w:rPr>
              <w:t>3.3.2.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Törzsvásárló adatainak módosítása</w:t>
            </w:r>
            <w:r w:rsidR="00F81630">
              <w:rPr>
                <w:noProof/>
                <w:webHidden/>
              </w:rPr>
              <w:tab/>
            </w:r>
            <w:r w:rsidR="00F81630">
              <w:rPr>
                <w:noProof/>
                <w:webHidden/>
              </w:rPr>
              <w:fldChar w:fldCharType="begin"/>
            </w:r>
            <w:r w:rsidR="00F81630">
              <w:rPr>
                <w:noProof/>
                <w:webHidden/>
              </w:rPr>
              <w:instrText xml:space="preserve"> PAGEREF _Toc102502265 \h </w:instrText>
            </w:r>
            <w:r w:rsidR="00F81630">
              <w:rPr>
                <w:noProof/>
                <w:webHidden/>
              </w:rPr>
            </w:r>
            <w:r w:rsidR="00F81630">
              <w:rPr>
                <w:noProof/>
                <w:webHidden/>
              </w:rPr>
              <w:fldChar w:fldCharType="separate"/>
            </w:r>
            <w:r w:rsidR="00F81630">
              <w:rPr>
                <w:noProof/>
                <w:webHidden/>
              </w:rPr>
              <w:t>32</w:t>
            </w:r>
            <w:r w:rsidR="00F81630">
              <w:rPr>
                <w:noProof/>
                <w:webHidden/>
              </w:rPr>
              <w:fldChar w:fldCharType="end"/>
            </w:r>
          </w:hyperlink>
        </w:p>
        <w:p w14:paraId="4E478C4D" w14:textId="1CE7C55A" w:rsidR="00F81630" w:rsidRDefault="00FC5B6C">
          <w:pPr>
            <w:pStyle w:val="TJ3"/>
            <w:rPr>
              <w:rFonts w:asciiTheme="minorHAnsi" w:eastAsiaTheme="minorEastAsia" w:hAnsiTheme="minorHAnsi" w:cstheme="minorBidi"/>
              <w:iCs w:val="0"/>
              <w:noProof/>
              <w:sz w:val="22"/>
              <w:szCs w:val="22"/>
              <w:lang w:eastAsia="hu-HU"/>
            </w:rPr>
          </w:pPr>
          <w:hyperlink w:anchor="_Toc102502266" w:history="1">
            <w:r w:rsidR="00F81630" w:rsidRPr="000073EE">
              <w:rPr>
                <w:rStyle w:val="Hiperhivatkozs"/>
                <w:rFonts w:ascii="Arial" w:hAnsi="Arial"/>
                <w:noProof/>
              </w:rPr>
              <w:t>3.3.3.</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Törzsvásárló törlése</w:t>
            </w:r>
            <w:r w:rsidR="00F81630">
              <w:rPr>
                <w:noProof/>
                <w:webHidden/>
              </w:rPr>
              <w:tab/>
            </w:r>
            <w:r w:rsidR="00F81630">
              <w:rPr>
                <w:noProof/>
                <w:webHidden/>
              </w:rPr>
              <w:fldChar w:fldCharType="begin"/>
            </w:r>
            <w:r w:rsidR="00F81630">
              <w:rPr>
                <w:noProof/>
                <w:webHidden/>
              </w:rPr>
              <w:instrText xml:space="preserve"> PAGEREF _Toc102502266 \h </w:instrText>
            </w:r>
            <w:r w:rsidR="00F81630">
              <w:rPr>
                <w:noProof/>
                <w:webHidden/>
              </w:rPr>
            </w:r>
            <w:r w:rsidR="00F81630">
              <w:rPr>
                <w:noProof/>
                <w:webHidden/>
              </w:rPr>
              <w:fldChar w:fldCharType="separate"/>
            </w:r>
            <w:r w:rsidR="00F81630">
              <w:rPr>
                <w:noProof/>
                <w:webHidden/>
              </w:rPr>
              <w:t>32</w:t>
            </w:r>
            <w:r w:rsidR="00F81630">
              <w:rPr>
                <w:noProof/>
                <w:webHidden/>
              </w:rPr>
              <w:fldChar w:fldCharType="end"/>
            </w:r>
          </w:hyperlink>
        </w:p>
        <w:p w14:paraId="29DE498E" w14:textId="45B7BB7E" w:rsidR="00F81630" w:rsidRDefault="00FC5B6C">
          <w:pPr>
            <w:pStyle w:val="TJ2"/>
            <w:rPr>
              <w:rFonts w:asciiTheme="minorHAnsi" w:eastAsiaTheme="minorEastAsia" w:hAnsiTheme="minorHAnsi" w:cstheme="minorBidi"/>
              <w:noProof/>
              <w:sz w:val="22"/>
              <w:szCs w:val="22"/>
              <w:lang w:eastAsia="hu-HU"/>
            </w:rPr>
          </w:pPr>
          <w:hyperlink w:anchor="_Toc102502267" w:history="1">
            <w:r w:rsidR="00F81630" w:rsidRPr="000073EE">
              <w:rPr>
                <w:rStyle w:val="Hiperhivatkozs"/>
                <w:noProof/>
                <w14:scene3d>
                  <w14:camera w14:prst="orthographicFront"/>
                  <w14:lightRig w14:rig="threePt" w14:dir="t">
                    <w14:rot w14:lat="0" w14:lon="0" w14:rev="0"/>
                  </w14:lightRig>
                </w14:scene3d>
              </w:rPr>
              <w:t>3.4.</w:t>
            </w:r>
            <w:r w:rsidR="00F81630">
              <w:rPr>
                <w:rFonts w:asciiTheme="minorHAnsi" w:eastAsiaTheme="minorEastAsia" w:hAnsiTheme="minorHAnsi" w:cstheme="minorBidi"/>
                <w:noProof/>
                <w:sz w:val="22"/>
                <w:szCs w:val="22"/>
                <w:lang w:eastAsia="hu-HU"/>
              </w:rPr>
              <w:tab/>
            </w:r>
            <w:r w:rsidR="00F81630" w:rsidRPr="000073EE">
              <w:rPr>
                <w:rStyle w:val="Hiperhivatkozs"/>
                <w:noProof/>
              </w:rPr>
              <w:t>Könyvkezelő</w:t>
            </w:r>
            <w:r w:rsidR="00F81630">
              <w:rPr>
                <w:noProof/>
                <w:webHidden/>
              </w:rPr>
              <w:tab/>
            </w:r>
            <w:r w:rsidR="00F81630">
              <w:rPr>
                <w:noProof/>
                <w:webHidden/>
              </w:rPr>
              <w:fldChar w:fldCharType="begin"/>
            </w:r>
            <w:r w:rsidR="00F81630">
              <w:rPr>
                <w:noProof/>
                <w:webHidden/>
              </w:rPr>
              <w:instrText xml:space="preserve"> PAGEREF _Toc102502267 \h </w:instrText>
            </w:r>
            <w:r w:rsidR="00F81630">
              <w:rPr>
                <w:noProof/>
                <w:webHidden/>
              </w:rPr>
            </w:r>
            <w:r w:rsidR="00F81630">
              <w:rPr>
                <w:noProof/>
                <w:webHidden/>
              </w:rPr>
              <w:fldChar w:fldCharType="separate"/>
            </w:r>
            <w:r w:rsidR="00F81630">
              <w:rPr>
                <w:noProof/>
                <w:webHidden/>
              </w:rPr>
              <w:t>33</w:t>
            </w:r>
            <w:r w:rsidR="00F81630">
              <w:rPr>
                <w:noProof/>
                <w:webHidden/>
              </w:rPr>
              <w:fldChar w:fldCharType="end"/>
            </w:r>
          </w:hyperlink>
        </w:p>
        <w:p w14:paraId="4FB88F6C" w14:textId="17265AAE" w:rsidR="00F81630" w:rsidRDefault="00FC5B6C">
          <w:pPr>
            <w:pStyle w:val="TJ3"/>
            <w:rPr>
              <w:rFonts w:asciiTheme="minorHAnsi" w:eastAsiaTheme="minorEastAsia" w:hAnsiTheme="minorHAnsi" w:cstheme="minorBidi"/>
              <w:iCs w:val="0"/>
              <w:noProof/>
              <w:sz w:val="22"/>
              <w:szCs w:val="22"/>
              <w:lang w:eastAsia="hu-HU"/>
            </w:rPr>
          </w:pPr>
          <w:hyperlink w:anchor="_Toc102502268" w:history="1">
            <w:r w:rsidR="00F81630" w:rsidRPr="000073EE">
              <w:rPr>
                <w:rStyle w:val="Hiperhivatkozs"/>
                <w:rFonts w:ascii="Arial" w:hAnsi="Arial"/>
                <w:noProof/>
              </w:rPr>
              <w:t>3.4.1.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Új könyv hozzáadása</w:t>
            </w:r>
            <w:r w:rsidR="00F81630">
              <w:rPr>
                <w:noProof/>
                <w:webHidden/>
              </w:rPr>
              <w:tab/>
            </w:r>
            <w:r w:rsidR="00F81630">
              <w:rPr>
                <w:noProof/>
                <w:webHidden/>
              </w:rPr>
              <w:fldChar w:fldCharType="begin"/>
            </w:r>
            <w:r w:rsidR="00F81630">
              <w:rPr>
                <w:noProof/>
                <w:webHidden/>
              </w:rPr>
              <w:instrText xml:space="preserve"> PAGEREF _Toc102502268 \h </w:instrText>
            </w:r>
            <w:r w:rsidR="00F81630">
              <w:rPr>
                <w:noProof/>
                <w:webHidden/>
              </w:rPr>
            </w:r>
            <w:r w:rsidR="00F81630">
              <w:rPr>
                <w:noProof/>
                <w:webHidden/>
              </w:rPr>
              <w:fldChar w:fldCharType="separate"/>
            </w:r>
            <w:r w:rsidR="00F81630">
              <w:rPr>
                <w:noProof/>
                <w:webHidden/>
              </w:rPr>
              <w:t>33</w:t>
            </w:r>
            <w:r w:rsidR="00F81630">
              <w:rPr>
                <w:noProof/>
                <w:webHidden/>
              </w:rPr>
              <w:fldChar w:fldCharType="end"/>
            </w:r>
          </w:hyperlink>
        </w:p>
        <w:p w14:paraId="7662FCF8" w14:textId="44F6827C" w:rsidR="00F81630" w:rsidRDefault="00FC5B6C">
          <w:pPr>
            <w:pStyle w:val="TJ3"/>
            <w:rPr>
              <w:rFonts w:asciiTheme="minorHAnsi" w:eastAsiaTheme="minorEastAsia" w:hAnsiTheme="minorHAnsi" w:cstheme="minorBidi"/>
              <w:iCs w:val="0"/>
              <w:noProof/>
              <w:sz w:val="22"/>
              <w:szCs w:val="22"/>
              <w:lang w:eastAsia="hu-HU"/>
            </w:rPr>
          </w:pPr>
          <w:hyperlink w:anchor="_Toc102502269" w:history="1">
            <w:r w:rsidR="00F81630" w:rsidRPr="000073EE">
              <w:rPr>
                <w:rStyle w:val="Hiperhivatkozs"/>
                <w:rFonts w:ascii="Arial" w:hAnsi="Arial"/>
                <w:noProof/>
              </w:rPr>
              <w:t>3.4.2.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Könyv adatainak módosítása</w:t>
            </w:r>
            <w:r w:rsidR="00F81630">
              <w:rPr>
                <w:noProof/>
                <w:webHidden/>
              </w:rPr>
              <w:tab/>
            </w:r>
            <w:r w:rsidR="00F81630">
              <w:rPr>
                <w:noProof/>
                <w:webHidden/>
              </w:rPr>
              <w:fldChar w:fldCharType="begin"/>
            </w:r>
            <w:r w:rsidR="00F81630">
              <w:rPr>
                <w:noProof/>
                <w:webHidden/>
              </w:rPr>
              <w:instrText xml:space="preserve"> PAGEREF _Toc102502269 \h </w:instrText>
            </w:r>
            <w:r w:rsidR="00F81630">
              <w:rPr>
                <w:noProof/>
                <w:webHidden/>
              </w:rPr>
            </w:r>
            <w:r w:rsidR="00F81630">
              <w:rPr>
                <w:noProof/>
                <w:webHidden/>
              </w:rPr>
              <w:fldChar w:fldCharType="separate"/>
            </w:r>
            <w:r w:rsidR="00F81630">
              <w:rPr>
                <w:noProof/>
                <w:webHidden/>
              </w:rPr>
              <w:t>34</w:t>
            </w:r>
            <w:r w:rsidR="00F81630">
              <w:rPr>
                <w:noProof/>
                <w:webHidden/>
              </w:rPr>
              <w:fldChar w:fldCharType="end"/>
            </w:r>
          </w:hyperlink>
        </w:p>
        <w:p w14:paraId="4E8FB506" w14:textId="0AD206A6" w:rsidR="00F81630" w:rsidRDefault="00FC5B6C">
          <w:pPr>
            <w:pStyle w:val="TJ3"/>
            <w:rPr>
              <w:rFonts w:asciiTheme="minorHAnsi" w:eastAsiaTheme="minorEastAsia" w:hAnsiTheme="minorHAnsi" w:cstheme="minorBidi"/>
              <w:iCs w:val="0"/>
              <w:noProof/>
              <w:sz w:val="22"/>
              <w:szCs w:val="22"/>
              <w:lang w:eastAsia="hu-HU"/>
            </w:rPr>
          </w:pPr>
          <w:hyperlink w:anchor="_Toc102502270" w:history="1">
            <w:r w:rsidR="00F81630" w:rsidRPr="000073EE">
              <w:rPr>
                <w:rStyle w:val="Hiperhivatkozs"/>
                <w:rFonts w:ascii="Arial" w:hAnsi="Arial"/>
                <w:noProof/>
              </w:rPr>
              <w:t>3.4.3.</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Könyv törlése</w:t>
            </w:r>
            <w:r w:rsidR="00F81630">
              <w:rPr>
                <w:noProof/>
                <w:webHidden/>
              </w:rPr>
              <w:tab/>
            </w:r>
            <w:r w:rsidR="00F81630">
              <w:rPr>
                <w:noProof/>
                <w:webHidden/>
              </w:rPr>
              <w:fldChar w:fldCharType="begin"/>
            </w:r>
            <w:r w:rsidR="00F81630">
              <w:rPr>
                <w:noProof/>
                <w:webHidden/>
              </w:rPr>
              <w:instrText xml:space="preserve"> PAGEREF _Toc102502270 \h </w:instrText>
            </w:r>
            <w:r w:rsidR="00F81630">
              <w:rPr>
                <w:noProof/>
                <w:webHidden/>
              </w:rPr>
            </w:r>
            <w:r w:rsidR="00F81630">
              <w:rPr>
                <w:noProof/>
                <w:webHidden/>
              </w:rPr>
              <w:fldChar w:fldCharType="separate"/>
            </w:r>
            <w:r w:rsidR="00F81630">
              <w:rPr>
                <w:noProof/>
                <w:webHidden/>
              </w:rPr>
              <w:t>35</w:t>
            </w:r>
            <w:r w:rsidR="00F81630">
              <w:rPr>
                <w:noProof/>
                <w:webHidden/>
              </w:rPr>
              <w:fldChar w:fldCharType="end"/>
            </w:r>
          </w:hyperlink>
        </w:p>
        <w:p w14:paraId="7A2075A0" w14:textId="74858212" w:rsidR="00F81630" w:rsidRDefault="00FC5B6C">
          <w:pPr>
            <w:pStyle w:val="TJ2"/>
            <w:rPr>
              <w:rFonts w:asciiTheme="minorHAnsi" w:eastAsiaTheme="minorEastAsia" w:hAnsiTheme="minorHAnsi" w:cstheme="minorBidi"/>
              <w:noProof/>
              <w:sz w:val="22"/>
              <w:szCs w:val="22"/>
              <w:lang w:eastAsia="hu-HU"/>
            </w:rPr>
          </w:pPr>
          <w:hyperlink w:anchor="_Toc102502271" w:history="1">
            <w:r w:rsidR="00F81630" w:rsidRPr="000073EE">
              <w:rPr>
                <w:rStyle w:val="Hiperhivatkozs"/>
                <w:noProof/>
                <w14:scene3d>
                  <w14:camera w14:prst="orthographicFront"/>
                  <w14:lightRig w14:rig="threePt" w14:dir="t">
                    <w14:rot w14:lat="0" w14:lon="0" w14:rev="0"/>
                  </w14:lightRig>
                </w14:scene3d>
              </w:rPr>
              <w:t>3.5.</w:t>
            </w:r>
            <w:r w:rsidR="00F81630">
              <w:rPr>
                <w:rFonts w:asciiTheme="minorHAnsi" w:eastAsiaTheme="minorEastAsia" w:hAnsiTheme="minorHAnsi" w:cstheme="minorBidi"/>
                <w:noProof/>
                <w:sz w:val="22"/>
                <w:szCs w:val="22"/>
                <w:lang w:eastAsia="hu-HU"/>
              </w:rPr>
              <w:tab/>
            </w:r>
            <w:r w:rsidR="00F81630" w:rsidRPr="000073EE">
              <w:rPr>
                <w:rStyle w:val="Hiperhivatkozs"/>
                <w:noProof/>
              </w:rPr>
              <w:t>Kívánság lista</w:t>
            </w:r>
            <w:r w:rsidR="00F81630">
              <w:rPr>
                <w:noProof/>
                <w:webHidden/>
              </w:rPr>
              <w:tab/>
            </w:r>
            <w:r w:rsidR="00F81630">
              <w:rPr>
                <w:noProof/>
                <w:webHidden/>
              </w:rPr>
              <w:fldChar w:fldCharType="begin"/>
            </w:r>
            <w:r w:rsidR="00F81630">
              <w:rPr>
                <w:noProof/>
                <w:webHidden/>
              </w:rPr>
              <w:instrText xml:space="preserve"> PAGEREF _Toc102502271 \h </w:instrText>
            </w:r>
            <w:r w:rsidR="00F81630">
              <w:rPr>
                <w:noProof/>
                <w:webHidden/>
              </w:rPr>
            </w:r>
            <w:r w:rsidR="00F81630">
              <w:rPr>
                <w:noProof/>
                <w:webHidden/>
              </w:rPr>
              <w:fldChar w:fldCharType="separate"/>
            </w:r>
            <w:r w:rsidR="00F81630">
              <w:rPr>
                <w:noProof/>
                <w:webHidden/>
              </w:rPr>
              <w:t>36</w:t>
            </w:r>
            <w:r w:rsidR="00F81630">
              <w:rPr>
                <w:noProof/>
                <w:webHidden/>
              </w:rPr>
              <w:fldChar w:fldCharType="end"/>
            </w:r>
          </w:hyperlink>
        </w:p>
        <w:p w14:paraId="4A4D8225" w14:textId="0DE1B0D8" w:rsidR="00F81630" w:rsidRDefault="00FC5B6C">
          <w:pPr>
            <w:pStyle w:val="TJ3"/>
            <w:rPr>
              <w:rFonts w:asciiTheme="minorHAnsi" w:eastAsiaTheme="minorEastAsia" w:hAnsiTheme="minorHAnsi" w:cstheme="minorBidi"/>
              <w:iCs w:val="0"/>
              <w:noProof/>
              <w:sz w:val="22"/>
              <w:szCs w:val="22"/>
              <w:lang w:eastAsia="hu-HU"/>
            </w:rPr>
          </w:pPr>
          <w:hyperlink w:anchor="_Toc102502272" w:history="1">
            <w:r w:rsidR="00F81630" w:rsidRPr="000073EE">
              <w:rPr>
                <w:rStyle w:val="Hiperhivatkozs"/>
                <w:rFonts w:ascii="Arial" w:hAnsi="Arial"/>
                <w:noProof/>
              </w:rPr>
              <w:t>3.5.1.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Új kívánság hozzáadása</w:t>
            </w:r>
            <w:r w:rsidR="00F81630">
              <w:rPr>
                <w:noProof/>
                <w:webHidden/>
              </w:rPr>
              <w:tab/>
            </w:r>
            <w:r w:rsidR="00F81630">
              <w:rPr>
                <w:noProof/>
                <w:webHidden/>
              </w:rPr>
              <w:fldChar w:fldCharType="begin"/>
            </w:r>
            <w:r w:rsidR="00F81630">
              <w:rPr>
                <w:noProof/>
                <w:webHidden/>
              </w:rPr>
              <w:instrText xml:space="preserve"> PAGEREF _Toc102502272 \h </w:instrText>
            </w:r>
            <w:r w:rsidR="00F81630">
              <w:rPr>
                <w:noProof/>
                <w:webHidden/>
              </w:rPr>
            </w:r>
            <w:r w:rsidR="00F81630">
              <w:rPr>
                <w:noProof/>
                <w:webHidden/>
              </w:rPr>
              <w:fldChar w:fldCharType="separate"/>
            </w:r>
            <w:r w:rsidR="00F81630">
              <w:rPr>
                <w:noProof/>
                <w:webHidden/>
              </w:rPr>
              <w:t>36</w:t>
            </w:r>
            <w:r w:rsidR="00F81630">
              <w:rPr>
                <w:noProof/>
                <w:webHidden/>
              </w:rPr>
              <w:fldChar w:fldCharType="end"/>
            </w:r>
          </w:hyperlink>
        </w:p>
        <w:p w14:paraId="1A86AB92" w14:textId="16F84F3D" w:rsidR="00F81630" w:rsidRDefault="00FC5B6C">
          <w:pPr>
            <w:pStyle w:val="TJ3"/>
            <w:rPr>
              <w:rFonts w:asciiTheme="minorHAnsi" w:eastAsiaTheme="minorEastAsia" w:hAnsiTheme="minorHAnsi" w:cstheme="minorBidi"/>
              <w:iCs w:val="0"/>
              <w:noProof/>
              <w:sz w:val="22"/>
              <w:szCs w:val="22"/>
              <w:lang w:eastAsia="hu-HU"/>
            </w:rPr>
          </w:pPr>
          <w:hyperlink w:anchor="_Toc102502273" w:history="1">
            <w:r w:rsidR="00F81630" w:rsidRPr="000073EE">
              <w:rPr>
                <w:rStyle w:val="Hiperhivatkozs"/>
                <w:rFonts w:ascii="Arial" w:hAnsi="Arial"/>
                <w:noProof/>
              </w:rPr>
              <w:t>3.5.2.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Kívánsághoz tartozó adatok módosítása</w:t>
            </w:r>
            <w:r w:rsidR="00F81630">
              <w:rPr>
                <w:noProof/>
                <w:webHidden/>
              </w:rPr>
              <w:tab/>
            </w:r>
            <w:r w:rsidR="00F81630">
              <w:rPr>
                <w:noProof/>
                <w:webHidden/>
              </w:rPr>
              <w:fldChar w:fldCharType="begin"/>
            </w:r>
            <w:r w:rsidR="00F81630">
              <w:rPr>
                <w:noProof/>
                <w:webHidden/>
              </w:rPr>
              <w:instrText xml:space="preserve"> PAGEREF _Toc102502273 \h </w:instrText>
            </w:r>
            <w:r w:rsidR="00F81630">
              <w:rPr>
                <w:noProof/>
                <w:webHidden/>
              </w:rPr>
            </w:r>
            <w:r w:rsidR="00F81630">
              <w:rPr>
                <w:noProof/>
                <w:webHidden/>
              </w:rPr>
              <w:fldChar w:fldCharType="separate"/>
            </w:r>
            <w:r w:rsidR="00F81630">
              <w:rPr>
                <w:noProof/>
                <w:webHidden/>
              </w:rPr>
              <w:t>37</w:t>
            </w:r>
            <w:r w:rsidR="00F81630">
              <w:rPr>
                <w:noProof/>
                <w:webHidden/>
              </w:rPr>
              <w:fldChar w:fldCharType="end"/>
            </w:r>
          </w:hyperlink>
        </w:p>
        <w:p w14:paraId="3B70C99F" w14:textId="4261509D" w:rsidR="00F81630" w:rsidRDefault="00FC5B6C">
          <w:pPr>
            <w:pStyle w:val="TJ3"/>
            <w:rPr>
              <w:rFonts w:asciiTheme="minorHAnsi" w:eastAsiaTheme="minorEastAsia" w:hAnsiTheme="minorHAnsi" w:cstheme="minorBidi"/>
              <w:iCs w:val="0"/>
              <w:noProof/>
              <w:sz w:val="22"/>
              <w:szCs w:val="22"/>
              <w:lang w:eastAsia="hu-HU"/>
            </w:rPr>
          </w:pPr>
          <w:hyperlink w:anchor="_Toc102502274" w:history="1">
            <w:r w:rsidR="00F81630" w:rsidRPr="000073EE">
              <w:rPr>
                <w:rStyle w:val="Hiperhivatkozs"/>
                <w:rFonts w:ascii="Arial" w:hAnsi="Arial"/>
                <w:noProof/>
              </w:rPr>
              <w:t>3.5.3.</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Kívánság törlése</w:t>
            </w:r>
            <w:r w:rsidR="00F81630">
              <w:rPr>
                <w:noProof/>
                <w:webHidden/>
              </w:rPr>
              <w:tab/>
            </w:r>
            <w:r w:rsidR="00F81630">
              <w:rPr>
                <w:noProof/>
                <w:webHidden/>
              </w:rPr>
              <w:fldChar w:fldCharType="begin"/>
            </w:r>
            <w:r w:rsidR="00F81630">
              <w:rPr>
                <w:noProof/>
                <w:webHidden/>
              </w:rPr>
              <w:instrText xml:space="preserve"> PAGEREF _Toc102502274 \h </w:instrText>
            </w:r>
            <w:r w:rsidR="00F81630">
              <w:rPr>
                <w:noProof/>
                <w:webHidden/>
              </w:rPr>
            </w:r>
            <w:r w:rsidR="00F81630">
              <w:rPr>
                <w:noProof/>
                <w:webHidden/>
              </w:rPr>
              <w:fldChar w:fldCharType="separate"/>
            </w:r>
            <w:r w:rsidR="00F81630">
              <w:rPr>
                <w:noProof/>
                <w:webHidden/>
              </w:rPr>
              <w:t>38</w:t>
            </w:r>
            <w:r w:rsidR="00F81630">
              <w:rPr>
                <w:noProof/>
                <w:webHidden/>
              </w:rPr>
              <w:fldChar w:fldCharType="end"/>
            </w:r>
          </w:hyperlink>
        </w:p>
        <w:p w14:paraId="70F39A79" w14:textId="551EA97A" w:rsidR="00F81630" w:rsidRDefault="00FC5B6C">
          <w:pPr>
            <w:pStyle w:val="TJ2"/>
            <w:rPr>
              <w:rFonts w:asciiTheme="minorHAnsi" w:eastAsiaTheme="minorEastAsia" w:hAnsiTheme="minorHAnsi" w:cstheme="minorBidi"/>
              <w:noProof/>
              <w:sz w:val="22"/>
              <w:szCs w:val="22"/>
              <w:lang w:eastAsia="hu-HU"/>
            </w:rPr>
          </w:pPr>
          <w:hyperlink w:anchor="_Toc102502275" w:history="1">
            <w:r w:rsidR="00F81630" w:rsidRPr="000073EE">
              <w:rPr>
                <w:rStyle w:val="Hiperhivatkozs"/>
                <w:noProof/>
                <w14:scene3d>
                  <w14:camera w14:prst="orthographicFront"/>
                  <w14:lightRig w14:rig="threePt" w14:dir="t">
                    <w14:rot w14:lat="0" w14:lon="0" w14:rev="0"/>
                  </w14:lightRig>
                </w14:scene3d>
              </w:rPr>
              <w:t>3.6.</w:t>
            </w:r>
            <w:r w:rsidR="00F81630">
              <w:rPr>
                <w:rFonts w:asciiTheme="minorHAnsi" w:eastAsiaTheme="minorEastAsia" w:hAnsiTheme="minorHAnsi" w:cstheme="minorBidi"/>
                <w:noProof/>
                <w:sz w:val="22"/>
                <w:szCs w:val="22"/>
                <w:lang w:eastAsia="hu-HU"/>
              </w:rPr>
              <w:tab/>
            </w:r>
            <w:r w:rsidR="00F81630" w:rsidRPr="000073EE">
              <w:rPr>
                <w:rStyle w:val="Hiperhivatkozs"/>
                <w:noProof/>
              </w:rPr>
              <w:t>Kimutatások</w:t>
            </w:r>
            <w:r w:rsidR="00F81630">
              <w:rPr>
                <w:noProof/>
                <w:webHidden/>
              </w:rPr>
              <w:tab/>
            </w:r>
            <w:r w:rsidR="00F81630">
              <w:rPr>
                <w:noProof/>
                <w:webHidden/>
              </w:rPr>
              <w:fldChar w:fldCharType="begin"/>
            </w:r>
            <w:r w:rsidR="00F81630">
              <w:rPr>
                <w:noProof/>
                <w:webHidden/>
              </w:rPr>
              <w:instrText xml:space="preserve"> PAGEREF _Toc102502275 \h </w:instrText>
            </w:r>
            <w:r w:rsidR="00F81630">
              <w:rPr>
                <w:noProof/>
                <w:webHidden/>
              </w:rPr>
            </w:r>
            <w:r w:rsidR="00F81630">
              <w:rPr>
                <w:noProof/>
                <w:webHidden/>
              </w:rPr>
              <w:fldChar w:fldCharType="separate"/>
            </w:r>
            <w:r w:rsidR="00F81630">
              <w:rPr>
                <w:noProof/>
                <w:webHidden/>
              </w:rPr>
              <w:t>39</w:t>
            </w:r>
            <w:r w:rsidR="00F81630">
              <w:rPr>
                <w:noProof/>
                <w:webHidden/>
              </w:rPr>
              <w:fldChar w:fldCharType="end"/>
            </w:r>
          </w:hyperlink>
        </w:p>
        <w:p w14:paraId="4C79F942" w14:textId="5A2072F3" w:rsidR="00F81630" w:rsidRDefault="00FC5B6C">
          <w:pPr>
            <w:pStyle w:val="TJ3"/>
            <w:rPr>
              <w:rFonts w:asciiTheme="minorHAnsi" w:eastAsiaTheme="minorEastAsia" w:hAnsiTheme="minorHAnsi" w:cstheme="minorBidi"/>
              <w:iCs w:val="0"/>
              <w:noProof/>
              <w:sz w:val="22"/>
              <w:szCs w:val="22"/>
              <w:lang w:eastAsia="hu-HU"/>
            </w:rPr>
          </w:pPr>
          <w:hyperlink w:anchor="_Toc102502276" w:history="1">
            <w:r w:rsidR="00F81630" w:rsidRPr="000073EE">
              <w:rPr>
                <w:rStyle w:val="Hiperhivatkozs"/>
                <w:rFonts w:ascii="Arial" w:hAnsi="Arial"/>
                <w:noProof/>
              </w:rPr>
              <w:t>3.6.1.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Teljes kimutatás adott időszakra</w:t>
            </w:r>
            <w:r w:rsidR="00F81630">
              <w:rPr>
                <w:noProof/>
                <w:webHidden/>
              </w:rPr>
              <w:tab/>
            </w:r>
            <w:r w:rsidR="00F81630">
              <w:rPr>
                <w:noProof/>
                <w:webHidden/>
              </w:rPr>
              <w:fldChar w:fldCharType="begin"/>
            </w:r>
            <w:r w:rsidR="00F81630">
              <w:rPr>
                <w:noProof/>
                <w:webHidden/>
              </w:rPr>
              <w:instrText xml:space="preserve"> PAGEREF _Toc102502276 \h </w:instrText>
            </w:r>
            <w:r w:rsidR="00F81630">
              <w:rPr>
                <w:noProof/>
                <w:webHidden/>
              </w:rPr>
            </w:r>
            <w:r w:rsidR="00F81630">
              <w:rPr>
                <w:noProof/>
                <w:webHidden/>
              </w:rPr>
              <w:fldChar w:fldCharType="separate"/>
            </w:r>
            <w:r w:rsidR="00F81630">
              <w:rPr>
                <w:noProof/>
                <w:webHidden/>
              </w:rPr>
              <w:t>39</w:t>
            </w:r>
            <w:r w:rsidR="00F81630">
              <w:rPr>
                <w:noProof/>
                <w:webHidden/>
              </w:rPr>
              <w:fldChar w:fldCharType="end"/>
            </w:r>
          </w:hyperlink>
        </w:p>
        <w:p w14:paraId="7E5C48FE" w14:textId="37859BE0" w:rsidR="00F81630" w:rsidRDefault="00FC5B6C">
          <w:pPr>
            <w:pStyle w:val="TJ3"/>
            <w:rPr>
              <w:rFonts w:asciiTheme="minorHAnsi" w:eastAsiaTheme="minorEastAsia" w:hAnsiTheme="minorHAnsi" w:cstheme="minorBidi"/>
              <w:iCs w:val="0"/>
              <w:noProof/>
              <w:sz w:val="22"/>
              <w:szCs w:val="22"/>
              <w:lang w:eastAsia="hu-HU"/>
            </w:rPr>
          </w:pPr>
          <w:hyperlink w:anchor="_Toc102502277" w:history="1">
            <w:r w:rsidR="00F81630" w:rsidRPr="000073EE">
              <w:rPr>
                <w:rStyle w:val="Hiperhivatkozs"/>
                <w:rFonts w:ascii="Arial" w:hAnsi="Arial"/>
                <w:noProof/>
              </w:rPr>
              <w:t>3.6.2.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Bevételek kimutatása adott időszakra</w:t>
            </w:r>
            <w:r w:rsidR="00F81630">
              <w:rPr>
                <w:noProof/>
                <w:webHidden/>
              </w:rPr>
              <w:tab/>
            </w:r>
            <w:r w:rsidR="00F81630">
              <w:rPr>
                <w:noProof/>
                <w:webHidden/>
              </w:rPr>
              <w:fldChar w:fldCharType="begin"/>
            </w:r>
            <w:r w:rsidR="00F81630">
              <w:rPr>
                <w:noProof/>
                <w:webHidden/>
              </w:rPr>
              <w:instrText xml:space="preserve"> PAGEREF _Toc102502277 \h </w:instrText>
            </w:r>
            <w:r w:rsidR="00F81630">
              <w:rPr>
                <w:noProof/>
                <w:webHidden/>
              </w:rPr>
            </w:r>
            <w:r w:rsidR="00F81630">
              <w:rPr>
                <w:noProof/>
                <w:webHidden/>
              </w:rPr>
              <w:fldChar w:fldCharType="separate"/>
            </w:r>
            <w:r w:rsidR="00F81630">
              <w:rPr>
                <w:noProof/>
                <w:webHidden/>
              </w:rPr>
              <w:t>40</w:t>
            </w:r>
            <w:r w:rsidR="00F81630">
              <w:rPr>
                <w:noProof/>
                <w:webHidden/>
              </w:rPr>
              <w:fldChar w:fldCharType="end"/>
            </w:r>
          </w:hyperlink>
        </w:p>
        <w:p w14:paraId="35692751" w14:textId="7E3E2D08" w:rsidR="00F81630" w:rsidRDefault="00FC5B6C">
          <w:pPr>
            <w:pStyle w:val="TJ3"/>
            <w:rPr>
              <w:rFonts w:asciiTheme="minorHAnsi" w:eastAsiaTheme="minorEastAsia" w:hAnsiTheme="minorHAnsi" w:cstheme="minorBidi"/>
              <w:iCs w:val="0"/>
              <w:noProof/>
              <w:sz w:val="22"/>
              <w:szCs w:val="22"/>
              <w:lang w:eastAsia="hu-HU"/>
            </w:rPr>
          </w:pPr>
          <w:hyperlink w:anchor="_Toc102502278" w:history="1">
            <w:r w:rsidR="00F81630" w:rsidRPr="000073EE">
              <w:rPr>
                <w:rStyle w:val="Hiperhivatkozs"/>
                <w:rFonts w:ascii="Arial" w:hAnsi="Arial"/>
                <w:noProof/>
              </w:rPr>
              <w:t>3.6.3.</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Kiadások kimutatása adott időszakra</w:t>
            </w:r>
            <w:r w:rsidR="00F81630">
              <w:rPr>
                <w:noProof/>
                <w:webHidden/>
              </w:rPr>
              <w:tab/>
            </w:r>
            <w:r w:rsidR="00F81630">
              <w:rPr>
                <w:noProof/>
                <w:webHidden/>
              </w:rPr>
              <w:fldChar w:fldCharType="begin"/>
            </w:r>
            <w:r w:rsidR="00F81630">
              <w:rPr>
                <w:noProof/>
                <w:webHidden/>
              </w:rPr>
              <w:instrText xml:space="preserve"> PAGEREF _Toc102502278 \h </w:instrText>
            </w:r>
            <w:r w:rsidR="00F81630">
              <w:rPr>
                <w:noProof/>
                <w:webHidden/>
              </w:rPr>
            </w:r>
            <w:r w:rsidR="00F81630">
              <w:rPr>
                <w:noProof/>
                <w:webHidden/>
              </w:rPr>
              <w:fldChar w:fldCharType="separate"/>
            </w:r>
            <w:r w:rsidR="00F81630">
              <w:rPr>
                <w:noProof/>
                <w:webHidden/>
              </w:rPr>
              <w:t>40</w:t>
            </w:r>
            <w:r w:rsidR="00F81630">
              <w:rPr>
                <w:noProof/>
                <w:webHidden/>
              </w:rPr>
              <w:fldChar w:fldCharType="end"/>
            </w:r>
          </w:hyperlink>
        </w:p>
        <w:p w14:paraId="1E162FC3" w14:textId="498AE8DA" w:rsidR="00F81630" w:rsidRDefault="00FC5B6C">
          <w:pPr>
            <w:pStyle w:val="TJ2"/>
            <w:rPr>
              <w:rFonts w:asciiTheme="minorHAnsi" w:eastAsiaTheme="minorEastAsia" w:hAnsiTheme="minorHAnsi" w:cstheme="minorBidi"/>
              <w:noProof/>
              <w:sz w:val="22"/>
              <w:szCs w:val="22"/>
              <w:lang w:eastAsia="hu-HU"/>
            </w:rPr>
          </w:pPr>
          <w:hyperlink w:anchor="_Toc102502279" w:history="1">
            <w:r w:rsidR="00F81630" w:rsidRPr="000073EE">
              <w:rPr>
                <w:rStyle w:val="Hiperhivatkozs"/>
                <w:noProof/>
                <w14:scene3d>
                  <w14:camera w14:prst="orthographicFront"/>
                  <w14:lightRig w14:rig="threePt" w14:dir="t">
                    <w14:rot w14:lat="0" w14:lon="0" w14:rev="0"/>
                  </w14:lightRig>
                </w14:scene3d>
              </w:rPr>
              <w:t>3.7.</w:t>
            </w:r>
            <w:r w:rsidR="00F81630">
              <w:rPr>
                <w:rFonts w:asciiTheme="minorHAnsi" w:eastAsiaTheme="minorEastAsia" w:hAnsiTheme="minorHAnsi" w:cstheme="minorBidi"/>
                <w:noProof/>
                <w:sz w:val="22"/>
                <w:szCs w:val="22"/>
                <w:lang w:eastAsia="hu-HU"/>
              </w:rPr>
              <w:tab/>
            </w:r>
            <w:r w:rsidR="00F81630" w:rsidRPr="000073EE">
              <w:rPr>
                <w:rStyle w:val="Hiperhivatkozs"/>
                <w:noProof/>
              </w:rPr>
              <w:t>E-mail küldési funkciók</w:t>
            </w:r>
            <w:r w:rsidR="00F81630">
              <w:rPr>
                <w:noProof/>
                <w:webHidden/>
              </w:rPr>
              <w:tab/>
            </w:r>
            <w:r w:rsidR="00F81630">
              <w:rPr>
                <w:noProof/>
                <w:webHidden/>
              </w:rPr>
              <w:fldChar w:fldCharType="begin"/>
            </w:r>
            <w:r w:rsidR="00F81630">
              <w:rPr>
                <w:noProof/>
                <w:webHidden/>
              </w:rPr>
              <w:instrText xml:space="preserve"> PAGEREF _Toc102502279 \h </w:instrText>
            </w:r>
            <w:r w:rsidR="00F81630">
              <w:rPr>
                <w:noProof/>
                <w:webHidden/>
              </w:rPr>
            </w:r>
            <w:r w:rsidR="00F81630">
              <w:rPr>
                <w:noProof/>
                <w:webHidden/>
              </w:rPr>
              <w:fldChar w:fldCharType="separate"/>
            </w:r>
            <w:r w:rsidR="00F81630">
              <w:rPr>
                <w:noProof/>
                <w:webHidden/>
              </w:rPr>
              <w:t>41</w:t>
            </w:r>
            <w:r w:rsidR="00F81630">
              <w:rPr>
                <w:noProof/>
                <w:webHidden/>
              </w:rPr>
              <w:fldChar w:fldCharType="end"/>
            </w:r>
          </w:hyperlink>
        </w:p>
        <w:p w14:paraId="5432FD71" w14:textId="7F9A62F0" w:rsidR="00F81630" w:rsidRDefault="00FC5B6C">
          <w:pPr>
            <w:pStyle w:val="TJ3"/>
            <w:rPr>
              <w:rFonts w:asciiTheme="minorHAnsi" w:eastAsiaTheme="minorEastAsia" w:hAnsiTheme="minorHAnsi" w:cstheme="minorBidi"/>
              <w:iCs w:val="0"/>
              <w:noProof/>
              <w:sz w:val="22"/>
              <w:szCs w:val="22"/>
              <w:lang w:eastAsia="hu-HU"/>
            </w:rPr>
          </w:pPr>
          <w:hyperlink w:anchor="_Toc102502280" w:history="1">
            <w:r w:rsidR="00F81630" w:rsidRPr="000073EE">
              <w:rPr>
                <w:rStyle w:val="Hiperhivatkozs"/>
                <w:rFonts w:ascii="Arial" w:hAnsi="Arial"/>
                <w:noProof/>
              </w:rPr>
              <w:t>3.7.1.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Törzsvásárlói regisztráció esetén</w:t>
            </w:r>
            <w:r w:rsidR="00F81630">
              <w:rPr>
                <w:noProof/>
                <w:webHidden/>
              </w:rPr>
              <w:tab/>
            </w:r>
            <w:r w:rsidR="00F81630">
              <w:rPr>
                <w:noProof/>
                <w:webHidden/>
              </w:rPr>
              <w:fldChar w:fldCharType="begin"/>
            </w:r>
            <w:r w:rsidR="00F81630">
              <w:rPr>
                <w:noProof/>
                <w:webHidden/>
              </w:rPr>
              <w:instrText xml:space="preserve"> PAGEREF _Toc102502280 \h </w:instrText>
            </w:r>
            <w:r w:rsidR="00F81630">
              <w:rPr>
                <w:noProof/>
                <w:webHidden/>
              </w:rPr>
            </w:r>
            <w:r w:rsidR="00F81630">
              <w:rPr>
                <w:noProof/>
                <w:webHidden/>
              </w:rPr>
              <w:fldChar w:fldCharType="separate"/>
            </w:r>
            <w:r w:rsidR="00F81630">
              <w:rPr>
                <w:noProof/>
                <w:webHidden/>
              </w:rPr>
              <w:t>41</w:t>
            </w:r>
            <w:r w:rsidR="00F81630">
              <w:rPr>
                <w:noProof/>
                <w:webHidden/>
              </w:rPr>
              <w:fldChar w:fldCharType="end"/>
            </w:r>
          </w:hyperlink>
        </w:p>
        <w:p w14:paraId="4331BB55" w14:textId="7CC15C5D" w:rsidR="00F81630" w:rsidRDefault="00FC5B6C">
          <w:pPr>
            <w:pStyle w:val="TJ3"/>
            <w:rPr>
              <w:rFonts w:asciiTheme="minorHAnsi" w:eastAsiaTheme="minorEastAsia" w:hAnsiTheme="minorHAnsi" w:cstheme="minorBidi"/>
              <w:iCs w:val="0"/>
              <w:noProof/>
              <w:sz w:val="22"/>
              <w:szCs w:val="22"/>
              <w:lang w:eastAsia="hu-HU"/>
            </w:rPr>
          </w:pPr>
          <w:hyperlink w:anchor="_Toc102502281" w:history="1">
            <w:r w:rsidR="00F81630" w:rsidRPr="000073EE">
              <w:rPr>
                <w:rStyle w:val="Hiperhivatkozs"/>
                <w:rFonts w:ascii="Arial" w:hAnsi="Arial"/>
                <w:noProof/>
              </w:rPr>
              <w:t>3.7.2.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Kívánság listában szereplő könyv beérkezése alkalmával</w:t>
            </w:r>
            <w:r w:rsidR="00F81630">
              <w:rPr>
                <w:noProof/>
                <w:webHidden/>
              </w:rPr>
              <w:tab/>
            </w:r>
            <w:r w:rsidR="00F81630">
              <w:rPr>
                <w:noProof/>
                <w:webHidden/>
              </w:rPr>
              <w:fldChar w:fldCharType="begin"/>
            </w:r>
            <w:r w:rsidR="00F81630">
              <w:rPr>
                <w:noProof/>
                <w:webHidden/>
              </w:rPr>
              <w:instrText xml:space="preserve"> PAGEREF _Toc102502281 \h </w:instrText>
            </w:r>
            <w:r w:rsidR="00F81630">
              <w:rPr>
                <w:noProof/>
                <w:webHidden/>
              </w:rPr>
            </w:r>
            <w:r w:rsidR="00F81630">
              <w:rPr>
                <w:noProof/>
                <w:webHidden/>
              </w:rPr>
              <w:fldChar w:fldCharType="separate"/>
            </w:r>
            <w:r w:rsidR="00F81630">
              <w:rPr>
                <w:noProof/>
                <w:webHidden/>
              </w:rPr>
              <w:t>41</w:t>
            </w:r>
            <w:r w:rsidR="00F81630">
              <w:rPr>
                <w:noProof/>
                <w:webHidden/>
              </w:rPr>
              <w:fldChar w:fldCharType="end"/>
            </w:r>
          </w:hyperlink>
        </w:p>
        <w:p w14:paraId="65EC7934" w14:textId="21F731B3" w:rsidR="00F81630" w:rsidRDefault="00FC5B6C">
          <w:pPr>
            <w:pStyle w:val="TJ2"/>
            <w:rPr>
              <w:rFonts w:asciiTheme="minorHAnsi" w:eastAsiaTheme="minorEastAsia" w:hAnsiTheme="minorHAnsi" w:cstheme="minorBidi"/>
              <w:noProof/>
              <w:sz w:val="22"/>
              <w:szCs w:val="22"/>
              <w:lang w:eastAsia="hu-HU"/>
            </w:rPr>
          </w:pPr>
          <w:hyperlink w:anchor="_Toc102502282" w:history="1">
            <w:r w:rsidR="00F81630" w:rsidRPr="000073EE">
              <w:rPr>
                <w:rStyle w:val="Hiperhivatkozs"/>
                <w:noProof/>
                <w14:scene3d>
                  <w14:camera w14:prst="orthographicFront"/>
                  <w14:lightRig w14:rig="threePt" w14:dir="t">
                    <w14:rot w14:lat="0" w14:lon="0" w14:rev="0"/>
                  </w14:lightRig>
                </w14:scene3d>
              </w:rPr>
              <w:t>3.8.</w:t>
            </w:r>
            <w:r w:rsidR="00F81630">
              <w:rPr>
                <w:rFonts w:asciiTheme="minorHAnsi" w:eastAsiaTheme="minorEastAsia" w:hAnsiTheme="minorHAnsi" w:cstheme="minorBidi"/>
                <w:noProof/>
                <w:sz w:val="22"/>
                <w:szCs w:val="22"/>
                <w:lang w:eastAsia="hu-HU"/>
              </w:rPr>
              <w:tab/>
            </w:r>
            <w:r w:rsidR="00F81630" w:rsidRPr="000073EE">
              <w:rPr>
                <w:rStyle w:val="Hiperhivatkozs"/>
                <w:noProof/>
              </w:rPr>
              <w:t>Automatizált funkciók</w:t>
            </w:r>
            <w:r w:rsidR="00F81630">
              <w:rPr>
                <w:noProof/>
                <w:webHidden/>
              </w:rPr>
              <w:tab/>
            </w:r>
            <w:r w:rsidR="00F81630">
              <w:rPr>
                <w:noProof/>
                <w:webHidden/>
              </w:rPr>
              <w:fldChar w:fldCharType="begin"/>
            </w:r>
            <w:r w:rsidR="00F81630">
              <w:rPr>
                <w:noProof/>
                <w:webHidden/>
              </w:rPr>
              <w:instrText xml:space="preserve"> PAGEREF _Toc102502282 \h </w:instrText>
            </w:r>
            <w:r w:rsidR="00F81630">
              <w:rPr>
                <w:noProof/>
                <w:webHidden/>
              </w:rPr>
            </w:r>
            <w:r w:rsidR="00F81630">
              <w:rPr>
                <w:noProof/>
                <w:webHidden/>
              </w:rPr>
              <w:fldChar w:fldCharType="separate"/>
            </w:r>
            <w:r w:rsidR="00F81630">
              <w:rPr>
                <w:noProof/>
                <w:webHidden/>
              </w:rPr>
              <w:t>41</w:t>
            </w:r>
            <w:r w:rsidR="00F81630">
              <w:rPr>
                <w:noProof/>
                <w:webHidden/>
              </w:rPr>
              <w:fldChar w:fldCharType="end"/>
            </w:r>
          </w:hyperlink>
        </w:p>
        <w:p w14:paraId="3BF2AB1D" w14:textId="1AEB520F" w:rsidR="00F81630" w:rsidRDefault="00FC5B6C">
          <w:pPr>
            <w:pStyle w:val="TJ3"/>
            <w:rPr>
              <w:rFonts w:asciiTheme="minorHAnsi" w:eastAsiaTheme="minorEastAsia" w:hAnsiTheme="minorHAnsi" w:cstheme="minorBidi"/>
              <w:iCs w:val="0"/>
              <w:noProof/>
              <w:sz w:val="22"/>
              <w:szCs w:val="22"/>
              <w:lang w:eastAsia="hu-HU"/>
            </w:rPr>
          </w:pPr>
          <w:hyperlink w:anchor="_Toc102502283" w:history="1">
            <w:r w:rsidR="00F81630" w:rsidRPr="000073EE">
              <w:rPr>
                <w:rStyle w:val="Hiperhivatkozs"/>
                <w:rFonts w:ascii="Arial" w:hAnsi="Arial"/>
                <w:noProof/>
              </w:rPr>
              <w:t>3.8.1.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Előző éves pontok felhasználhatóságával kapcsolatban</w:t>
            </w:r>
            <w:r w:rsidR="00F81630">
              <w:rPr>
                <w:noProof/>
                <w:webHidden/>
              </w:rPr>
              <w:tab/>
            </w:r>
            <w:r w:rsidR="00F81630">
              <w:rPr>
                <w:noProof/>
                <w:webHidden/>
              </w:rPr>
              <w:fldChar w:fldCharType="begin"/>
            </w:r>
            <w:r w:rsidR="00F81630">
              <w:rPr>
                <w:noProof/>
                <w:webHidden/>
              </w:rPr>
              <w:instrText xml:space="preserve"> PAGEREF _Toc102502283 \h </w:instrText>
            </w:r>
            <w:r w:rsidR="00F81630">
              <w:rPr>
                <w:noProof/>
                <w:webHidden/>
              </w:rPr>
            </w:r>
            <w:r w:rsidR="00F81630">
              <w:rPr>
                <w:noProof/>
                <w:webHidden/>
              </w:rPr>
              <w:fldChar w:fldCharType="separate"/>
            </w:r>
            <w:r w:rsidR="00F81630">
              <w:rPr>
                <w:noProof/>
                <w:webHidden/>
              </w:rPr>
              <w:t>41</w:t>
            </w:r>
            <w:r w:rsidR="00F81630">
              <w:rPr>
                <w:noProof/>
                <w:webHidden/>
              </w:rPr>
              <w:fldChar w:fldCharType="end"/>
            </w:r>
          </w:hyperlink>
        </w:p>
        <w:p w14:paraId="679B4E9A" w14:textId="1F5A3E2B" w:rsidR="00F81630" w:rsidRDefault="00FC5B6C">
          <w:pPr>
            <w:pStyle w:val="TJ3"/>
            <w:rPr>
              <w:rFonts w:asciiTheme="minorHAnsi" w:eastAsiaTheme="minorEastAsia" w:hAnsiTheme="minorHAnsi" w:cstheme="minorBidi"/>
              <w:iCs w:val="0"/>
              <w:noProof/>
              <w:sz w:val="22"/>
              <w:szCs w:val="22"/>
              <w:lang w:eastAsia="hu-HU"/>
            </w:rPr>
          </w:pPr>
          <w:hyperlink w:anchor="_Toc102502284" w:history="1">
            <w:r w:rsidR="00F81630" w:rsidRPr="000073EE">
              <w:rPr>
                <w:rStyle w:val="Hiperhivatkozs"/>
                <w:rFonts w:ascii="Arial" w:hAnsi="Arial"/>
                <w:noProof/>
              </w:rPr>
              <w:t>3.8.2.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Törzsvásárlói pontok év elejei átírása</w:t>
            </w:r>
            <w:r w:rsidR="00F81630">
              <w:rPr>
                <w:noProof/>
                <w:webHidden/>
              </w:rPr>
              <w:tab/>
            </w:r>
            <w:r w:rsidR="00F81630">
              <w:rPr>
                <w:noProof/>
                <w:webHidden/>
              </w:rPr>
              <w:fldChar w:fldCharType="begin"/>
            </w:r>
            <w:r w:rsidR="00F81630">
              <w:rPr>
                <w:noProof/>
                <w:webHidden/>
              </w:rPr>
              <w:instrText xml:space="preserve"> PAGEREF _Toc102502284 \h </w:instrText>
            </w:r>
            <w:r w:rsidR="00F81630">
              <w:rPr>
                <w:noProof/>
                <w:webHidden/>
              </w:rPr>
            </w:r>
            <w:r w:rsidR="00F81630">
              <w:rPr>
                <w:noProof/>
                <w:webHidden/>
              </w:rPr>
              <w:fldChar w:fldCharType="separate"/>
            </w:r>
            <w:r w:rsidR="00F81630">
              <w:rPr>
                <w:noProof/>
                <w:webHidden/>
              </w:rPr>
              <w:t>42</w:t>
            </w:r>
            <w:r w:rsidR="00F81630">
              <w:rPr>
                <w:noProof/>
                <w:webHidden/>
              </w:rPr>
              <w:fldChar w:fldCharType="end"/>
            </w:r>
          </w:hyperlink>
        </w:p>
        <w:p w14:paraId="4C234655" w14:textId="198CC413" w:rsidR="00F81630" w:rsidRDefault="00FC5B6C">
          <w:pPr>
            <w:pStyle w:val="TJ3"/>
            <w:rPr>
              <w:rFonts w:asciiTheme="minorHAnsi" w:eastAsiaTheme="minorEastAsia" w:hAnsiTheme="minorHAnsi" w:cstheme="minorBidi"/>
              <w:iCs w:val="0"/>
              <w:noProof/>
              <w:sz w:val="22"/>
              <w:szCs w:val="22"/>
              <w:lang w:eastAsia="hu-HU"/>
            </w:rPr>
          </w:pPr>
          <w:hyperlink w:anchor="_Toc102502285" w:history="1">
            <w:r w:rsidR="00F81630" w:rsidRPr="000073EE">
              <w:rPr>
                <w:rStyle w:val="Hiperhivatkozs"/>
                <w:rFonts w:ascii="Arial" w:hAnsi="Arial"/>
                <w:noProof/>
              </w:rPr>
              <w:t>3.8.3.</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Előző éves pontok törlése</w:t>
            </w:r>
            <w:r w:rsidR="00F81630">
              <w:rPr>
                <w:noProof/>
                <w:webHidden/>
              </w:rPr>
              <w:tab/>
            </w:r>
            <w:r w:rsidR="00F81630">
              <w:rPr>
                <w:noProof/>
                <w:webHidden/>
              </w:rPr>
              <w:fldChar w:fldCharType="begin"/>
            </w:r>
            <w:r w:rsidR="00F81630">
              <w:rPr>
                <w:noProof/>
                <w:webHidden/>
              </w:rPr>
              <w:instrText xml:space="preserve"> PAGEREF _Toc102502285 \h </w:instrText>
            </w:r>
            <w:r w:rsidR="00F81630">
              <w:rPr>
                <w:noProof/>
                <w:webHidden/>
              </w:rPr>
            </w:r>
            <w:r w:rsidR="00F81630">
              <w:rPr>
                <w:noProof/>
                <w:webHidden/>
              </w:rPr>
              <w:fldChar w:fldCharType="separate"/>
            </w:r>
            <w:r w:rsidR="00F81630">
              <w:rPr>
                <w:noProof/>
                <w:webHidden/>
              </w:rPr>
              <w:t>42</w:t>
            </w:r>
            <w:r w:rsidR="00F81630">
              <w:rPr>
                <w:noProof/>
                <w:webHidden/>
              </w:rPr>
              <w:fldChar w:fldCharType="end"/>
            </w:r>
          </w:hyperlink>
        </w:p>
        <w:p w14:paraId="004E034C" w14:textId="5D602897" w:rsidR="00F81630" w:rsidRDefault="00FC5B6C">
          <w:pPr>
            <w:pStyle w:val="TJ2"/>
            <w:rPr>
              <w:rFonts w:asciiTheme="minorHAnsi" w:eastAsiaTheme="minorEastAsia" w:hAnsiTheme="minorHAnsi" w:cstheme="minorBidi"/>
              <w:noProof/>
              <w:sz w:val="22"/>
              <w:szCs w:val="22"/>
              <w:lang w:eastAsia="hu-HU"/>
            </w:rPr>
          </w:pPr>
          <w:hyperlink w:anchor="_Toc102502286" w:history="1">
            <w:r w:rsidR="00F81630" w:rsidRPr="000073EE">
              <w:rPr>
                <w:rStyle w:val="Hiperhivatkozs"/>
                <w:noProof/>
                <w14:scene3d>
                  <w14:camera w14:prst="orthographicFront"/>
                  <w14:lightRig w14:rig="threePt" w14:dir="t">
                    <w14:rot w14:lat="0" w14:lon="0" w14:rev="0"/>
                  </w14:lightRig>
                </w14:scene3d>
              </w:rPr>
              <w:t>3.9.</w:t>
            </w:r>
            <w:r w:rsidR="00F81630">
              <w:rPr>
                <w:rFonts w:asciiTheme="minorHAnsi" w:eastAsiaTheme="minorEastAsia" w:hAnsiTheme="minorHAnsi" w:cstheme="minorBidi"/>
                <w:noProof/>
                <w:sz w:val="22"/>
                <w:szCs w:val="22"/>
                <w:lang w:eastAsia="hu-HU"/>
              </w:rPr>
              <w:tab/>
            </w:r>
            <w:r w:rsidR="00F81630" w:rsidRPr="000073EE">
              <w:rPr>
                <w:rStyle w:val="Hiperhivatkozs"/>
                <w:noProof/>
              </w:rPr>
              <w:t>Menü</w:t>
            </w:r>
            <w:r w:rsidR="00F81630">
              <w:rPr>
                <w:noProof/>
                <w:webHidden/>
              </w:rPr>
              <w:tab/>
            </w:r>
            <w:r w:rsidR="00F81630">
              <w:rPr>
                <w:noProof/>
                <w:webHidden/>
              </w:rPr>
              <w:fldChar w:fldCharType="begin"/>
            </w:r>
            <w:r w:rsidR="00F81630">
              <w:rPr>
                <w:noProof/>
                <w:webHidden/>
              </w:rPr>
              <w:instrText xml:space="preserve"> PAGEREF _Toc102502286 \h </w:instrText>
            </w:r>
            <w:r w:rsidR="00F81630">
              <w:rPr>
                <w:noProof/>
                <w:webHidden/>
              </w:rPr>
            </w:r>
            <w:r w:rsidR="00F81630">
              <w:rPr>
                <w:noProof/>
                <w:webHidden/>
              </w:rPr>
              <w:fldChar w:fldCharType="separate"/>
            </w:r>
            <w:r w:rsidR="00F81630">
              <w:rPr>
                <w:noProof/>
                <w:webHidden/>
              </w:rPr>
              <w:t>42</w:t>
            </w:r>
            <w:r w:rsidR="00F81630">
              <w:rPr>
                <w:noProof/>
                <w:webHidden/>
              </w:rPr>
              <w:fldChar w:fldCharType="end"/>
            </w:r>
          </w:hyperlink>
        </w:p>
        <w:p w14:paraId="4BE13AF9" w14:textId="4BF18579" w:rsidR="00F81630" w:rsidRDefault="00FC5B6C">
          <w:pPr>
            <w:pStyle w:val="TJ3"/>
            <w:rPr>
              <w:rFonts w:asciiTheme="minorHAnsi" w:eastAsiaTheme="minorEastAsia" w:hAnsiTheme="minorHAnsi" w:cstheme="minorBidi"/>
              <w:iCs w:val="0"/>
              <w:noProof/>
              <w:sz w:val="22"/>
              <w:szCs w:val="22"/>
              <w:lang w:eastAsia="hu-HU"/>
            </w:rPr>
          </w:pPr>
          <w:hyperlink w:anchor="_Toc102502287" w:history="1">
            <w:r w:rsidR="00F81630" w:rsidRPr="000073EE">
              <w:rPr>
                <w:rStyle w:val="Hiperhivatkozs"/>
                <w:rFonts w:ascii="Arial" w:hAnsi="Arial"/>
                <w:noProof/>
              </w:rPr>
              <w:t>3.9.1.</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Fájl</w:t>
            </w:r>
            <w:r w:rsidR="00F81630">
              <w:rPr>
                <w:noProof/>
                <w:webHidden/>
              </w:rPr>
              <w:tab/>
            </w:r>
            <w:r w:rsidR="00F81630">
              <w:rPr>
                <w:noProof/>
                <w:webHidden/>
              </w:rPr>
              <w:fldChar w:fldCharType="begin"/>
            </w:r>
            <w:r w:rsidR="00F81630">
              <w:rPr>
                <w:noProof/>
                <w:webHidden/>
              </w:rPr>
              <w:instrText xml:space="preserve"> PAGEREF _Toc102502287 \h </w:instrText>
            </w:r>
            <w:r w:rsidR="00F81630">
              <w:rPr>
                <w:noProof/>
                <w:webHidden/>
              </w:rPr>
            </w:r>
            <w:r w:rsidR="00F81630">
              <w:rPr>
                <w:noProof/>
                <w:webHidden/>
              </w:rPr>
              <w:fldChar w:fldCharType="separate"/>
            </w:r>
            <w:r w:rsidR="00F81630">
              <w:rPr>
                <w:noProof/>
                <w:webHidden/>
              </w:rPr>
              <w:t>43</w:t>
            </w:r>
            <w:r w:rsidR="00F81630">
              <w:rPr>
                <w:noProof/>
                <w:webHidden/>
              </w:rPr>
              <w:fldChar w:fldCharType="end"/>
            </w:r>
          </w:hyperlink>
        </w:p>
        <w:p w14:paraId="1AA03D6D" w14:textId="7BA82D6C" w:rsidR="00F81630" w:rsidRDefault="00FC5B6C">
          <w:pPr>
            <w:pStyle w:val="TJ3"/>
            <w:rPr>
              <w:rFonts w:asciiTheme="minorHAnsi" w:eastAsiaTheme="minorEastAsia" w:hAnsiTheme="minorHAnsi" w:cstheme="minorBidi"/>
              <w:iCs w:val="0"/>
              <w:noProof/>
              <w:sz w:val="22"/>
              <w:szCs w:val="22"/>
              <w:lang w:eastAsia="hu-HU"/>
            </w:rPr>
          </w:pPr>
          <w:hyperlink w:anchor="_Toc102502288" w:history="1">
            <w:r w:rsidR="00F81630" w:rsidRPr="000073EE">
              <w:rPr>
                <w:rStyle w:val="Hiperhivatkozs"/>
                <w:rFonts w:ascii="Arial" w:hAnsi="Arial"/>
                <w:noProof/>
              </w:rPr>
              <w:t>3.9.2.</w:t>
            </w:r>
            <w:r w:rsidR="00F81630">
              <w:rPr>
                <w:rFonts w:asciiTheme="minorHAnsi" w:eastAsiaTheme="minorEastAsia" w:hAnsiTheme="minorHAnsi" w:cstheme="minorBidi"/>
                <w:iCs w:val="0"/>
                <w:noProof/>
                <w:sz w:val="22"/>
                <w:szCs w:val="22"/>
                <w:lang w:eastAsia="hu-HU"/>
              </w:rPr>
              <w:tab/>
            </w:r>
            <w:r w:rsidR="00F81630" w:rsidRPr="000073EE">
              <w:rPr>
                <w:rStyle w:val="Hiperhivatkozs"/>
                <w:noProof/>
              </w:rPr>
              <w:t>Súgó</w:t>
            </w:r>
            <w:r w:rsidR="00F81630">
              <w:rPr>
                <w:noProof/>
                <w:webHidden/>
              </w:rPr>
              <w:tab/>
            </w:r>
            <w:r w:rsidR="00F81630">
              <w:rPr>
                <w:noProof/>
                <w:webHidden/>
              </w:rPr>
              <w:fldChar w:fldCharType="begin"/>
            </w:r>
            <w:r w:rsidR="00F81630">
              <w:rPr>
                <w:noProof/>
                <w:webHidden/>
              </w:rPr>
              <w:instrText xml:space="preserve"> PAGEREF _Toc102502288 \h </w:instrText>
            </w:r>
            <w:r w:rsidR="00F81630">
              <w:rPr>
                <w:noProof/>
                <w:webHidden/>
              </w:rPr>
            </w:r>
            <w:r w:rsidR="00F81630">
              <w:rPr>
                <w:noProof/>
                <w:webHidden/>
              </w:rPr>
              <w:fldChar w:fldCharType="separate"/>
            </w:r>
            <w:r w:rsidR="00F81630">
              <w:rPr>
                <w:noProof/>
                <w:webHidden/>
              </w:rPr>
              <w:t>43</w:t>
            </w:r>
            <w:r w:rsidR="00F81630">
              <w:rPr>
                <w:noProof/>
                <w:webHidden/>
              </w:rPr>
              <w:fldChar w:fldCharType="end"/>
            </w:r>
          </w:hyperlink>
        </w:p>
        <w:p w14:paraId="10612DBB" w14:textId="149BF223" w:rsidR="00F81630" w:rsidRDefault="00FC5B6C">
          <w:pPr>
            <w:pStyle w:val="TJ1"/>
            <w:rPr>
              <w:rFonts w:asciiTheme="minorHAnsi" w:eastAsiaTheme="minorEastAsia" w:hAnsiTheme="minorHAnsi" w:cstheme="minorBidi"/>
              <w:b w:val="0"/>
              <w:bCs w:val="0"/>
              <w:noProof/>
              <w:sz w:val="22"/>
              <w:szCs w:val="22"/>
              <w:lang w:eastAsia="hu-HU"/>
            </w:rPr>
          </w:pPr>
          <w:hyperlink w:anchor="_Toc102502289" w:history="1">
            <w:r w:rsidR="00F81630" w:rsidRPr="000073EE">
              <w:rPr>
                <w:rStyle w:val="Hiperhivatkozs"/>
                <w:rFonts w:ascii="Arial" w:hAnsi="Arial"/>
                <w:noProof/>
              </w:rPr>
              <w:t>4.</w:t>
            </w:r>
            <w:r w:rsidR="00F81630">
              <w:rPr>
                <w:rFonts w:asciiTheme="minorHAnsi" w:eastAsiaTheme="minorEastAsia" w:hAnsiTheme="minorHAnsi" w:cstheme="minorBidi"/>
                <w:b w:val="0"/>
                <w:bCs w:val="0"/>
                <w:noProof/>
                <w:sz w:val="22"/>
                <w:szCs w:val="22"/>
                <w:lang w:eastAsia="hu-HU"/>
              </w:rPr>
              <w:tab/>
            </w:r>
            <w:r w:rsidR="00F81630" w:rsidRPr="000073EE">
              <w:rPr>
                <w:rStyle w:val="Hiperhivatkozs"/>
                <w:noProof/>
              </w:rPr>
              <w:t>Tesztelés</w:t>
            </w:r>
            <w:r w:rsidR="00F81630">
              <w:rPr>
                <w:noProof/>
                <w:webHidden/>
              </w:rPr>
              <w:tab/>
            </w:r>
            <w:r w:rsidR="00F81630">
              <w:rPr>
                <w:noProof/>
                <w:webHidden/>
              </w:rPr>
              <w:fldChar w:fldCharType="begin"/>
            </w:r>
            <w:r w:rsidR="00F81630">
              <w:rPr>
                <w:noProof/>
                <w:webHidden/>
              </w:rPr>
              <w:instrText xml:space="preserve"> PAGEREF _Toc102502289 \h </w:instrText>
            </w:r>
            <w:r w:rsidR="00F81630">
              <w:rPr>
                <w:noProof/>
                <w:webHidden/>
              </w:rPr>
            </w:r>
            <w:r w:rsidR="00F81630">
              <w:rPr>
                <w:noProof/>
                <w:webHidden/>
              </w:rPr>
              <w:fldChar w:fldCharType="separate"/>
            </w:r>
            <w:r w:rsidR="00F81630">
              <w:rPr>
                <w:noProof/>
                <w:webHidden/>
              </w:rPr>
              <w:t>44</w:t>
            </w:r>
            <w:r w:rsidR="00F81630">
              <w:rPr>
                <w:noProof/>
                <w:webHidden/>
              </w:rPr>
              <w:fldChar w:fldCharType="end"/>
            </w:r>
          </w:hyperlink>
        </w:p>
        <w:p w14:paraId="7B241C12" w14:textId="01398D70" w:rsidR="00F81630" w:rsidRDefault="00FC5B6C">
          <w:pPr>
            <w:pStyle w:val="TJ2"/>
            <w:rPr>
              <w:rFonts w:asciiTheme="minorHAnsi" w:eastAsiaTheme="minorEastAsia" w:hAnsiTheme="minorHAnsi" w:cstheme="minorBidi"/>
              <w:noProof/>
              <w:sz w:val="22"/>
              <w:szCs w:val="22"/>
              <w:lang w:eastAsia="hu-HU"/>
            </w:rPr>
          </w:pPr>
          <w:hyperlink w:anchor="_Toc102502290" w:history="1">
            <w:r w:rsidR="00F81630" w:rsidRPr="000073EE">
              <w:rPr>
                <w:rStyle w:val="Hiperhivatkozs"/>
                <w:noProof/>
                <w14:scene3d>
                  <w14:camera w14:prst="orthographicFront"/>
                  <w14:lightRig w14:rig="threePt" w14:dir="t">
                    <w14:rot w14:lat="0" w14:lon="0" w14:rev="0"/>
                  </w14:lightRig>
                </w14:scene3d>
              </w:rPr>
              <w:t>4.1.</w:t>
            </w:r>
            <w:r w:rsidR="00F81630">
              <w:rPr>
                <w:rFonts w:asciiTheme="minorHAnsi" w:eastAsiaTheme="minorEastAsia" w:hAnsiTheme="minorHAnsi" w:cstheme="minorBidi"/>
                <w:noProof/>
                <w:sz w:val="22"/>
                <w:szCs w:val="22"/>
                <w:lang w:eastAsia="hu-HU"/>
              </w:rPr>
              <w:tab/>
            </w:r>
            <w:r w:rsidR="00F81630" w:rsidRPr="000073EE">
              <w:rPr>
                <w:rStyle w:val="Hiperhivatkozs"/>
                <w:noProof/>
              </w:rPr>
              <w:t>Az adatbázis tesztelése</w:t>
            </w:r>
            <w:r w:rsidR="00F81630">
              <w:rPr>
                <w:noProof/>
                <w:webHidden/>
              </w:rPr>
              <w:tab/>
            </w:r>
            <w:r w:rsidR="00F81630">
              <w:rPr>
                <w:noProof/>
                <w:webHidden/>
              </w:rPr>
              <w:fldChar w:fldCharType="begin"/>
            </w:r>
            <w:r w:rsidR="00F81630">
              <w:rPr>
                <w:noProof/>
                <w:webHidden/>
              </w:rPr>
              <w:instrText xml:space="preserve"> PAGEREF _Toc102502290 \h </w:instrText>
            </w:r>
            <w:r w:rsidR="00F81630">
              <w:rPr>
                <w:noProof/>
                <w:webHidden/>
              </w:rPr>
            </w:r>
            <w:r w:rsidR="00F81630">
              <w:rPr>
                <w:noProof/>
                <w:webHidden/>
              </w:rPr>
              <w:fldChar w:fldCharType="separate"/>
            </w:r>
            <w:r w:rsidR="00F81630">
              <w:rPr>
                <w:noProof/>
                <w:webHidden/>
              </w:rPr>
              <w:t>44</w:t>
            </w:r>
            <w:r w:rsidR="00F81630">
              <w:rPr>
                <w:noProof/>
                <w:webHidden/>
              </w:rPr>
              <w:fldChar w:fldCharType="end"/>
            </w:r>
          </w:hyperlink>
        </w:p>
        <w:p w14:paraId="3355E722" w14:textId="1069E97D" w:rsidR="00F81630" w:rsidRDefault="00FC5B6C">
          <w:pPr>
            <w:pStyle w:val="TJ2"/>
            <w:rPr>
              <w:rFonts w:asciiTheme="minorHAnsi" w:eastAsiaTheme="minorEastAsia" w:hAnsiTheme="minorHAnsi" w:cstheme="minorBidi"/>
              <w:noProof/>
              <w:sz w:val="22"/>
              <w:szCs w:val="22"/>
              <w:lang w:eastAsia="hu-HU"/>
            </w:rPr>
          </w:pPr>
          <w:hyperlink w:anchor="_Toc102502291" w:history="1">
            <w:r w:rsidR="00F81630" w:rsidRPr="000073EE">
              <w:rPr>
                <w:rStyle w:val="Hiperhivatkozs"/>
                <w:noProof/>
                <w14:scene3d>
                  <w14:camera w14:prst="orthographicFront"/>
                  <w14:lightRig w14:rig="threePt" w14:dir="t">
                    <w14:rot w14:lat="0" w14:lon="0" w14:rev="0"/>
                  </w14:lightRig>
                </w14:scene3d>
              </w:rPr>
              <w:t>4.2.</w:t>
            </w:r>
            <w:r w:rsidR="00F81630">
              <w:rPr>
                <w:rFonts w:asciiTheme="minorHAnsi" w:eastAsiaTheme="minorEastAsia" w:hAnsiTheme="minorHAnsi" w:cstheme="minorBidi"/>
                <w:noProof/>
                <w:sz w:val="22"/>
                <w:szCs w:val="22"/>
                <w:lang w:eastAsia="hu-HU"/>
              </w:rPr>
              <w:tab/>
            </w:r>
            <w:r w:rsidR="00F81630" w:rsidRPr="000073EE">
              <w:rPr>
                <w:rStyle w:val="Hiperhivatkozs"/>
                <w:noProof/>
              </w:rPr>
              <w:t>A program tesztelése</w:t>
            </w:r>
            <w:r w:rsidR="00F81630">
              <w:rPr>
                <w:noProof/>
                <w:webHidden/>
              </w:rPr>
              <w:tab/>
            </w:r>
            <w:r w:rsidR="00F81630">
              <w:rPr>
                <w:noProof/>
                <w:webHidden/>
              </w:rPr>
              <w:fldChar w:fldCharType="begin"/>
            </w:r>
            <w:r w:rsidR="00F81630">
              <w:rPr>
                <w:noProof/>
                <w:webHidden/>
              </w:rPr>
              <w:instrText xml:space="preserve"> PAGEREF _Toc102502291 \h </w:instrText>
            </w:r>
            <w:r w:rsidR="00F81630">
              <w:rPr>
                <w:noProof/>
                <w:webHidden/>
              </w:rPr>
            </w:r>
            <w:r w:rsidR="00F81630">
              <w:rPr>
                <w:noProof/>
                <w:webHidden/>
              </w:rPr>
              <w:fldChar w:fldCharType="separate"/>
            </w:r>
            <w:r w:rsidR="00F81630">
              <w:rPr>
                <w:noProof/>
                <w:webHidden/>
              </w:rPr>
              <w:t>45</w:t>
            </w:r>
            <w:r w:rsidR="00F81630">
              <w:rPr>
                <w:noProof/>
                <w:webHidden/>
              </w:rPr>
              <w:fldChar w:fldCharType="end"/>
            </w:r>
          </w:hyperlink>
        </w:p>
        <w:p w14:paraId="0190E24A" w14:textId="66A8BC5D" w:rsidR="00F81630" w:rsidRDefault="00FC5B6C">
          <w:pPr>
            <w:pStyle w:val="TJ1"/>
            <w:rPr>
              <w:rFonts w:asciiTheme="minorHAnsi" w:eastAsiaTheme="minorEastAsia" w:hAnsiTheme="minorHAnsi" w:cstheme="minorBidi"/>
              <w:b w:val="0"/>
              <w:bCs w:val="0"/>
              <w:noProof/>
              <w:sz w:val="22"/>
              <w:szCs w:val="22"/>
              <w:lang w:eastAsia="hu-HU"/>
            </w:rPr>
          </w:pPr>
          <w:hyperlink w:anchor="_Toc102502292" w:history="1">
            <w:r w:rsidR="00F81630" w:rsidRPr="000073EE">
              <w:rPr>
                <w:rStyle w:val="Hiperhivatkozs"/>
                <w:rFonts w:ascii="Arial" w:hAnsi="Arial"/>
                <w:noProof/>
              </w:rPr>
              <w:t>5.</w:t>
            </w:r>
            <w:r w:rsidR="00F81630">
              <w:rPr>
                <w:rFonts w:asciiTheme="minorHAnsi" w:eastAsiaTheme="minorEastAsia" w:hAnsiTheme="minorHAnsi" w:cstheme="minorBidi"/>
                <w:b w:val="0"/>
                <w:bCs w:val="0"/>
                <w:noProof/>
                <w:sz w:val="22"/>
                <w:szCs w:val="22"/>
                <w:lang w:eastAsia="hu-HU"/>
              </w:rPr>
              <w:tab/>
            </w:r>
            <w:r w:rsidR="00F81630" w:rsidRPr="000073EE">
              <w:rPr>
                <w:rStyle w:val="Hiperhivatkozs"/>
                <w:noProof/>
              </w:rPr>
              <w:t>A dolgozat írása alatt felmerülő nehézségek</w:t>
            </w:r>
            <w:r w:rsidR="00F81630">
              <w:rPr>
                <w:noProof/>
                <w:webHidden/>
              </w:rPr>
              <w:tab/>
            </w:r>
            <w:r w:rsidR="00F81630">
              <w:rPr>
                <w:noProof/>
                <w:webHidden/>
              </w:rPr>
              <w:fldChar w:fldCharType="begin"/>
            </w:r>
            <w:r w:rsidR="00F81630">
              <w:rPr>
                <w:noProof/>
                <w:webHidden/>
              </w:rPr>
              <w:instrText xml:space="preserve"> PAGEREF _Toc102502292 \h </w:instrText>
            </w:r>
            <w:r w:rsidR="00F81630">
              <w:rPr>
                <w:noProof/>
                <w:webHidden/>
              </w:rPr>
            </w:r>
            <w:r w:rsidR="00F81630">
              <w:rPr>
                <w:noProof/>
                <w:webHidden/>
              </w:rPr>
              <w:fldChar w:fldCharType="separate"/>
            </w:r>
            <w:r w:rsidR="00F81630">
              <w:rPr>
                <w:noProof/>
                <w:webHidden/>
              </w:rPr>
              <w:t>47</w:t>
            </w:r>
            <w:r w:rsidR="00F81630">
              <w:rPr>
                <w:noProof/>
                <w:webHidden/>
              </w:rPr>
              <w:fldChar w:fldCharType="end"/>
            </w:r>
          </w:hyperlink>
        </w:p>
        <w:p w14:paraId="2E45E9AE" w14:textId="601A23A7" w:rsidR="00F81630" w:rsidRDefault="00FC5B6C">
          <w:pPr>
            <w:pStyle w:val="TJ2"/>
            <w:rPr>
              <w:rFonts w:asciiTheme="minorHAnsi" w:eastAsiaTheme="minorEastAsia" w:hAnsiTheme="minorHAnsi" w:cstheme="minorBidi"/>
              <w:noProof/>
              <w:sz w:val="22"/>
              <w:szCs w:val="22"/>
              <w:lang w:eastAsia="hu-HU"/>
            </w:rPr>
          </w:pPr>
          <w:hyperlink w:anchor="_Toc102502293" w:history="1">
            <w:r w:rsidR="00F81630" w:rsidRPr="000073EE">
              <w:rPr>
                <w:rStyle w:val="Hiperhivatkozs"/>
                <w:noProof/>
                <w14:scene3d>
                  <w14:camera w14:prst="orthographicFront"/>
                  <w14:lightRig w14:rig="threePt" w14:dir="t">
                    <w14:rot w14:lat="0" w14:lon="0" w14:rev="0"/>
                  </w14:lightRig>
                </w14:scene3d>
              </w:rPr>
              <w:t>5.1.</w:t>
            </w:r>
            <w:r w:rsidR="00F81630">
              <w:rPr>
                <w:rFonts w:asciiTheme="minorHAnsi" w:eastAsiaTheme="minorEastAsia" w:hAnsiTheme="minorHAnsi" w:cstheme="minorBidi"/>
                <w:noProof/>
                <w:sz w:val="22"/>
                <w:szCs w:val="22"/>
                <w:lang w:eastAsia="hu-HU"/>
              </w:rPr>
              <w:tab/>
            </w:r>
            <w:r w:rsidR="00F81630" w:rsidRPr="000073EE">
              <w:rPr>
                <w:rStyle w:val="Hiperhivatkozs"/>
                <w:noProof/>
              </w:rPr>
              <w:t>Gmail által kevésbé biztonságosnak vélt bejelentkezési technika</w:t>
            </w:r>
            <w:r w:rsidR="00F81630">
              <w:rPr>
                <w:noProof/>
                <w:webHidden/>
              </w:rPr>
              <w:tab/>
            </w:r>
            <w:r w:rsidR="00F81630">
              <w:rPr>
                <w:noProof/>
                <w:webHidden/>
              </w:rPr>
              <w:fldChar w:fldCharType="begin"/>
            </w:r>
            <w:r w:rsidR="00F81630">
              <w:rPr>
                <w:noProof/>
                <w:webHidden/>
              </w:rPr>
              <w:instrText xml:space="preserve"> PAGEREF _Toc102502293 \h </w:instrText>
            </w:r>
            <w:r w:rsidR="00F81630">
              <w:rPr>
                <w:noProof/>
                <w:webHidden/>
              </w:rPr>
            </w:r>
            <w:r w:rsidR="00F81630">
              <w:rPr>
                <w:noProof/>
                <w:webHidden/>
              </w:rPr>
              <w:fldChar w:fldCharType="separate"/>
            </w:r>
            <w:r w:rsidR="00F81630">
              <w:rPr>
                <w:noProof/>
                <w:webHidden/>
              </w:rPr>
              <w:t>47</w:t>
            </w:r>
            <w:r w:rsidR="00F81630">
              <w:rPr>
                <w:noProof/>
                <w:webHidden/>
              </w:rPr>
              <w:fldChar w:fldCharType="end"/>
            </w:r>
          </w:hyperlink>
        </w:p>
        <w:p w14:paraId="4B2285EA" w14:textId="09FFDC71" w:rsidR="00F81630" w:rsidRDefault="00FC5B6C">
          <w:pPr>
            <w:pStyle w:val="TJ2"/>
            <w:rPr>
              <w:rFonts w:asciiTheme="minorHAnsi" w:eastAsiaTheme="minorEastAsia" w:hAnsiTheme="minorHAnsi" w:cstheme="minorBidi"/>
              <w:noProof/>
              <w:sz w:val="22"/>
              <w:szCs w:val="22"/>
              <w:lang w:eastAsia="hu-HU"/>
            </w:rPr>
          </w:pPr>
          <w:hyperlink w:anchor="_Toc102502294" w:history="1">
            <w:r w:rsidR="00F81630" w:rsidRPr="000073EE">
              <w:rPr>
                <w:rStyle w:val="Hiperhivatkozs"/>
                <w:noProof/>
                <w14:scene3d>
                  <w14:camera w14:prst="orthographicFront"/>
                  <w14:lightRig w14:rig="threePt" w14:dir="t">
                    <w14:rot w14:lat="0" w14:lon="0" w14:rev="0"/>
                  </w14:lightRig>
                </w14:scene3d>
              </w:rPr>
              <w:t>5.2.</w:t>
            </w:r>
            <w:r w:rsidR="00F81630">
              <w:rPr>
                <w:rFonts w:asciiTheme="minorHAnsi" w:eastAsiaTheme="minorEastAsia" w:hAnsiTheme="minorHAnsi" w:cstheme="minorBidi"/>
                <w:noProof/>
                <w:sz w:val="22"/>
                <w:szCs w:val="22"/>
                <w:lang w:eastAsia="hu-HU"/>
              </w:rPr>
              <w:tab/>
            </w:r>
            <w:r w:rsidR="00F81630" w:rsidRPr="000073EE">
              <w:rPr>
                <w:rStyle w:val="Hiperhivatkozs"/>
                <w:noProof/>
              </w:rPr>
              <w:t>Gmail új jelszó esetén azt át kell írni a rendszerben</w:t>
            </w:r>
            <w:r w:rsidR="00F81630">
              <w:rPr>
                <w:noProof/>
                <w:webHidden/>
              </w:rPr>
              <w:tab/>
            </w:r>
            <w:r w:rsidR="00F81630">
              <w:rPr>
                <w:noProof/>
                <w:webHidden/>
              </w:rPr>
              <w:fldChar w:fldCharType="begin"/>
            </w:r>
            <w:r w:rsidR="00F81630">
              <w:rPr>
                <w:noProof/>
                <w:webHidden/>
              </w:rPr>
              <w:instrText xml:space="preserve"> PAGEREF _Toc102502294 \h </w:instrText>
            </w:r>
            <w:r w:rsidR="00F81630">
              <w:rPr>
                <w:noProof/>
                <w:webHidden/>
              </w:rPr>
            </w:r>
            <w:r w:rsidR="00F81630">
              <w:rPr>
                <w:noProof/>
                <w:webHidden/>
              </w:rPr>
              <w:fldChar w:fldCharType="separate"/>
            </w:r>
            <w:r w:rsidR="00F81630">
              <w:rPr>
                <w:noProof/>
                <w:webHidden/>
              </w:rPr>
              <w:t>47</w:t>
            </w:r>
            <w:r w:rsidR="00F81630">
              <w:rPr>
                <w:noProof/>
                <w:webHidden/>
              </w:rPr>
              <w:fldChar w:fldCharType="end"/>
            </w:r>
          </w:hyperlink>
        </w:p>
        <w:p w14:paraId="06782EDA" w14:textId="37FF86FF" w:rsidR="00F81630" w:rsidRDefault="00FC5B6C">
          <w:pPr>
            <w:pStyle w:val="TJ2"/>
            <w:rPr>
              <w:rFonts w:asciiTheme="minorHAnsi" w:eastAsiaTheme="minorEastAsia" w:hAnsiTheme="minorHAnsi" w:cstheme="minorBidi"/>
              <w:noProof/>
              <w:sz w:val="22"/>
              <w:szCs w:val="22"/>
              <w:lang w:eastAsia="hu-HU"/>
            </w:rPr>
          </w:pPr>
          <w:hyperlink w:anchor="_Toc102502295" w:history="1">
            <w:r w:rsidR="00F81630" w:rsidRPr="000073EE">
              <w:rPr>
                <w:rStyle w:val="Hiperhivatkozs"/>
                <w:noProof/>
                <w14:scene3d>
                  <w14:camera w14:prst="orthographicFront"/>
                  <w14:lightRig w14:rig="threePt" w14:dir="t">
                    <w14:rot w14:lat="0" w14:lon="0" w14:rev="0"/>
                  </w14:lightRig>
                </w14:scene3d>
              </w:rPr>
              <w:t>5.3.</w:t>
            </w:r>
            <w:r w:rsidR="00F81630">
              <w:rPr>
                <w:rFonts w:asciiTheme="minorHAnsi" w:eastAsiaTheme="minorEastAsia" w:hAnsiTheme="minorHAnsi" w:cstheme="minorBidi"/>
                <w:noProof/>
                <w:sz w:val="22"/>
                <w:szCs w:val="22"/>
                <w:lang w:eastAsia="hu-HU"/>
              </w:rPr>
              <w:tab/>
            </w:r>
            <w:r w:rsidR="00F81630" w:rsidRPr="000073EE">
              <w:rPr>
                <w:rStyle w:val="Hiperhivatkozs"/>
                <w:noProof/>
              </w:rPr>
              <w:t>Adatbázis elérése klónozás esetén</w:t>
            </w:r>
            <w:r w:rsidR="00F81630">
              <w:rPr>
                <w:noProof/>
                <w:webHidden/>
              </w:rPr>
              <w:tab/>
            </w:r>
            <w:r w:rsidR="00F81630">
              <w:rPr>
                <w:noProof/>
                <w:webHidden/>
              </w:rPr>
              <w:fldChar w:fldCharType="begin"/>
            </w:r>
            <w:r w:rsidR="00F81630">
              <w:rPr>
                <w:noProof/>
                <w:webHidden/>
              </w:rPr>
              <w:instrText xml:space="preserve"> PAGEREF _Toc102502295 \h </w:instrText>
            </w:r>
            <w:r w:rsidR="00F81630">
              <w:rPr>
                <w:noProof/>
                <w:webHidden/>
              </w:rPr>
            </w:r>
            <w:r w:rsidR="00F81630">
              <w:rPr>
                <w:noProof/>
                <w:webHidden/>
              </w:rPr>
              <w:fldChar w:fldCharType="separate"/>
            </w:r>
            <w:r w:rsidR="00F81630">
              <w:rPr>
                <w:noProof/>
                <w:webHidden/>
              </w:rPr>
              <w:t>48</w:t>
            </w:r>
            <w:r w:rsidR="00F81630">
              <w:rPr>
                <w:noProof/>
                <w:webHidden/>
              </w:rPr>
              <w:fldChar w:fldCharType="end"/>
            </w:r>
          </w:hyperlink>
        </w:p>
        <w:p w14:paraId="4BAA0BE7" w14:textId="212A6C29" w:rsidR="00F81630" w:rsidRDefault="00FC5B6C">
          <w:pPr>
            <w:pStyle w:val="TJ1"/>
            <w:rPr>
              <w:rFonts w:asciiTheme="minorHAnsi" w:eastAsiaTheme="minorEastAsia" w:hAnsiTheme="minorHAnsi" w:cstheme="minorBidi"/>
              <w:b w:val="0"/>
              <w:bCs w:val="0"/>
              <w:noProof/>
              <w:sz w:val="22"/>
              <w:szCs w:val="22"/>
              <w:lang w:eastAsia="hu-HU"/>
            </w:rPr>
          </w:pPr>
          <w:hyperlink w:anchor="_Toc102502296" w:history="1">
            <w:r w:rsidR="00F81630" w:rsidRPr="000073EE">
              <w:rPr>
                <w:rStyle w:val="Hiperhivatkozs"/>
                <w:rFonts w:ascii="Arial" w:hAnsi="Arial"/>
                <w:noProof/>
              </w:rPr>
              <w:t>6.</w:t>
            </w:r>
            <w:r w:rsidR="00F81630">
              <w:rPr>
                <w:rFonts w:asciiTheme="minorHAnsi" w:eastAsiaTheme="minorEastAsia" w:hAnsiTheme="minorHAnsi" w:cstheme="minorBidi"/>
                <w:b w:val="0"/>
                <w:bCs w:val="0"/>
                <w:noProof/>
                <w:sz w:val="22"/>
                <w:szCs w:val="22"/>
                <w:lang w:eastAsia="hu-HU"/>
              </w:rPr>
              <w:tab/>
            </w:r>
            <w:r w:rsidR="00F81630" w:rsidRPr="000073EE">
              <w:rPr>
                <w:rStyle w:val="Hiperhivatkozs"/>
                <w:noProof/>
              </w:rPr>
              <w:t>Jövőbeli lehetőségek</w:t>
            </w:r>
            <w:r w:rsidR="00F81630">
              <w:rPr>
                <w:noProof/>
                <w:webHidden/>
              </w:rPr>
              <w:tab/>
            </w:r>
            <w:r w:rsidR="00F81630">
              <w:rPr>
                <w:noProof/>
                <w:webHidden/>
              </w:rPr>
              <w:fldChar w:fldCharType="begin"/>
            </w:r>
            <w:r w:rsidR="00F81630">
              <w:rPr>
                <w:noProof/>
                <w:webHidden/>
              </w:rPr>
              <w:instrText xml:space="preserve"> PAGEREF _Toc102502296 \h </w:instrText>
            </w:r>
            <w:r w:rsidR="00F81630">
              <w:rPr>
                <w:noProof/>
                <w:webHidden/>
              </w:rPr>
            </w:r>
            <w:r w:rsidR="00F81630">
              <w:rPr>
                <w:noProof/>
                <w:webHidden/>
              </w:rPr>
              <w:fldChar w:fldCharType="separate"/>
            </w:r>
            <w:r w:rsidR="00F81630">
              <w:rPr>
                <w:noProof/>
                <w:webHidden/>
              </w:rPr>
              <w:t>49</w:t>
            </w:r>
            <w:r w:rsidR="00F81630">
              <w:rPr>
                <w:noProof/>
                <w:webHidden/>
              </w:rPr>
              <w:fldChar w:fldCharType="end"/>
            </w:r>
          </w:hyperlink>
        </w:p>
        <w:p w14:paraId="55978B49" w14:textId="1D56439D" w:rsidR="00F81630" w:rsidRDefault="00FC5B6C">
          <w:pPr>
            <w:pStyle w:val="TJ2"/>
            <w:rPr>
              <w:rFonts w:asciiTheme="minorHAnsi" w:eastAsiaTheme="minorEastAsia" w:hAnsiTheme="minorHAnsi" w:cstheme="minorBidi"/>
              <w:noProof/>
              <w:sz w:val="22"/>
              <w:szCs w:val="22"/>
              <w:lang w:eastAsia="hu-HU"/>
            </w:rPr>
          </w:pPr>
          <w:hyperlink w:anchor="_Toc102502297" w:history="1">
            <w:r w:rsidR="00F81630" w:rsidRPr="000073EE">
              <w:rPr>
                <w:rStyle w:val="Hiperhivatkozs"/>
                <w:noProof/>
                <w14:scene3d>
                  <w14:camera w14:prst="orthographicFront"/>
                  <w14:lightRig w14:rig="threePt" w14:dir="t">
                    <w14:rot w14:lat="0" w14:lon="0" w14:rev="0"/>
                  </w14:lightRig>
                </w14:scene3d>
              </w:rPr>
              <w:t>6.1.</w:t>
            </w:r>
            <w:r w:rsidR="00F81630">
              <w:rPr>
                <w:rFonts w:asciiTheme="minorHAnsi" w:eastAsiaTheme="minorEastAsia" w:hAnsiTheme="minorHAnsi" w:cstheme="minorBidi"/>
                <w:noProof/>
                <w:sz w:val="22"/>
                <w:szCs w:val="22"/>
                <w:lang w:eastAsia="hu-HU"/>
              </w:rPr>
              <w:tab/>
            </w:r>
            <w:r w:rsidR="00F81630" w:rsidRPr="000073EE">
              <w:rPr>
                <w:rStyle w:val="Hiperhivatkozs"/>
                <w:noProof/>
              </w:rPr>
              <w:t>Vonalkód</w:t>
            </w:r>
            <w:r w:rsidR="00F81630">
              <w:rPr>
                <w:noProof/>
                <w:webHidden/>
              </w:rPr>
              <w:tab/>
            </w:r>
            <w:r w:rsidR="00F81630">
              <w:rPr>
                <w:noProof/>
                <w:webHidden/>
              </w:rPr>
              <w:fldChar w:fldCharType="begin"/>
            </w:r>
            <w:r w:rsidR="00F81630">
              <w:rPr>
                <w:noProof/>
                <w:webHidden/>
              </w:rPr>
              <w:instrText xml:space="preserve"> PAGEREF _Toc102502297 \h </w:instrText>
            </w:r>
            <w:r w:rsidR="00F81630">
              <w:rPr>
                <w:noProof/>
                <w:webHidden/>
              </w:rPr>
            </w:r>
            <w:r w:rsidR="00F81630">
              <w:rPr>
                <w:noProof/>
                <w:webHidden/>
              </w:rPr>
              <w:fldChar w:fldCharType="separate"/>
            </w:r>
            <w:r w:rsidR="00F81630">
              <w:rPr>
                <w:noProof/>
                <w:webHidden/>
              </w:rPr>
              <w:t>49</w:t>
            </w:r>
            <w:r w:rsidR="00F81630">
              <w:rPr>
                <w:noProof/>
                <w:webHidden/>
              </w:rPr>
              <w:fldChar w:fldCharType="end"/>
            </w:r>
          </w:hyperlink>
        </w:p>
        <w:p w14:paraId="31C75EB7" w14:textId="28743298" w:rsidR="00F81630" w:rsidRDefault="00FC5B6C">
          <w:pPr>
            <w:pStyle w:val="TJ2"/>
            <w:rPr>
              <w:rFonts w:asciiTheme="minorHAnsi" w:eastAsiaTheme="minorEastAsia" w:hAnsiTheme="minorHAnsi" w:cstheme="minorBidi"/>
              <w:noProof/>
              <w:sz w:val="22"/>
              <w:szCs w:val="22"/>
              <w:lang w:eastAsia="hu-HU"/>
            </w:rPr>
          </w:pPr>
          <w:hyperlink w:anchor="_Toc102502298" w:history="1">
            <w:r w:rsidR="00F81630" w:rsidRPr="000073EE">
              <w:rPr>
                <w:rStyle w:val="Hiperhivatkozs"/>
                <w:rFonts w:cs="Times New Roman"/>
                <w:noProof/>
                <w14:scene3d>
                  <w14:camera w14:prst="orthographicFront"/>
                  <w14:lightRig w14:rig="threePt" w14:dir="t">
                    <w14:rot w14:lat="0" w14:lon="0" w14:rev="0"/>
                  </w14:lightRig>
                </w14:scene3d>
              </w:rPr>
              <w:t>6.2.</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Törzsvásárlói pont levonás</w:t>
            </w:r>
            <w:r w:rsidR="00F81630">
              <w:rPr>
                <w:noProof/>
                <w:webHidden/>
              </w:rPr>
              <w:tab/>
            </w:r>
            <w:r w:rsidR="00F81630">
              <w:rPr>
                <w:noProof/>
                <w:webHidden/>
              </w:rPr>
              <w:fldChar w:fldCharType="begin"/>
            </w:r>
            <w:r w:rsidR="00F81630">
              <w:rPr>
                <w:noProof/>
                <w:webHidden/>
              </w:rPr>
              <w:instrText xml:space="preserve"> PAGEREF _Toc102502298 \h </w:instrText>
            </w:r>
            <w:r w:rsidR="00F81630">
              <w:rPr>
                <w:noProof/>
                <w:webHidden/>
              </w:rPr>
            </w:r>
            <w:r w:rsidR="00F81630">
              <w:rPr>
                <w:noProof/>
                <w:webHidden/>
              </w:rPr>
              <w:fldChar w:fldCharType="separate"/>
            </w:r>
            <w:r w:rsidR="00F81630">
              <w:rPr>
                <w:noProof/>
                <w:webHidden/>
              </w:rPr>
              <w:t>49</w:t>
            </w:r>
            <w:r w:rsidR="00F81630">
              <w:rPr>
                <w:noProof/>
                <w:webHidden/>
              </w:rPr>
              <w:fldChar w:fldCharType="end"/>
            </w:r>
          </w:hyperlink>
        </w:p>
        <w:p w14:paraId="48895B3C" w14:textId="0D131A5E" w:rsidR="00F81630" w:rsidRDefault="00FC5B6C">
          <w:pPr>
            <w:pStyle w:val="TJ2"/>
            <w:rPr>
              <w:rFonts w:asciiTheme="minorHAnsi" w:eastAsiaTheme="minorEastAsia" w:hAnsiTheme="minorHAnsi" w:cstheme="minorBidi"/>
              <w:noProof/>
              <w:sz w:val="22"/>
              <w:szCs w:val="22"/>
              <w:lang w:eastAsia="hu-HU"/>
            </w:rPr>
          </w:pPr>
          <w:hyperlink w:anchor="_Toc102502299" w:history="1">
            <w:r w:rsidR="00F81630" w:rsidRPr="000073EE">
              <w:rPr>
                <w:rStyle w:val="Hiperhivatkozs"/>
                <w:rFonts w:cs="Times New Roman"/>
                <w:noProof/>
                <w14:scene3d>
                  <w14:camera w14:prst="orthographicFront"/>
                  <w14:lightRig w14:rig="threePt" w14:dir="t">
                    <w14:rot w14:lat="0" w14:lon="0" w14:rev="0"/>
                  </w14:lightRig>
                </w14:scene3d>
              </w:rPr>
              <w:t>6.3.</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Könyv kedvezmény</w:t>
            </w:r>
            <w:r w:rsidR="00F81630">
              <w:rPr>
                <w:noProof/>
                <w:webHidden/>
              </w:rPr>
              <w:tab/>
            </w:r>
            <w:r w:rsidR="00F81630">
              <w:rPr>
                <w:noProof/>
                <w:webHidden/>
              </w:rPr>
              <w:fldChar w:fldCharType="begin"/>
            </w:r>
            <w:r w:rsidR="00F81630">
              <w:rPr>
                <w:noProof/>
                <w:webHidden/>
              </w:rPr>
              <w:instrText xml:space="preserve"> PAGEREF _Toc102502299 \h </w:instrText>
            </w:r>
            <w:r w:rsidR="00F81630">
              <w:rPr>
                <w:noProof/>
                <w:webHidden/>
              </w:rPr>
            </w:r>
            <w:r w:rsidR="00F81630">
              <w:rPr>
                <w:noProof/>
                <w:webHidden/>
              </w:rPr>
              <w:fldChar w:fldCharType="separate"/>
            </w:r>
            <w:r w:rsidR="00F81630">
              <w:rPr>
                <w:noProof/>
                <w:webHidden/>
              </w:rPr>
              <w:t>49</w:t>
            </w:r>
            <w:r w:rsidR="00F81630">
              <w:rPr>
                <w:noProof/>
                <w:webHidden/>
              </w:rPr>
              <w:fldChar w:fldCharType="end"/>
            </w:r>
          </w:hyperlink>
        </w:p>
        <w:p w14:paraId="587DF4F2" w14:textId="7E9FF75C" w:rsidR="00F81630" w:rsidRDefault="00FC5B6C">
          <w:pPr>
            <w:pStyle w:val="TJ2"/>
            <w:rPr>
              <w:rFonts w:asciiTheme="minorHAnsi" w:eastAsiaTheme="minorEastAsia" w:hAnsiTheme="minorHAnsi" w:cstheme="minorBidi"/>
              <w:noProof/>
              <w:sz w:val="22"/>
              <w:szCs w:val="22"/>
              <w:lang w:eastAsia="hu-HU"/>
            </w:rPr>
          </w:pPr>
          <w:hyperlink w:anchor="_Toc102502300" w:history="1">
            <w:r w:rsidR="00F81630" w:rsidRPr="000073EE">
              <w:rPr>
                <w:rStyle w:val="Hiperhivatkozs"/>
                <w:rFonts w:cs="Times New Roman"/>
                <w:noProof/>
                <w14:scene3d>
                  <w14:camera w14:prst="orthographicFront"/>
                  <w14:lightRig w14:rig="threePt" w14:dir="t">
                    <w14:rot w14:lat="0" w14:lon="0" w14:rev="0"/>
                  </w14:lightRig>
                </w14:scene3d>
              </w:rPr>
              <w:t>6.4.</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Áthelyezés más platformra</w:t>
            </w:r>
            <w:r w:rsidR="00F81630">
              <w:rPr>
                <w:noProof/>
                <w:webHidden/>
              </w:rPr>
              <w:tab/>
            </w:r>
            <w:r w:rsidR="00F81630">
              <w:rPr>
                <w:noProof/>
                <w:webHidden/>
              </w:rPr>
              <w:fldChar w:fldCharType="begin"/>
            </w:r>
            <w:r w:rsidR="00F81630">
              <w:rPr>
                <w:noProof/>
                <w:webHidden/>
              </w:rPr>
              <w:instrText xml:space="preserve"> PAGEREF _Toc102502300 \h </w:instrText>
            </w:r>
            <w:r w:rsidR="00F81630">
              <w:rPr>
                <w:noProof/>
                <w:webHidden/>
              </w:rPr>
            </w:r>
            <w:r w:rsidR="00F81630">
              <w:rPr>
                <w:noProof/>
                <w:webHidden/>
              </w:rPr>
              <w:fldChar w:fldCharType="separate"/>
            </w:r>
            <w:r w:rsidR="00F81630">
              <w:rPr>
                <w:noProof/>
                <w:webHidden/>
              </w:rPr>
              <w:t>50</w:t>
            </w:r>
            <w:r w:rsidR="00F81630">
              <w:rPr>
                <w:noProof/>
                <w:webHidden/>
              </w:rPr>
              <w:fldChar w:fldCharType="end"/>
            </w:r>
          </w:hyperlink>
        </w:p>
        <w:p w14:paraId="732AD42F" w14:textId="3245DE46" w:rsidR="00F81630" w:rsidRDefault="00FC5B6C">
          <w:pPr>
            <w:pStyle w:val="TJ2"/>
            <w:rPr>
              <w:rFonts w:asciiTheme="minorHAnsi" w:eastAsiaTheme="minorEastAsia" w:hAnsiTheme="minorHAnsi" w:cstheme="minorBidi"/>
              <w:noProof/>
              <w:sz w:val="22"/>
              <w:szCs w:val="22"/>
              <w:lang w:eastAsia="hu-HU"/>
            </w:rPr>
          </w:pPr>
          <w:hyperlink w:anchor="_Toc102502301" w:history="1">
            <w:r w:rsidR="00F81630" w:rsidRPr="000073EE">
              <w:rPr>
                <w:rStyle w:val="Hiperhivatkozs"/>
                <w:rFonts w:cs="Times New Roman"/>
                <w:noProof/>
                <w14:scene3d>
                  <w14:camera w14:prst="orthographicFront"/>
                  <w14:lightRig w14:rig="threePt" w14:dir="t">
                    <w14:rot w14:lat="0" w14:lon="0" w14:rev="0"/>
                  </w14:lightRig>
                </w14:scene3d>
              </w:rPr>
              <w:t>6.5.</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Bejelentkezés</w:t>
            </w:r>
            <w:r w:rsidR="00F81630">
              <w:rPr>
                <w:noProof/>
                <w:webHidden/>
              </w:rPr>
              <w:tab/>
            </w:r>
            <w:r w:rsidR="00F81630">
              <w:rPr>
                <w:noProof/>
                <w:webHidden/>
              </w:rPr>
              <w:fldChar w:fldCharType="begin"/>
            </w:r>
            <w:r w:rsidR="00F81630">
              <w:rPr>
                <w:noProof/>
                <w:webHidden/>
              </w:rPr>
              <w:instrText xml:space="preserve"> PAGEREF _Toc102502301 \h </w:instrText>
            </w:r>
            <w:r w:rsidR="00F81630">
              <w:rPr>
                <w:noProof/>
                <w:webHidden/>
              </w:rPr>
            </w:r>
            <w:r w:rsidR="00F81630">
              <w:rPr>
                <w:noProof/>
                <w:webHidden/>
              </w:rPr>
              <w:fldChar w:fldCharType="separate"/>
            </w:r>
            <w:r w:rsidR="00F81630">
              <w:rPr>
                <w:noProof/>
                <w:webHidden/>
              </w:rPr>
              <w:t>50</w:t>
            </w:r>
            <w:r w:rsidR="00F81630">
              <w:rPr>
                <w:noProof/>
                <w:webHidden/>
              </w:rPr>
              <w:fldChar w:fldCharType="end"/>
            </w:r>
          </w:hyperlink>
        </w:p>
        <w:p w14:paraId="4D1AFAF8" w14:textId="0537ADAA" w:rsidR="00F81630" w:rsidRDefault="00FC5B6C">
          <w:pPr>
            <w:pStyle w:val="TJ2"/>
            <w:rPr>
              <w:rFonts w:asciiTheme="minorHAnsi" w:eastAsiaTheme="minorEastAsia" w:hAnsiTheme="minorHAnsi" w:cstheme="minorBidi"/>
              <w:noProof/>
              <w:sz w:val="22"/>
              <w:szCs w:val="22"/>
              <w:lang w:eastAsia="hu-HU"/>
            </w:rPr>
          </w:pPr>
          <w:hyperlink w:anchor="_Toc102502302" w:history="1">
            <w:r w:rsidR="00F81630" w:rsidRPr="000073EE">
              <w:rPr>
                <w:rStyle w:val="Hiperhivatkozs"/>
                <w:rFonts w:cs="Times New Roman"/>
                <w:noProof/>
                <w14:scene3d>
                  <w14:camera w14:prst="orthographicFront"/>
                  <w14:lightRig w14:rig="threePt" w14:dir="t">
                    <w14:rot w14:lat="0" w14:lon="0" w14:rev="0"/>
                  </w14:lightRig>
                </w14:scene3d>
              </w:rPr>
              <w:t>6.6.</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Automatikus e-mail javítása</w:t>
            </w:r>
            <w:r w:rsidR="00F81630">
              <w:rPr>
                <w:noProof/>
                <w:webHidden/>
              </w:rPr>
              <w:tab/>
            </w:r>
            <w:r w:rsidR="00F81630">
              <w:rPr>
                <w:noProof/>
                <w:webHidden/>
              </w:rPr>
              <w:fldChar w:fldCharType="begin"/>
            </w:r>
            <w:r w:rsidR="00F81630">
              <w:rPr>
                <w:noProof/>
                <w:webHidden/>
              </w:rPr>
              <w:instrText xml:space="preserve"> PAGEREF _Toc102502302 \h </w:instrText>
            </w:r>
            <w:r w:rsidR="00F81630">
              <w:rPr>
                <w:noProof/>
                <w:webHidden/>
              </w:rPr>
            </w:r>
            <w:r w:rsidR="00F81630">
              <w:rPr>
                <w:noProof/>
                <w:webHidden/>
              </w:rPr>
              <w:fldChar w:fldCharType="separate"/>
            </w:r>
            <w:r w:rsidR="00F81630">
              <w:rPr>
                <w:noProof/>
                <w:webHidden/>
              </w:rPr>
              <w:t>50</w:t>
            </w:r>
            <w:r w:rsidR="00F81630">
              <w:rPr>
                <w:noProof/>
                <w:webHidden/>
              </w:rPr>
              <w:fldChar w:fldCharType="end"/>
            </w:r>
          </w:hyperlink>
        </w:p>
        <w:p w14:paraId="1F1AEB84" w14:textId="4003CDFE" w:rsidR="00F81630" w:rsidRDefault="00FC5B6C">
          <w:pPr>
            <w:pStyle w:val="TJ2"/>
            <w:rPr>
              <w:rFonts w:asciiTheme="minorHAnsi" w:eastAsiaTheme="minorEastAsia" w:hAnsiTheme="minorHAnsi" w:cstheme="minorBidi"/>
              <w:noProof/>
              <w:sz w:val="22"/>
              <w:szCs w:val="22"/>
              <w:lang w:eastAsia="hu-HU"/>
            </w:rPr>
          </w:pPr>
          <w:hyperlink w:anchor="_Toc102502303" w:history="1">
            <w:r w:rsidR="00F81630" w:rsidRPr="000073EE">
              <w:rPr>
                <w:rStyle w:val="Hiperhivatkozs"/>
                <w:rFonts w:cs="Times New Roman"/>
                <w:noProof/>
                <w14:scene3d>
                  <w14:camera w14:prst="orthographicFront"/>
                  <w14:lightRig w14:rig="threePt" w14:dir="t">
                    <w14:rot w14:lat="0" w14:lon="0" w14:rev="0"/>
                  </w14:lightRig>
                </w14:scene3d>
              </w:rPr>
              <w:t>6.7.</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Pont törlés, illetve átírás javítása</w:t>
            </w:r>
            <w:r w:rsidR="00F81630">
              <w:rPr>
                <w:noProof/>
                <w:webHidden/>
              </w:rPr>
              <w:tab/>
            </w:r>
            <w:r w:rsidR="00F81630">
              <w:rPr>
                <w:noProof/>
                <w:webHidden/>
              </w:rPr>
              <w:fldChar w:fldCharType="begin"/>
            </w:r>
            <w:r w:rsidR="00F81630">
              <w:rPr>
                <w:noProof/>
                <w:webHidden/>
              </w:rPr>
              <w:instrText xml:space="preserve"> PAGEREF _Toc102502303 \h </w:instrText>
            </w:r>
            <w:r w:rsidR="00F81630">
              <w:rPr>
                <w:noProof/>
                <w:webHidden/>
              </w:rPr>
            </w:r>
            <w:r w:rsidR="00F81630">
              <w:rPr>
                <w:noProof/>
                <w:webHidden/>
              </w:rPr>
              <w:fldChar w:fldCharType="separate"/>
            </w:r>
            <w:r w:rsidR="00F81630">
              <w:rPr>
                <w:noProof/>
                <w:webHidden/>
              </w:rPr>
              <w:t>51</w:t>
            </w:r>
            <w:r w:rsidR="00F81630">
              <w:rPr>
                <w:noProof/>
                <w:webHidden/>
              </w:rPr>
              <w:fldChar w:fldCharType="end"/>
            </w:r>
          </w:hyperlink>
        </w:p>
        <w:p w14:paraId="66C9DE40" w14:textId="721AA650" w:rsidR="00F81630" w:rsidRDefault="00FC5B6C">
          <w:pPr>
            <w:pStyle w:val="TJ2"/>
            <w:rPr>
              <w:rFonts w:asciiTheme="minorHAnsi" w:eastAsiaTheme="minorEastAsia" w:hAnsiTheme="minorHAnsi" w:cstheme="minorBidi"/>
              <w:noProof/>
              <w:sz w:val="22"/>
              <w:szCs w:val="22"/>
              <w:lang w:eastAsia="hu-HU"/>
            </w:rPr>
          </w:pPr>
          <w:hyperlink w:anchor="_Toc102502304" w:history="1">
            <w:r w:rsidR="00F81630" w:rsidRPr="000073EE">
              <w:rPr>
                <w:rStyle w:val="Hiperhivatkozs"/>
                <w:rFonts w:cs="Times New Roman"/>
                <w:noProof/>
                <w14:scene3d>
                  <w14:camera w14:prst="orthographicFront"/>
                  <w14:lightRig w14:rig="threePt" w14:dir="t">
                    <w14:rot w14:lat="0" w14:lon="0" w14:rev="0"/>
                  </w14:lightRig>
                </w14:scene3d>
              </w:rPr>
              <w:t>6.8.</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 xml:space="preserve">Kívánság lista </w:t>
            </w:r>
            <w:r w:rsidR="00F81630" w:rsidRPr="000073EE">
              <w:rPr>
                <w:rStyle w:val="Hiperhivatkozs"/>
                <w:rFonts w:cs="Times New Roman"/>
                <w:noProof/>
              </w:rPr>
              <w:sym w:font="Wingdings" w:char="F0E0"/>
            </w:r>
            <w:r w:rsidR="00F81630" w:rsidRPr="000073EE">
              <w:rPr>
                <w:rStyle w:val="Hiperhivatkozs"/>
                <w:noProof/>
              </w:rPr>
              <w:t>Törzsvásárlói kód</w:t>
            </w:r>
            <w:r w:rsidR="00F81630">
              <w:rPr>
                <w:noProof/>
                <w:webHidden/>
              </w:rPr>
              <w:tab/>
            </w:r>
            <w:r w:rsidR="00F81630">
              <w:rPr>
                <w:noProof/>
                <w:webHidden/>
              </w:rPr>
              <w:fldChar w:fldCharType="begin"/>
            </w:r>
            <w:r w:rsidR="00F81630">
              <w:rPr>
                <w:noProof/>
                <w:webHidden/>
              </w:rPr>
              <w:instrText xml:space="preserve"> PAGEREF _Toc102502304 \h </w:instrText>
            </w:r>
            <w:r w:rsidR="00F81630">
              <w:rPr>
                <w:noProof/>
                <w:webHidden/>
              </w:rPr>
            </w:r>
            <w:r w:rsidR="00F81630">
              <w:rPr>
                <w:noProof/>
                <w:webHidden/>
              </w:rPr>
              <w:fldChar w:fldCharType="separate"/>
            </w:r>
            <w:r w:rsidR="00F81630">
              <w:rPr>
                <w:noProof/>
                <w:webHidden/>
              </w:rPr>
              <w:t>51</w:t>
            </w:r>
            <w:r w:rsidR="00F81630">
              <w:rPr>
                <w:noProof/>
                <w:webHidden/>
              </w:rPr>
              <w:fldChar w:fldCharType="end"/>
            </w:r>
          </w:hyperlink>
        </w:p>
        <w:p w14:paraId="69601909" w14:textId="6001B3C5" w:rsidR="00F81630" w:rsidRDefault="00FC5B6C">
          <w:pPr>
            <w:pStyle w:val="TJ2"/>
            <w:rPr>
              <w:rFonts w:asciiTheme="minorHAnsi" w:eastAsiaTheme="minorEastAsia" w:hAnsiTheme="minorHAnsi" w:cstheme="minorBidi"/>
              <w:noProof/>
              <w:sz w:val="22"/>
              <w:szCs w:val="22"/>
              <w:lang w:eastAsia="hu-HU"/>
            </w:rPr>
          </w:pPr>
          <w:hyperlink w:anchor="_Toc102502305" w:history="1">
            <w:r w:rsidR="00F81630" w:rsidRPr="000073EE">
              <w:rPr>
                <w:rStyle w:val="Hiperhivatkozs"/>
                <w:rFonts w:cs="Times New Roman"/>
                <w:noProof/>
                <w14:scene3d>
                  <w14:camera w14:prst="orthographicFront"/>
                  <w14:lightRig w14:rig="threePt" w14:dir="t">
                    <w14:rot w14:lat="0" w14:lon="0" w14:rev="0"/>
                  </w14:lightRig>
                </w14:scene3d>
              </w:rPr>
              <w:t>6.9.</w:t>
            </w:r>
            <w:r w:rsidR="00F81630">
              <w:rPr>
                <w:rFonts w:asciiTheme="minorHAnsi" w:eastAsiaTheme="minorEastAsia" w:hAnsiTheme="minorHAnsi" w:cstheme="minorBidi"/>
                <w:noProof/>
                <w:sz w:val="22"/>
                <w:szCs w:val="22"/>
                <w:lang w:eastAsia="hu-HU"/>
              </w:rPr>
              <w:tab/>
            </w:r>
            <w:r w:rsidR="00F81630" w:rsidRPr="000073EE">
              <w:rPr>
                <w:rStyle w:val="Hiperhivatkozs"/>
                <w:rFonts w:cs="Times New Roman"/>
                <w:noProof/>
              </w:rPr>
              <w:t>Számlázási lehetőség</w:t>
            </w:r>
            <w:r w:rsidR="00F81630">
              <w:rPr>
                <w:noProof/>
                <w:webHidden/>
              </w:rPr>
              <w:tab/>
            </w:r>
            <w:r w:rsidR="00F81630">
              <w:rPr>
                <w:noProof/>
                <w:webHidden/>
              </w:rPr>
              <w:fldChar w:fldCharType="begin"/>
            </w:r>
            <w:r w:rsidR="00F81630">
              <w:rPr>
                <w:noProof/>
                <w:webHidden/>
              </w:rPr>
              <w:instrText xml:space="preserve"> PAGEREF _Toc102502305 \h </w:instrText>
            </w:r>
            <w:r w:rsidR="00F81630">
              <w:rPr>
                <w:noProof/>
                <w:webHidden/>
              </w:rPr>
            </w:r>
            <w:r w:rsidR="00F81630">
              <w:rPr>
                <w:noProof/>
                <w:webHidden/>
              </w:rPr>
              <w:fldChar w:fldCharType="separate"/>
            </w:r>
            <w:r w:rsidR="00F81630">
              <w:rPr>
                <w:noProof/>
                <w:webHidden/>
              </w:rPr>
              <w:t>51</w:t>
            </w:r>
            <w:r w:rsidR="00F81630">
              <w:rPr>
                <w:noProof/>
                <w:webHidden/>
              </w:rPr>
              <w:fldChar w:fldCharType="end"/>
            </w:r>
          </w:hyperlink>
        </w:p>
        <w:p w14:paraId="26AD5BAB" w14:textId="4DA2A9F2" w:rsidR="00F81630" w:rsidRDefault="00FC5B6C">
          <w:pPr>
            <w:pStyle w:val="TJ1"/>
            <w:rPr>
              <w:rFonts w:asciiTheme="minorHAnsi" w:eastAsiaTheme="minorEastAsia" w:hAnsiTheme="minorHAnsi" w:cstheme="minorBidi"/>
              <w:b w:val="0"/>
              <w:bCs w:val="0"/>
              <w:noProof/>
              <w:sz w:val="22"/>
              <w:szCs w:val="22"/>
              <w:lang w:eastAsia="hu-HU"/>
            </w:rPr>
          </w:pPr>
          <w:hyperlink w:anchor="_Toc102502306" w:history="1">
            <w:r w:rsidR="00F81630" w:rsidRPr="000073EE">
              <w:rPr>
                <w:rStyle w:val="Hiperhivatkozs"/>
                <w:rFonts w:ascii="Arial" w:hAnsi="Arial"/>
                <w:noProof/>
              </w:rPr>
              <w:t>7.</w:t>
            </w:r>
            <w:r w:rsidR="00F81630">
              <w:rPr>
                <w:rFonts w:asciiTheme="minorHAnsi" w:eastAsiaTheme="minorEastAsia" w:hAnsiTheme="minorHAnsi" w:cstheme="minorBidi"/>
                <w:b w:val="0"/>
                <w:bCs w:val="0"/>
                <w:noProof/>
                <w:sz w:val="22"/>
                <w:szCs w:val="22"/>
                <w:lang w:eastAsia="hu-HU"/>
              </w:rPr>
              <w:tab/>
            </w:r>
            <w:r w:rsidR="00F81630" w:rsidRPr="000073EE">
              <w:rPr>
                <w:rStyle w:val="Hiperhivatkozs"/>
                <w:noProof/>
              </w:rPr>
              <w:t>Összefoglalás</w:t>
            </w:r>
            <w:r w:rsidR="00F81630">
              <w:rPr>
                <w:noProof/>
                <w:webHidden/>
              </w:rPr>
              <w:tab/>
            </w:r>
            <w:r w:rsidR="00F81630">
              <w:rPr>
                <w:noProof/>
                <w:webHidden/>
              </w:rPr>
              <w:fldChar w:fldCharType="begin"/>
            </w:r>
            <w:r w:rsidR="00F81630">
              <w:rPr>
                <w:noProof/>
                <w:webHidden/>
              </w:rPr>
              <w:instrText xml:space="preserve"> PAGEREF _Toc102502306 \h </w:instrText>
            </w:r>
            <w:r w:rsidR="00F81630">
              <w:rPr>
                <w:noProof/>
                <w:webHidden/>
              </w:rPr>
            </w:r>
            <w:r w:rsidR="00F81630">
              <w:rPr>
                <w:noProof/>
                <w:webHidden/>
              </w:rPr>
              <w:fldChar w:fldCharType="separate"/>
            </w:r>
            <w:r w:rsidR="00F81630">
              <w:rPr>
                <w:noProof/>
                <w:webHidden/>
              </w:rPr>
              <w:t>53</w:t>
            </w:r>
            <w:r w:rsidR="00F81630">
              <w:rPr>
                <w:noProof/>
                <w:webHidden/>
              </w:rPr>
              <w:fldChar w:fldCharType="end"/>
            </w:r>
          </w:hyperlink>
        </w:p>
        <w:p w14:paraId="63A26A16" w14:textId="5AB7F33A" w:rsidR="00F81630" w:rsidRDefault="00FC5B6C">
          <w:pPr>
            <w:pStyle w:val="TJ1"/>
            <w:rPr>
              <w:rFonts w:asciiTheme="minorHAnsi" w:eastAsiaTheme="minorEastAsia" w:hAnsiTheme="minorHAnsi" w:cstheme="minorBidi"/>
              <w:b w:val="0"/>
              <w:bCs w:val="0"/>
              <w:noProof/>
              <w:sz w:val="22"/>
              <w:szCs w:val="22"/>
              <w:lang w:eastAsia="hu-HU"/>
            </w:rPr>
          </w:pPr>
          <w:hyperlink w:anchor="_Toc102502307" w:history="1">
            <w:r w:rsidR="00F81630" w:rsidRPr="000073EE">
              <w:rPr>
                <w:rStyle w:val="Hiperhivatkozs"/>
                <w:noProof/>
              </w:rPr>
              <w:t>Irodalomjegyzék</w:t>
            </w:r>
            <w:r w:rsidR="00F81630">
              <w:rPr>
                <w:noProof/>
                <w:webHidden/>
              </w:rPr>
              <w:tab/>
            </w:r>
            <w:r w:rsidR="00F81630">
              <w:rPr>
                <w:noProof/>
                <w:webHidden/>
              </w:rPr>
              <w:fldChar w:fldCharType="begin"/>
            </w:r>
            <w:r w:rsidR="00F81630">
              <w:rPr>
                <w:noProof/>
                <w:webHidden/>
              </w:rPr>
              <w:instrText xml:space="preserve"> PAGEREF _Toc102502307 \h </w:instrText>
            </w:r>
            <w:r w:rsidR="00F81630">
              <w:rPr>
                <w:noProof/>
                <w:webHidden/>
              </w:rPr>
            </w:r>
            <w:r w:rsidR="00F81630">
              <w:rPr>
                <w:noProof/>
                <w:webHidden/>
              </w:rPr>
              <w:fldChar w:fldCharType="separate"/>
            </w:r>
            <w:r w:rsidR="00F81630">
              <w:rPr>
                <w:noProof/>
                <w:webHidden/>
              </w:rPr>
              <w:t>54</w:t>
            </w:r>
            <w:r w:rsidR="00F81630">
              <w:rPr>
                <w:noProof/>
                <w:webHidden/>
              </w:rPr>
              <w:fldChar w:fldCharType="end"/>
            </w:r>
          </w:hyperlink>
        </w:p>
        <w:p w14:paraId="68CCCC52" w14:textId="68DB7F28" w:rsidR="00F81630" w:rsidRDefault="00FC5B6C">
          <w:pPr>
            <w:pStyle w:val="TJ1"/>
            <w:rPr>
              <w:rFonts w:asciiTheme="minorHAnsi" w:eastAsiaTheme="minorEastAsia" w:hAnsiTheme="minorHAnsi" w:cstheme="minorBidi"/>
              <w:b w:val="0"/>
              <w:bCs w:val="0"/>
              <w:noProof/>
              <w:sz w:val="22"/>
              <w:szCs w:val="22"/>
              <w:lang w:eastAsia="hu-HU"/>
            </w:rPr>
          </w:pPr>
          <w:hyperlink w:anchor="_Toc102502308" w:history="1">
            <w:r w:rsidR="00F81630" w:rsidRPr="000073EE">
              <w:rPr>
                <w:rStyle w:val="Hiperhivatkozs"/>
                <w:noProof/>
              </w:rPr>
              <w:t>Mellékletek</w:t>
            </w:r>
            <w:r w:rsidR="00F81630">
              <w:rPr>
                <w:noProof/>
                <w:webHidden/>
              </w:rPr>
              <w:tab/>
            </w:r>
            <w:r w:rsidR="00F81630">
              <w:rPr>
                <w:noProof/>
                <w:webHidden/>
              </w:rPr>
              <w:fldChar w:fldCharType="begin"/>
            </w:r>
            <w:r w:rsidR="00F81630">
              <w:rPr>
                <w:noProof/>
                <w:webHidden/>
              </w:rPr>
              <w:instrText xml:space="preserve"> PAGEREF _Toc102502308 \h </w:instrText>
            </w:r>
            <w:r w:rsidR="00F81630">
              <w:rPr>
                <w:noProof/>
                <w:webHidden/>
              </w:rPr>
            </w:r>
            <w:r w:rsidR="00F81630">
              <w:rPr>
                <w:noProof/>
                <w:webHidden/>
              </w:rPr>
              <w:fldChar w:fldCharType="separate"/>
            </w:r>
            <w:r w:rsidR="00F81630">
              <w:rPr>
                <w:noProof/>
                <w:webHidden/>
              </w:rPr>
              <w:t>55</w:t>
            </w:r>
            <w:r w:rsidR="00F81630">
              <w:rPr>
                <w:noProof/>
                <w:webHidden/>
              </w:rPr>
              <w:fldChar w:fldCharType="end"/>
            </w:r>
          </w:hyperlink>
        </w:p>
        <w:p w14:paraId="13C74912" w14:textId="20E2AC8F" w:rsidR="00F81630" w:rsidRDefault="00FC5B6C">
          <w:pPr>
            <w:pStyle w:val="TJ1"/>
            <w:rPr>
              <w:rFonts w:asciiTheme="minorHAnsi" w:eastAsiaTheme="minorEastAsia" w:hAnsiTheme="minorHAnsi" w:cstheme="minorBidi"/>
              <w:b w:val="0"/>
              <w:bCs w:val="0"/>
              <w:noProof/>
              <w:sz w:val="22"/>
              <w:szCs w:val="22"/>
              <w:lang w:eastAsia="hu-HU"/>
            </w:rPr>
          </w:pPr>
          <w:hyperlink w:anchor="_Toc102502309" w:history="1">
            <w:r w:rsidR="00F81630" w:rsidRPr="000073EE">
              <w:rPr>
                <w:rStyle w:val="Hiperhivatkozs"/>
                <w:noProof/>
              </w:rPr>
              <w:t>Ábrajegyzék</w:t>
            </w:r>
            <w:r w:rsidR="00F81630">
              <w:rPr>
                <w:noProof/>
                <w:webHidden/>
              </w:rPr>
              <w:tab/>
            </w:r>
            <w:r w:rsidR="00F81630">
              <w:rPr>
                <w:noProof/>
                <w:webHidden/>
              </w:rPr>
              <w:fldChar w:fldCharType="begin"/>
            </w:r>
            <w:r w:rsidR="00F81630">
              <w:rPr>
                <w:noProof/>
                <w:webHidden/>
              </w:rPr>
              <w:instrText xml:space="preserve"> PAGEREF _Toc102502309 \h </w:instrText>
            </w:r>
            <w:r w:rsidR="00F81630">
              <w:rPr>
                <w:noProof/>
                <w:webHidden/>
              </w:rPr>
            </w:r>
            <w:r w:rsidR="00F81630">
              <w:rPr>
                <w:noProof/>
                <w:webHidden/>
              </w:rPr>
              <w:fldChar w:fldCharType="separate"/>
            </w:r>
            <w:r w:rsidR="00F81630">
              <w:rPr>
                <w:noProof/>
                <w:webHidden/>
              </w:rPr>
              <w:t>56</w:t>
            </w:r>
            <w:r w:rsidR="00F81630">
              <w:rPr>
                <w:noProof/>
                <w:webHidden/>
              </w:rPr>
              <w:fldChar w:fldCharType="end"/>
            </w:r>
          </w:hyperlink>
        </w:p>
        <w:p w14:paraId="5F4B04DD" w14:textId="365BAD2E" w:rsidR="00F81630" w:rsidRDefault="00FC5B6C">
          <w:pPr>
            <w:pStyle w:val="TJ1"/>
            <w:rPr>
              <w:rFonts w:asciiTheme="minorHAnsi" w:eastAsiaTheme="minorEastAsia" w:hAnsiTheme="minorHAnsi" w:cstheme="minorBidi"/>
              <w:b w:val="0"/>
              <w:bCs w:val="0"/>
              <w:noProof/>
              <w:sz w:val="22"/>
              <w:szCs w:val="22"/>
              <w:lang w:eastAsia="hu-HU"/>
            </w:rPr>
          </w:pPr>
          <w:hyperlink w:anchor="_Toc102502310" w:history="1">
            <w:r w:rsidR="00F81630" w:rsidRPr="000073EE">
              <w:rPr>
                <w:rStyle w:val="Hiperhivatkozs"/>
                <w:noProof/>
              </w:rPr>
              <w:t>Táblázatjegyzék</w:t>
            </w:r>
            <w:r w:rsidR="00F81630">
              <w:rPr>
                <w:noProof/>
                <w:webHidden/>
              </w:rPr>
              <w:tab/>
            </w:r>
            <w:r w:rsidR="00F81630">
              <w:rPr>
                <w:noProof/>
                <w:webHidden/>
              </w:rPr>
              <w:fldChar w:fldCharType="begin"/>
            </w:r>
            <w:r w:rsidR="00F81630">
              <w:rPr>
                <w:noProof/>
                <w:webHidden/>
              </w:rPr>
              <w:instrText xml:space="preserve"> PAGEREF _Toc102502310 \h </w:instrText>
            </w:r>
            <w:r w:rsidR="00F81630">
              <w:rPr>
                <w:noProof/>
                <w:webHidden/>
              </w:rPr>
            </w:r>
            <w:r w:rsidR="00F81630">
              <w:rPr>
                <w:noProof/>
                <w:webHidden/>
              </w:rPr>
              <w:fldChar w:fldCharType="separate"/>
            </w:r>
            <w:r w:rsidR="00F81630">
              <w:rPr>
                <w:noProof/>
                <w:webHidden/>
              </w:rPr>
              <w:t>57</w:t>
            </w:r>
            <w:r w:rsidR="00F81630">
              <w:rPr>
                <w:noProof/>
                <w:webHidden/>
              </w:rPr>
              <w:fldChar w:fldCharType="end"/>
            </w:r>
          </w:hyperlink>
        </w:p>
        <w:p w14:paraId="3B464EAB" w14:textId="5C067D82" w:rsidR="00842554" w:rsidRDefault="00674F6E" w:rsidP="008B45B7">
          <w:pPr>
            <w:ind w:firstLine="0"/>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r>
            <w:rPr>
              <w:b/>
              <w:bCs/>
            </w:rPr>
            <w:fldChar w:fldCharType="end"/>
          </w:r>
        </w:p>
      </w:sdtContent>
    </w:sdt>
    <w:p w14:paraId="036CF661" w14:textId="25D1E041" w:rsidR="008B45B7" w:rsidRDefault="008B45B7" w:rsidP="008B45B7">
      <w:pPr>
        <w:pStyle w:val="Cmsor1"/>
        <w:pageBreakBefore/>
        <w:numPr>
          <w:ilvl w:val="0"/>
          <w:numId w:val="0"/>
        </w:numPr>
        <w:ind w:left="357" w:hanging="357"/>
      </w:pPr>
      <w:bookmarkStart w:id="3" w:name="_Toc99107193"/>
      <w:bookmarkStart w:id="4" w:name="_Toc102502239"/>
      <w:r>
        <w:lastRenderedPageBreak/>
        <w:t>Jelölésjegyzék</w:t>
      </w:r>
      <w:bookmarkEnd w:id="3"/>
      <w:bookmarkEnd w:id="4"/>
      <w:r>
        <w:t xml:space="preserve"> </w:t>
      </w:r>
    </w:p>
    <w:tbl>
      <w:tblPr>
        <w:tblStyle w:val="Rcsostblzat"/>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8B45B7" w14:paraId="47FAC7B8" w14:textId="77777777" w:rsidTr="003E63C4">
        <w:tc>
          <w:tcPr>
            <w:tcW w:w="1129" w:type="dxa"/>
          </w:tcPr>
          <w:p w14:paraId="2815B128" w14:textId="3601E928" w:rsidR="008B45B7" w:rsidRDefault="008B45B7" w:rsidP="00B2712C">
            <w:pPr>
              <w:spacing w:after="160" w:line="259" w:lineRule="auto"/>
              <w:ind w:firstLine="0"/>
              <w:jc w:val="right"/>
            </w:pPr>
            <w:r>
              <w:t>CLI:</w:t>
            </w:r>
          </w:p>
        </w:tc>
        <w:tc>
          <w:tcPr>
            <w:tcW w:w="7513" w:type="dxa"/>
          </w:tcPr>
          <w:p w14:paraId="633A206C" w14:textId="50F8D530" w:rsidR="008B45B7" w:rsidRDefault="008B45B7" w:rsidP="00B2712C">
            <w:pPr>
              <w:spacing w:after="160" w:line="259" w:lineRule="auto"/>
              <w:ind w:firstLine="0"/>
              <w:jc w:val="left"/>
            </w:pPr>
            <w:r>
              <w:t>Common Language Infrastucture</w:t>
            </w:r>
          </w:p>
        </w:tc>
      </w:tr>
      <w:tr w:rsidR="001C002A" w14:paraId="72912B98" w14:textId="77777777" w:rsidTr="003E63C4">
        <w:tc>
          <w:tcPr>
            <w:tcW w:w="1129" w:type="dxa"/>
          </w:tcPr>
          <w:p w14:paraId="6CA7E40A" w14:textId="513041A9" w:rsidR="001C002A" w:rsidRDefault="001C002A" w:rsidP="00B2712C">
            <w:pPr>
              <w:spacing w:after="160" w:line="259" w:lineRule="auto"/>
              <w:ind w:firstLine="0"/>
              <w:jc w:val="right"/>
            </w:pPr>
            <w:r>
              <w:t>XML:</w:t>
            </w:r>
          </w:p>
        </w:tc>
        <w:tc>
          <w:tcPr>
            <w:tcW w:w="7513" w:type="dxa"/>
          </w:tcPr>
          <w:p w14:paraId="7FE440A6" w14:textId="33768335" w:rsidR="001C002A" w:rsidRDefault="003E63C4" w:rsidP="00B2712C">
            <w:pPr>
              <w:spacing w:after="160" w:line="259" w:lineRule="auto"/>
              <w:ind w:firstLine="0"/>
              <w:jc w:val="left"/>
            </w:pPr>
            <w:r>
              <w:t>Extensible Markup Language</w:t>
            </w:r>
          </w:p>
        </w:tc>
      </w:tr>
      <w:tr w:rsidR="001C002A" w14:paraId="5C0D1AEF" w14:textId="77777777" w:rsidTr="003E63C4">
        <w:tc>
          <w:tcPr>
            <w:tcW w:w="1129" w:type="dxa"/>
          </w:tcPr>
          <w:p w14:paraId="71546631" w14:textId="25699513" w:rsidR="001C002A" w:rsidRDefault="001C002A" w:rsidP="00B2712C">
            <w:pPr>
              <w:spacing w:after="160" w:line="259" w:lineRule="auto"/>
              <w:ind w:firstLine="0"/>
              <w:jc w:val="right"/>
            </w:pPr>
            <w:r>
              <w:t>HTML:</w:t>
            </w:r>
          </w:p>
        </w:tc>
        <w:tc>
          <w:tcPr>
            <w:tcW w:w="7513" w:type="dxa"/>
          </w:tcPr>
          <w:p w14:paraId="4DE16C85" w14:textId="6433382D" w:rsidR="001C002A" w:rsidRDefault="003E63C4" w:rsidP="00B2712C">
            <w:pPr>
              <w:spacing w:after="160" w:line="259" w:lineRule="auto"/>
              <w:ind w:firstLine="0"/>
              <w:jc w:val="left"/>
            </w:pPr>
            <w:r>
              <w:t>HyperText Markup Language</w:t>
            </w:r>
          </w:p>
        </w:tc>
      </w:tr>
      <w:tr w:rsidR="001C002A" w14:paraId="6EE09E78" w14:textId="77777777" w:rsidTr="003E63C4">
        <w:tc>
          <w:tcPr>
            <w:tcW w:w="1129" w:type="dxa"/>
          </w:tcPr>
          <w:p w14:paraId="0AF7567A" w14:textId="2DFC7872" w:rsidR="001C002A" w:rsidRDefault="001C002A" w:rsidP="00B2712C">
            <w:pPr>
              <w:spacing w:after="160" w:line="259" w:lineRule="auto"/>
              <w:ind w:firstLine="0"/>
              <w:jc w:val="right"/>
            </w:pPr>
            <w:r>
              <w:t>SOAP:</w:t>
            </w:r>
          </w:p>
        </w:tc>
        <w:tc>
          <w:tcPr>
            <w:tcW w:w="7513" w:type="dxa"/>
          </w:tcPr>
          <w:p w14:paraId="4DBD3680" w14:textId="1A0BF6D2" w:rsidR="001C002A" w:rsidRDefault="003E63C4" w:rsidP="00B2712C">
            <w:pPr>
              <w:spacing w:after="160" w:line="259" w:lineRule="auto"/>
              <w:ind w:firstLine="0"/>
              <w:jc w:val="left"/>
            </w:pPr>
            <w:r>
              <w:t>Simple Object Access Protocol</w:t>
            </w:r>
          </w:p>
        </w:tc>
      </w:tr>
      <w:tr w:rsidR="001C002A" w14:paraId="067169E9" w14:textId="77777777" w:rsidTr="003E63C4">
        <w:tc>
          <w:tcPr>
            <w:tcW w:w="1129" w:type="dxa"/>
          </w:tcPr>
          <w:p w14:paraId="5F7ED854" w14:textId="415E575A" w:rsidR="001C002A" w:rsidRDefault="001C002A" w:rsidP="00B2712C">
            <w:pPr>
              <w:spacing w:after="160" w:line="259" w:lineRule="auto"/>
              <w:ind w:firstLine="0"/>
              <w:jc w:val="right"/>
            </w:pPr>
            <w:r>
              <w:t>CLS:</w:t>
            </w:r>
          </w:p>
        </w:tc>
        <w:tc>
          <w:tcPr>
            <w:tcW w:w="7513" w:type="dxa"/>
          </w:tcPr>
          <w:p w14:paraId="203E05CE" w14:textId="754B6301" w:rsidR="001C002A" w:rsidRDefault="001C002A" w:rsidP="00B2712C">
            <w:pPr>
              <w:spacing w:after="160" w:line="259" w:lineRule="auto"/>
              <w:ind w:firstLine="0"/>
              <w:jc w:val="left"/>
            </w:pPr>
            <w:r>
              <w:t>Common Languafe Specification</w:t>
            </w:r>
          </w:p>
        </w:tc>
      </w:tr>
      <w:tr w:rsidR="003205A8" w14:paraId="17C4A0E0" w14:textId="77777777" w:rsidTr="003E63C4">
        <w:tc>
          <w:tcPr>
            <w:tcW w:w="1129" w:type="dxa"/>
          </w:tcPr>
          <w:p w14:paraId="1A4E20E1" w14:textId="269597A0" w:rsidR="003205A8" w:rsidRDefault="003205A8" w:rsidP="00B2712C">
            <w:pPr>
              <w:spacing w:after="160" w:line="259" w:lineRule="auto"/>
              <w:ind w:firstLine="0"/>
              <w:jc w:val="right"/>
            </w:pPr>
            <w:r>
              <w:t>winmd:</w:t>
            </w:r>
          </w:p>
        </w:tc>
        <w:tc>
          <w:tcPr>
            <w:tcW w:w="7513" w:type="dxa"/>
          </w:tcPr>
          <w:p w14:paraId="425025BD" w14:textId="303B8463" w:rsidR="003205A8" w:rsidRDefault="003205A8" w:rsidP="00B2712C">
            <w:pPr>
              <w:spacing w:after="160" w:line="259" w:lineRule="auto"/>
              <w:ind w:firstLine="0"/>
              <w:jc w:val="left"/>
            </w:pPr>
            <w:r>
              <w:t>Windows RT Class Library and Rintime Components</w:t>
            </w:r>
          </w:p>
        </w:tc>
      </w:tr>
    </w:tbl>
    <w:p w14:paraId="3D2043D9" w14:textId="1B64C1D6" w:rsidR="003101D0" w:rsidRDefault="00FA1101" w:rsidP="009F025B">
      <w:pPr>
        <w:pStyle w:val="Cmsor1"/>
        <w:pageBreakBefore/>
        <w:numPr>
          <w:ilvl w:val="0"/>
          <w:numId w:val="19"/>
        </w:numPr>
      </w:pPr>
      <w:bookmarkStart w:id="5" w:name="_Toc102502240"/>
      <w:r>
        <w:lastRenderedPageBreak/>
        <w:t>Bevezetés</w:t>
      </w:r>
      <w:bookmarkEnd w:id="5"/>
    </w:p>
    <w:p w14:paraId="5F10DB08" w14:textId="4A5367D9" w:rsidR="004501C1" w:rsidRDefault="004501C1" w:rsidP="005E0DB7">
      <w:pPr>
        <w:pStyle w:val="Firstparagraph"/>
      </w:pPr>
      <w:r>
        <w:t>A szakdolgozatom témáját adó program egy antikvár könyvesbolt nyilvántartó rendszere, amely az üzletben fellelhető könyveket, a törzsvásárlókat, kívánságokat tárolja. Emellett a rendszer képes kezelni az eladásokat. Valamint kimutatásokat is készíthetünk vele adott időszakokra.</w:t>
      </w:r>
      <w:r w:rsidR="00C569B1">
        <w:t xml:space="preserve"> A rendszer célja, hogy minél átláthatóbban és könnyebben tudja a felhasználó kezelni a</w:t>
      </w:r>
      <w:r w:rsidR="00F81630">
        <w:t xml:space="preserve"> könyveket, illetve az eladásokat. </w:t>
      </w:r>
    </w:p>
    <w:p w14:paraId="2018D46A" w14:textId="4AE53F1C" w:rsidR="005E0DB7" w:rsidRDefault="004501C1" w:rsidP="005E0DB7">
      <w:pPr>
        <w:pStyle w:val="Firstparagraph"/>
      </w:pPr>
      <w:r>
        <w:tab/>
        <w:t xml:space="preserve"> </w:t>
      </w:r>
      <w:r w:rsidR="003B5E04">
        <w:t xml:space="preserve">Egy nyilvántartó rendszer nem csak adatok tárolására szolgál, hanem ezen adatok kezelésére, megjelenítésére is képes, valamint műveleteket tudunk rajta végre hajtani. </w:t>
      </w:r>
    </w:p>
    <w:p w14:paraId="57B2F6F4" w14:textId="75F9BC20" w:rsidR="001D1585" w:rsidRDefault="001D1585" w:rsidP="001D1585">
      <w:r>
        <w:t>A programom fő profiljának tekinthető az adatbázis kezelése a megírt funkciók használatával. Ezekkel a funkciókkal bővíthetjük, módosíthatjuk, törölhetjük az adatbázisban lévő adatokat, illetve lekérdezéseket is végre hajthatunk. Ezek a funkciók mind a könyvek, a törzsvásárlók, kívánságok, bevétel, illetve a kiadások kezelésére is szolgálnak.</w:t>
      </w:r>
    </w:p>
    <w:p w14:paraId="34C2F449" w14:textId="63AE8EAB" w:rsidR="001D1585" w:rsidRDefault="001D1585" w:rsidP="001D1585">
      <w:r>
        <w:t xml:space="preserve">A másik fontos része a programnak az eladások kezelése. Az eladások kezeléséből eredően tudunk kiadásokat készíteni. </w:t>
      </w:r>
    </w:p>
    <w:p w14:paraId="3AA42AEF" w14:textId="65FFB39F" w:rsidR="001D1585" w:rsidRPr="001D1585" w:rsidRDefault="001D1585" w:rsidP="001D1585">
      <w:r>
        <w:t xml:space="preserve">A szakdolgozatom témája onnan ered, hogy évek óta olvasok szinte napi szinten. Sokszor találok olyan könyveket az internete, amelyek leírás alapján érdekelnek, de sajnos nem fellelhetőek már új formában, ezért antikváriumokban kell keresni őket. A könyvek iránti szeretetem </w:t>
      </w:r>
      <w:r w:rsidR="00CC321F">
        <w:t xml:space="preserve">hozta magával ezt a téma választás. </w:t>
      </w:r>
      <w:r w:rsidR="00C569B1">
        <w:t xml:space="preserve">A nyelv választása az egyetemi éveim alatt tanultak alapján történt. Gazdaságinformatikusként a fő nyelvi irány az évek alatt a Java programozási nyelv volt. Viszont egy kötelezően válaszható tárgy elvégzése alatt ismerekedtem meg a C# nyelvvel. Ez a nyelv volt számomra a legegyszerűbben megérhető és átlátható. A másik ok amiért a szakdolgozatom témája egy nyilvántartó rendszer az az volt, hogy tanulmányaim alatt az informatika terén az adatbázis kezelés volt a kedvenc irányom. Mindig is ezt éreztem magamhoz a legközelebb. </w:t>
      </w:r>
    </w:p>
    <w:p w14:paraId="6F933A25" w14:textId="4D316436" w:rsidR="007A367B" w:rsidRDefault="00FA1101" w:rsidP="007A367B">
      <w:pPr>
        <w:pStyle w:val="Cmsor2"/>
      </w:pPr>
      <w:bookmarkStart w:id="6" w:name="_Toc102502241"/>
      <w:r>
        <w:t>Választott technológiák</w:t>
      </w:r>
      <w:bookmarkEnd w:id="6"/>
    </w:p>
    <w:p w14:paraId="7ADE5231" w14:textId="3CC9C39E" w:rsidR="005E0DB7" w:rsidRPr="005E0DB7" w:rsidRDefault="00A4179F" w:rsidP="005E0DB7">
      <w:pPr>
        <w:pStyle w:val="Firstparagraph"/>
      </w:pPr>
      <w:r>
        <w:t>A következő pár oldalon azon technikákat is megoldási módokat ismertetem, amelyeket a rendszer elkészítése során használtam.</w:t>
      </w:r>
    </w:p>
    <w:p w14:paraId="7F3A29F2" w14:textId="062F0190" w:rsidR="008B45B7" w:rsidRDefault="007A367B" w:rsidP="007A367B">
      <w:pPr>
        <w:pStyle w:val="Cmsor3"/>
      </w:pPr>
      <w:bookmarkStart w:id="7" w:name="_Toc102502242"/>
      <w:r>
        <w:lastRenderedPageBreak/>
        <w:t>A nyelv és a környezet</w:t>
      </w:r>
      <w:bookmarkEnd w:id="7"/>
    </w:p>
    <w:p w14:paraId="4E14C7E3" w14:textId="77777777" w:rsidR="008B45B7" w:rsidRDefault="008B45B7" w:rsidP="008B45B7">
      <w:pPr>
        <w:pStyle w:val="Firstparagraph"/>
      </w:pPr>
      <w:r>
        <w:t xml:space="preserve">A C# programozási nyelvvel és a .NET keretrendszerrel egy kötelezően választható tárgy keretein belül találkoztam tanulmányaim alatt. Számomra ez a nyelv és környezet volt a legátláthatóbb és legkönnyebben megérthető, ezért is fogott meg annyira, hogy úgy döntöttem szakdolgozatomat ezek felhasználásának segítségével írom meg. </w:t>
      </w:r>
    </w:p>
    <w:p w14:paraId="0E452722" w14:textId="77777777" w:rsidR="008B45B7" w:rsidRDefault="008B45B7" w:rsidP="008B45B7">
      <w:r>
        <w:t xml:space="preserve">A C# nyelv a 2002-ben megjelent Visual Studio.NET programcsomag részeként látott napvilágot. A nyelv elődjének a C++ programozást tekinthetjük, hiszen szintaktiájában és szerkezeti felépítésében, ehhez a nyelvhez áll a legközelebb. </w:t>
      </w:r>
    </w:p>
    <w:p w14:paraId="0DFB0AC3" w14:textId="77777777" w:rsidR="008B45B7" w:rsidRDefault="008B45B7" w:rsidP="008B45B7">
      <w:r>
        <w:t xml:space="preserve">Annak a problémának a kiküszöbölésére hozták létre a C# programnyelvet, hogy a C és C++ nyelveken sajnos gyakran hosszabb fejlesztési időre van szüksége, mint más nyelveknek. </w:t>
      </w:r>
    </w:p>
    <w:p w14:paraId="72D89249" w14:textId="77777777" w:rsidR="008B45B7" w:rsidRDefault="008B45B7" w:rsidP="008B45B7">
      <w:r>
        <w:t xml:space="preserve">Az általam választott nyelv objektumorientált, kényelmes és gyors lehetőséget ad a .NET keretrendszerben történő alkalmazás fejlesztéshez. </w:t>
      </w:r>
    </w:p>
    <w:p w14:paraId="545BA1A4" w14:textId="284A3218" w:rsidR="008B45B7" w:rsidRPr="008B45B7" w:rsidRDefault="008B45B7" w:rsidP="008B45B7">
      <w:r>
        <w:t>Ezen nyelv és keretrendszer alapja a CLI</w:t>
      </w:r>
      <w:r w:rsidR="00943B0D">
        <w:t xml:space="preserve">. </w:t>
      </w:r>
      <w:sdt>
        <w:sdtPr>
          <w:id w:val="-56322876"/>
          <w:citation/>
        </w:sdtPr>
        <w:sdtEndPr/>
        <w:sdtContent>
          <w:r w:rsidR="00943B0D">
            <w:fldChar w:fldCharType="begin"/>
          </w:r>
          <w:r w:rsidR="00943B0D">
            <w:instrText xml:space="preserve"> CITATION Ill05 \l 1038 </w:instrText>
          </w:r>
          <w:r w:rsidR="00943B0D">
            <w:fldChar w:fldCharType="separate"/>
          </w:r>
          <w:r w:rsidR="006552DE" w:rsidRPr="006552DE">
            <w:rPr>
              <w:noProof/>
            </w:rPr>
            <w:t>[1]</w:t>
          </w:r>
          <w:r w:rsidR="00943B0D">
            <w:fldChar w:fldCharType="end"/>
          </w:r>
        </w:sdtContent>
      </w:sdt>
    </w:p>
    <w:p w14:paraId="0E9DB081" w14:textId="6413E14B" w:rsidR="00274912" w:rsidRDefault="008B45B7" w:rsidP="008B45B7">
      <w:pPr>
        <w:pStyle w:val="Cmsor4"/>
      </w:pPr>
      <w:r>
        <w:t>A nyelv jellemzői</w:t>
      </w:r>
    </w:p>
    <w:p w14:paraId="092806D1" w14:textId="77777777" w:rsidR="00274912" w:rsidRDefault="00274912" w:rsidP="00274912">
      <w:pPr>
        <w:pStyle w:val="Firstparagraph"/>
      </w:pPr>
      <w:r>
        <w:t xml:space="preserve">A C# a .NET környezet fő nyelve. Kifejezetten ehhez a keretrendszerhez tervezték meg. A fejlesztőknek a C++ hatékonyságát és a Visual Basic fejlesztés egyszerűségét és gyorsaságát adták össze az eszközben. </w:t>
      </w:r>
    </w:p>
    <w:p w14:paraId="5F9A25D7" w14:textId="77777777" w:rsidR="00274912" w:rsidRDefault="00274912" w:rsidP="00274912">
      <w:r>
        <w:t>A nyelv Neumann-elvű. Rendszer méretű programok megírására is alkalmazható. Több modulból, illetve fájlból álló program. Ezeknek a szerkezete azonos.</w:t>
      </w:r>
    </w:p>
    <w:p w14:paraId="37AA7F80" w14:textId="77777777" w:rsidR="00274912" w:rsidRDefault="00274912" w:rsidP="00274912">
      <w:r>
        <w:t>A rendszerben a pontosvessző (;) használatával zárunk le egy utasítást. Minden változó létrehozásánál azt deklarálnunk kell. Az elnevezésekben akár ékezetes karaktereket is használhatóak, valamint megkülönböztetésre kerülnek a kis- és nagybetűk is.</w:t>
      </w:r>
    </w:p>
    <w:p w14:paraId="22EA1589" w14:textId="77777777" w:rsidR="00274912" w:rsidRDefault="00274912" w:rsidP="00274912">
      <w:r>
        <w:t xml:space="preserve">Érték és referencia típusú változókat használ a rendszer. </w:t>
      </w:r>
    </w:p>
    <w:p w14:paraId="0948FFEA" w14:textId="77777777" w:rsidR="00274912" w:rsidRDefault="00274912" w:rsidP="00274912">
      <w:r>
        <w:t>Nincsenek mutatóhasználatok, így a vektorhasználat biztonságosabb.</w:t>
      </w:r>
    </w:p>
    <w:p w14:paraId="508E7100" w14:textId="77777777" w:rsidR="00274912" w:rsidRDefault="00274912" w:rsidP="00274912">
      <w:r>
        <w:t xml:space="preserve">A függvényeket egymásban ágyazva nem lehet definiálni. A függvénypolimorfizmus a rendszerben engedélyezett. </w:t>
      </w:r>
    </w:p>
    <w:p w14:paraId="0391E14C" w14:textId="77777777" w:rsidR="00274912" w:rsidRDefault="00274912" w:rsidP="00274912">
      <w:r>
        <w:t>A nyelv delegáltokat és eseményeket használ.</w:t>
      </w:r>
    </w:p>
    <w:p w14:paraId="0E7CE15A" w14:textId="77777777" w:rsidR="00274912" w:rsidRDefault="00274912" w:rsidP="00274912">
      <w:r>
        <w:t xml:space="preserve">Új fajta operátorok is vannak a rendszerben, amely máshol nem feltételül megtalálható. Például az is operátor, amely egy objektumnak ellenőrzi le a típusát (x is </w:t>
      </w:r>
      <w:r>
        <w:lastRenderedPageBreak/>
        <w:t>int), az as operátor pedig a bal oldalon található operandust, a jobb oldalon található típussá konvertálja.  Ez a hagyományos konverzióval szemben nem generál kivételt!</w:t>
      </w:r>
    </w:p>
    <w:p w14:paraId="67DDEAC5" w14:textId="77777777" w:rsidR="00274912" w:rsidRDefault="00274912" w:rsidP="00274912">
      <w:r>
        <w:t>Privát, illetve statikus konstruktorok használata jellemzi. Kivételkezelések. Párhuzamosan végrehajtható szálak definiálhatósága.</w:t>
      </w:r>
    </w:p>
    <w:p w14:paraId="478486CB" w14:textId="7B099A89" w:rsidR="00274912" w:rsidRDefault="00274912" w:rsidP="00274912">
      <w:r>
        <w:t>Ezeket a jellemzőket éreztem a legfontosabbnak, de ezen felül még rengeteg jellemzővel bír a nyelv.</w:t>
      </w:r>
      <w:sdt>
        <w:sdtPr>
          <w:id w:val="-1479604092"/>
          <w:citation/>
        </w:sdtPr>
        <w:sdtEndPr/>
        <w:sdtContent>
          <w:r w:rsidR="00943B0D">
            <w:fldChar w:fldCharType="begin"/>
          </w:r>
          <w:r w:rsidR="00943B0D">
            <w:instrText xml:space="preserve"> CITATION Ill05 \l 1038 </w:instrText>
          </w:r>
          <w:r w:rsidR="00943B0D">
            <w:fldChar w:fldCharType="separate"/>
          </w:r>
          <w:r w:rsidR="006552DE">
            <w:rPr>
              <w:noProof/>
            </w:rPr>
            <w:t xml:space="preserve"> </w:t>
          </w:r>
          <w:r w:rsidR="006552DE" w:rsidRPr="006552DE">
            <w:rPr>
              <w:noProof/>
            </w:rPr>
            <w:t>[1]</w:t>
          </w:r>
          <w:r w:rsidR="00943B0D">
            <w:fldChar w:fldCharType="end"/>
          </w:r>
        </w:sdtContent>
      </w:sdt>
    </w:p>
    <w:p w14:paraId="69B6D9ED" w14:textId="77777777" w:rsidR="00274912" w:rsidRPr="00274912" w:rsidRDefault="00274912" w:rsidP="00274912">
      <w:pPr>
        <w:pStyle w:val="Firstparagraph"/>
      </w:pPr>
    </w:p>
    <w:p w14:paraId="4B2C4F07" w14:textId="30ED8C05" w:rsidR="007D519B" w:rsidRDefault="00274912" w:rsidP="00274912">
      <w:pPr>
        <w:pStyle w:val="Cmsor4"/>
      </w:pPr>
      <w:r>
        <w:t>A .NET környezet áttekintése</w:t>
      </w:r>
    </w:p>
    <w:p w14:paraId="24217176" w14:textId="4A60944F" w:rsidR="00274912" w:rsidRDefault="00274912" w:rsidP="00274912">
      <w:pPr>
        <w:pStyle w:val="Firstparagraph"/>
      </w:pPr>
      <w:r>
        <w:t>2002-ben jelent meg a .Net környezet a Microsoft legfrissebb fejlesztőeszközeként. Az eszköz a Visual Studio.NET nevet arról kapta, hogy ezzel akartak utalni a változtatásokra</w:t>
      </w:r>
      <w:r w:rsidR="001C002A">
        <w:t>,</w:t>
      </w:r>
      <w:r>
        <w:t xml:space="preserve"> illetve a hálózati munkák integrálására.</w:t>
      </w:r>
      <w:r w:rsidR="001C002A">
        <w:t xml:space="preserve"> Jelenleg a 2022-es frissítés a legújabb verziója a rendszernek. Én személy szerint a 2019-es verziót használtam a fejlesztés során és a rendszer befejezésekor se álltam át a 2022-es verzióra. </w:t>
      </w:r>
    </w:p>
    <w:p w14:paraId="6579D652" w14:textId="2FC6CC47" w:rsidR="004403EB" w:rsidRPr="001C002A" w:rsidRDefault="001C002A" w:rsidP="004403EB">
      <w:r>
        <w:t xml:space="preserve">A környezet telepítéséhez először a keretrendszert kell telepítenünk. Ennek legfontosabb erényei: A webszabványok használata, mint </w:t>
      </w:r>
      <w:r w:rsidR="003E63C4">
        <w:t xml:space="preserve">az XML, HTML, és a </w:t>
      </w:r>
      <w:r w:rsidR="004403EB">
        <w:t>SOAP. Univerzális alkalmazási modell használata. A keretrendszer kompatibilitását a CLS definiálja. Típus használatai minden nyelven ugyanazok. Minden osztály rendelkezésre áll.</w:t>
      </w:r>
      <w:sdt>
        <w:sdtPr>
          <w:id w:val="1703274814"/>
          <w:citation/>
        </w:sdtPr>
        <w:sdtEndPr/>
        <w:sdtContent>
          <w:r w:rsidR="00943B0D">
            <w:fldChar w:fldCharType="begin"/>
          </w:r>
          <w:r w:rsidR="00943B0D">
            <w:instrText xml:space="preserve"> CITATION Ill05 \l 1038 </w:instrText>
          </w:r>
          <w:r w:rsidR="00943B0D">
            <w:fldChar w:fldCharType="separate"/>
          </w:r>
          <w:r w:rsidR="006552DE">
            <w:rPr>
              <w:noProof/>
            </w:rPr>
            <w:t xml:space="preserve"> </w:t>
          </w:r>
          <w:r w:rsidR="006552DE" w:rsidRPr="006552DE">
            <w:rPr>
              <w:noProof/>
            </w:rPr>
            <w:t>[1]</w:t>
          </w:r>
          <w:r w:rsidR="00943B0D">
            <w:fldChar w:fldCharType="end"/>
          </w:r>
        </w:sdtContent>
      </w:sdt>
    </w:p>
    <w:p w14:paraId="471D7123" w14:textId="76B6B73E" w:rsidR="007A367B" w:rsidRDefault="007D2C12" w:rsidP="007A367B">
      <w:pPr>
        <w:pStyle w:val="Cmsor3"/>
      </w:pPr>
      <w:bookmarkStart w:id="8" w:name="_Toc102502243"/>
      <w:r>
        <w:t>MS</w:t>
      </w:r>
      <w:r w:rsidR="007A367B">
        <w:t>SQL</w:t>
      </w:r>
      <w:bookmarkEnd w:id="8"/>
    </w:p>
    <w:p w14:paraId="7AB3D402" w14:textId="77777777" w:rsidR="001F2434" w:rsidRDefault="007D2C12" w:rsidP="007D2C12">
      <w:pPr>
        <w:pStyle w:val="Firstparagraph"/>
      </w:pPr>
      <w:r>
        <w:t>Az adatbázis kezeléséhez (létrehozásához, felvitelekhez, törléséhez, illetve módosításához) egy adott szerverre van szükségünk. Ebben az esetben én a .Net prioritást élvező MS SQL SERVER-t használtam fel az adatbázisom kezelésére. Ezen felül sokféle adatbázis szervert támogat a .NET környezet viszont a dolgozatom elkészítése szempontjából is ez a lehetőség volt a leg</w:t>
      </w:r>
      <w:r w:rsidR="001F2434">
        <w:t>kézenfekvőbb.</w:t>
      </w:r>
    </w:p>
    <w:p w14:paraId="5AA0BD55" w14:textId="5E708D7D" w:rsidR="007D2C12" w:rsidRDefault="001F2434" w:rsidP="001F2434">
      <w:pPr>
        <w:pStyle w:val="Firstparagraph"/>
        <w:ind w:firstLine="567"/>
      </w:pPr>
      <w:r>
        <w:tab/>
        <w:t xml:space="preserve">A Visual Studio elindítását követően a Server Explorer nézetben új adatbázist tudunk létrehozni, illetve itt tudunk táblákat definiálni, ezt követően feltölteni, már meglévő adatbázisokat megtekinteni, módosítani, törölni akár, vagy pedig tovább bővíteni. </w:t>
      </w:r>
    </w:p>
    <w:p w14:paraId="195CF21E" w14:textId="4DE44C01" w:rsidR="001F2434" w:rsidRDefault="001F2434" w:rsidP="001F2434">
      <w:r>
        <w:t>Ha már előzőleg létrehoztunk egy adatbázist a Visual Studio-n kívül, akkor az a Server Explorerben nem lesz látható. A láthatóságához a „DataConnections”</w:t>
      </w:r>
      <w:r w:rsidR="00B6007A">
        <w:t xml:space="preserve"> feletti </w:t>
      </w:r>
      <w:r w:rsidR="00B6007A">
        <w:lastRenderedPageBreak/>
        <w:t xml:space="preserve">egérfülre kattintva az Add Connection-t kell használnunk és a megnyíló panelen azonosíthatjuk be az adatbázist. </w:t>
      </w:r>
    </w:p>
    <w:p w14:paraId="0C112763" w14:textId="166CA773" w:rsidR="00B6007A" w:rsidRDefault="00B6007A" w:rsidP="001F2434">
      <w:r>
        <w:t xml:space="preserve">Ha elkészítettük az adatbázisunkat akkor ezt követően minden formban, ahol a funkciókkal használatba igényeljük venni az adatbázisban szereplő valamely táblát, ott definiálnunk kell egy csatlakozást az adatbázishoz. Ezt a következő kód részlettel tehetjük meg. </w:t>
      </w:r>
    </w:p>
    <w:p w14:paraId="6160977B" w14:textId="2B2F8B45" w:rsidR="00B6007A" w:rsidRPr="004E5CA9" w:rsidRDefault="00B6007A" w:rsidP="001366EB">
      <w:pPr>
        <w:pBdr>
          <w:top w:val="single" w:sz="4" w:space="1" w:color="auto"/>
          <w:left w:val="single" w:sz="4" w:space="4" w:color="auto"/>
          <w:bottom w:val="single" w:sz="4" w:space="1" w:color="auto"/>
          <w:right w:val="single" w:sz="4" w:space="4" w:color="auto"/>
        </w:pBdr>
        <w:rPr>
          <w:rFonts w:cs="Times New Roman"/>
          <w:color w:val="000000"/>
          <w:szCs w:val="24"/>
        </w:rPr>
      </w:pPr>
      <w:r w:rsidRPr="00695984">
        <w:rPr>
          <w:rFonts w:cs="Times New Roman"/>
          <w:color w:val="00B050"/>
          <w:szCs w:val="24"/>
        </w:rPr>
        <w:t xml:space="preserve">SqlConnection </w:t>
      </w:r>
      <w:r w:rsidRPr="004E5CA9">
        <w:rPr>
          <w:rFonts w:cs="Times New Roman"/>
          <w:color w:val="000000"/>
          <w:szCs w:val="24"/>
        </w:rPr>
        <w:t xml:space="preserve">connection = </w:t>
      </w:r>
      <w:r w:rsidRPr="00695984">
        <w:rPr>
          <w:rFonts w:cs="Times New Roman"/>
          <w:color w:val="0070C0"/>
          <w:szCs w:val="24"/>
        </w:rPr>
        <w:t xml:space="preserve">new </w:t>
      </w:r>
      <w:r w:rsidRPr="00695984">
        <w:rPr>
          <w:rFonts w:cs="Times New Roman"/>
          <w:color w:val="00B050"/>
          <w:szCs w:val="24"/>
        </w:rPr>
        <w:t>SqlConnection</w:t>
      </w:r>
      <w:r w:rsidRPr="004E5CA9">
        <w:rPr>
          <w:rFonts w:cs="Times New Roman"/>
          <w:color w:val="000000"/>
          <w:szCs w:val="24"/>
        </w:rPr>
        <w:t>(</w:t>
      </w:r>
      <w:r w:rsidRPr="00695984">
        <w:rPr>
          <w:rFonts w:cs="Times New Roman"/>
          <w:color w:val="C45911" w:themeColor="accent2" w:themeShade="BF"/>
          <w:szCs w:val="24"/>
        </w:rPr>
        <w:t>@"Data Source = (LocalDB)\MSSQLLocalDB;</w:t>
      </w:r>
      <w:r w:rsidRPr="004E5CA9">
        <w:rPr>
          <w:rFonts w:cs="Times New Roman"/>
          <w:color w:val="800000"/>
          <w:szCs w:val="24"/>
        </w:rPr>
        <w:t xml:space="preserve"> </w:t>
      </w:r>
      <w:r w:rsidRPr="00695984">
        <w:rPr>
          <w:rFonts w:cs="Times New Roman"/>
          <w:color w:val="C45911" w:themeColor="accent2" w:themeShade="BF"/>
          <w:szCs w:val="24"/>
        </w:rPr>
        <w:t>AttachDbFilename=D:\SULI\SZAKDOLGOZAT\WINDOWSFORMSAPP1\WINDOWSFORMSAPP1\ANTIQUEDB.MDF;Integrated Security = True"</w:t>
      </w:r>
      <w:r w:rsidRPr="004E5CA9">
        <w:rPr>
          <w:rFonts w:cs="Times New Roman"/>
          <w:color w:val="000000"/>
          <w:szCs w:val="24"/>
        </w:rPr>
        <w:t>);</w:t>
      </w:r>
    </w:p>
    <w:p w14:paraId="59FE911C" w14:textId="2EA1203F" w:rsidR="004E5CA9" w:rsidRPr="004E5CA9" w:rsidRDefault="004E5CA9" w:rsidP="001F2434">
      <w:pPr>
        <w:rPr>
          <w:rFonts w:cs="Times New Roman"/>
          <w:color w:val="000000"/>
          <w:szCs w:val="24"/>
        </w:rPr>
      </w:pPr>
      <w:r w:rsidRPr="004E5CA9">
        <w:rPr>
          <w:rFonts w:cs="Times New Roman"/>
          <w:color w:val="000000"/>
          <w:szCs w:val="24"/>
        </w:rPr>
        <w:t>Ennek használatához szükségünk van az SQLClient-re is amit a következő féleképen definiálhatunk a programban.</w:t>
      </w:r>
    </w:p>
    <w:p w14:paraId="765EEDDF" w14:textId="745C354C" w:rsidR="004E5CA9" w:rsidRPr="00695984" w:rsidRDefault="004E5CA9" w:rsidP="001366EB">
      <w:pPr>
        <w:pBdr>
          <w:top w:val="single" w:sz="4" w:space="1" w:color="auto"/>
          <w:left w:val="single" w:sz="4" w:space="4" w:color="auto"/>
          <w:bottom w:val="single" w:sz="4" w:space="1" w:color="auto"/>
          <w:right w:val="single" w:sz="4" w:space="4" w:color="auto"/>
        </w:pBdr>
        <w:rPr>
          <w:rFonts w:cs="Times New Roman"/>
          <w:szCs w:val="24"/>
        </w:rPr>
      </w:pPr>
      <w:r w:rsidRPr="00695984">
        <w:rPr>
          <w:rFonts w:cs="Times New Roman"/>
          <w:color w:val="0070C0"/>
          <w:szCs w:val="24"/>
        </w:rPr>
        <w:t xml:space="preserve">using </w:t>
      </w:r>
      <w:r w:rsidRPr="00695984">
        <w:rPr>
          <w:rFonts w:cs="Times New Roman"/>
          <w:szCs w:val="24"/>
        </w:rPr>
        <w:t>System.Data.SqlClient;</w:t>
      </w:r>
    </w:p>
    <w:p w14:paraId="10759814" w14:textId="5E8B1A81" w:rsidR="004E5CA9" w:rsidRDefault="004E5CA9" w:rsidP="001F2434">
      <w:pPr>
        <w:rPr>
          <w:rFonts w:cs="Times New Roman"/>
          <w:color w:val="000000"/>
          <w:szCs w:val="24"/>
        </w:rPr>
      </w:pPr>
      <w:r w:rsidRPr="004E5CA9">
        <w:rPr>
          <w:rFonts w:cs="Times New Roman"/>
          <w:color w:val="000000"/>
          <w:szCs w:val="24"/>
        </w:rPr>
        <w:t>Ha megvagyunk a kapcsolat definiálásával akkor a következő legfontosabb részlet a kapcsolat megnyitása</w:t>
      </w:r>
      <w:r>
        <w:rPr>
          <w:rFonts w:cs="Times New Roman"/>
          <w:color w:val="000000"/>
          <w:szCs w:val="24"/>
        </w:rPr>
        <w:t>,</w:t>
      </w:r>
      <w:r w:rsidRPr="004E5CA9">
        <w:rPr>
          <w:rFonts w:cs="Times New Roman"/>
          <w:color w:val="000000"/>
          <w:szCs w:val="24"/>
        </w:rPr>
        <w:t xml:space="preserve"> illetve annak lezárása a szükséges helyen</w:t>
      </w:r>
      <w:r>
        <w:rPr>
          <w:rFonts w:cs="Times New Roman"/>
          <w:color w:val="000000"/>
          <w:szCs w:val="24"/>
        </w:rPr>
        <w:t xml:space="preserve">. Ezeket a csatlakozásnál megadott változó névvel tudjuk meghívni a következő parancsokkal. </w:t>
      </w:r>
    </w:p>
    <w:p w14:paraId="22C0AEC3" w14:textId="5E8AA75C" w:rsidR="004E5CA9" w:rsidRDefault="004E5CA9" w:rsidP="001366EB">
      <w:pPr>
        <w:pBdr>
          <w:top w:val="single" w:sz="4" w:space="1" w:color="auto"/>
          <w:left w:val="single" w:sz="4" w:space="4" w:color="auto"/>
          <w:bottom w:val="single" w:sz="4" w:space="1" w:color="auto"/>
          <w:right w:val="single" w:sz="4" w:space="4" w:color="auto"/>
        </w:pBdr>
        <w:rPr>
          <w:rFonts w:cs="Times New Roman"/>
          <w:color w:val="000000"/>
          <w:szCs w:val="24"/>
        </w:rPr>
      </w:pPr>
      <w:r>
        <w:rPr>
          <w:rFonts w:cs="Times New Roman"/>
          <w:color w:val="000000"/>
          <w:szCs w:val="24"/>
        </w:rPr>
        <w:t>connection.</w:t>
      </w:r>
      <w:r w:rsidRPr="002F55C9">
        <w:rPr>
          <w:rFonts w:cs="Times New Roman"/>
          <w:color w:val="FFD966" w:themeColor="accent4" w:themeTint="99"/>
          <w:szCs w:val="24"/>
        </w:rPr>
        <w:t>Open</w:t>
      </w:r>
      <w:r>
        <w:rPr>
          <w:rFonts w:cs="Times New Roman"/>
          <w:color w:val="000000"/>
          <w:szCs w:val="24"/>
        </w:rPr>
        <w:t>();</w:t>
      </w:r>
    </w:p>
    <w:p w14:paraId="08434E0B" w14:textId="493F4ACC" w:rsidR="004E5CA9" w:rsidRDefault="004E5CA9" w:rsidP="001366EB">
      <w:pPr>
        <w:pBdr>
          <w:top w:val="single" w:sz="4" w:space="1" w:color="auto"/>
          <w:left w:val="single" w:sz="4" w:space="4" w:color="auto"/>
          <w:bottom w:val="single" w:sz="4" w:space="1" w:color="auto"/>
          <w:right w:val="single" w:sz="4" w:space="4" w:color="auto"/>
        </w:pBdr>
        <w:rPr>
          <w:rFonts w:cs="Times New Roman"/>
          <w:color w:val="000000"/>
          <w:szCs w:val="24"/>
        </w:rPr>
      </w:pPr>
      <w:r>
        <w:rPr>
          <w:rFonts w:cs="Times New Roman"/>
          <w:color w:val="000000"/>
          <w:szCs w:val="24"/>
        </w:rPr>
        <w:t>connection.</w:t>
      </w:r>
      <w:r w:rsidRPr="002F55C9">
        <w:rPr>
          <w:rFonts w:cs="Times New Roman"/>
          <w:color w:val="FFD966" w:themeColor="accent4" w:themeTint="99"/>
          <w:szCs w:val="24"/>
        </w:rPr>
        <w:t>Close</w:t>
      </w:r>
      <w:r>
        <w:rPr>
          <w:rFonts w:cs="Times New Roman"/>
          <w:color w:val="000000"/>
          <w:szCs w:val="24"/>
        </w:rPr>
        <w:t>();</w:t>
      </w:r>
    </w:p>
    <w:p w14:paraId="5EE7B2C1" w14:textId="77777777" w:rsidR="001366EB" w:rsidRDefault="004E5CA9" w:rsidP="004E5CA9">
      <w:pPr>
        <w:rPr>
          <w:rFonts w:cs="Times New Roman"/>
          <w:color w:val="000000"/>
          <w:szCs w:val="24"/>
        </w:rPr>
      </w:pPr>
      <w:r>
        <w:rPr>
          <w:rFonts w:cs="Times New Roman"/>
          <w:color w:val="000000"/>
          <w:szCs w:val="24"/>
        </w:rPr>
        <w:t xml:space="preserve">Ezek között kell megadnunk a szükséges parancsokat az adatbázisba való módosítások, felvitelek, illetve </w:t>
      </w:r>
      <w:r w:rsidR="001366EB">
        <w:rPr>
          <w:rFonts w:cs="Times New Roman"/>
          <w:color w:val="000000"/>
          <w:szCs w:val="24"/>
        </w:rPr>
        <w:t xml:space="preserve">törlések során. </w:t>
      </w:r>
    </w:p>
    <w:p w14:paraId="3FFBA58D" w14:textId="77777777" w:rsidR="001366EB" w:rsidRDefault="001366EB" w:rsidP="004E5CA9">
      <w:pPr>
        <w:rPr>
          <w:rFonts w:cs="Times New Roman"/>
          <w:color w:val="000000"/>
          <w:szCs w:val="24"/>
        </w:rPr>
      </w:pPr>
      <w:r>
        <w:rPr>
          <w:rFonts w:cs="Times New Roman"/>
          <w:color w:val="000000"/>
          <w:szCs w:val="24"/>
        </w:rPr>
        <w:t xml:space="preserve">A következő lépés egy SQLCommand objektum létrehozása, amelyet a végrehajtandó SELECT vagy más utasítás adatbázisba való küldésére használunk fel. </w:t>
      </w:r>
    </w:p>
    <w:p w14:paraId="1C254A94" w14:textId="534ADE15" w:rsidR="004E5CA9" w:rsidRDefault="001366EB" w:rsidP="001366EB">
      <w:pPr>
        <w:pBdr>
          <w:top w:val="single" w:sz="4" w:space="1" w:color="auto"/>
          <w:left w:val="single" w:sz="4" w:space="4" w:color="auto"/>
          <w:bottom w:val="single" w:sz="4" w:space="1" w:color="auto"/>
          <w:right w:val="single" w:sz="4" w:space="4" w:color="auto"/>
        </w:pBdr>
        <w:rPr>
          <w:rFonts w:cs="Times New Roman"/>
          <w:color w:val="000000"/>
          <w:szCs w:val="24"/>
        </w:rPr>
      </w:pPr>
      <w:r w:rsidRPr="00695984">
        <w:rPr>
          <w:rFonts w:cs="Times New Roman"/>
          <w:color w:val="00B050"/>
          <w:szCs w:val="24"/>
        </w:rPr>
        <w:t xml:space="preserve">SqlCommand </w:t>
      </w:r>
      <w:r w:rsidRPr="00695984">
        <w:rPr>
          <w:rFonts w:cs="Times New Roman"/>
          <w:color w:val="00B0F0"/>
          <w:szCs w:val="24"/>
        </w:rPr>
        <w:t xml:space="preserve">cmd </w:t>
      </w:r>
      <w:r w:rsidRPr="001366EB">
        <w:rPr>
          <w:rFonts w:cs="Times New Roman"/>
          <w:color w:val="000000"/>
          <w:szCs w:val="24"/>
        </w:rPr>
        <w:t>= connection.</w:t>
      </w:r>
      <w:r w:rsidRPr="002F55C9">
        <w:rPr>
          <w:rFonts w:cs="Times New Roman"/>
          <w:color w:val="FFD966" w:themeColor="accent4" w:themeTint="99"/>
          <w:szCs w:val="24"/>
        </w:rPr>
        <w:t>CreateCommand</w:t>
      </w:r>
      <w:r w:rsidRPr="001366EB">
        <w:rPr>
          <w:rFonts w:cs="Times New Roman"/>
          <w:color w:val="000000"/>
          <w:szCs w:val="24"/>
        </w:rPr>
        <w:t>();</w:t>
      </w:r>
      <w:r w:rsidR="004E5CA9" w:rsidRPr="001366EB">
        <w:rPr>
          <w:rFonts w:cs="Times New Roman"/>
          <w:color w:val="000000"/>
          <w:szCs w:val="24"/>
        </w:rPr>
        <w:t xml:space="preserve"> </w:t>
      </w:r>
    </w:p>
    <w:p w14:paraId="7A36BD24" w14:textId="40E68ECE" w:rsidR="001366EB" w:rsidRDefault="001366EB" w:rsidP="004E5CA9">
      <w:pPr>
        <w:rPr>
          <w:rFonts w:cs="Times New Roman"/>
          <w:color w:val="000000"/>
          <w:szCs w:val="24"/>
        </w:rPr>
      </w:pPr>
      <w:r>
        <w:rPr>
          <w:rFonts w:cs="Times New Roman"/>
          <w:color w:val="000000"/>
          <w:szCs w:val="24"/>
        </w:rPr>
        <w:t xml:space="preserve">Ezt követően a Command objektum CommandText illetve CommandType tulajdonságait is be kell állítanunk. </w:t>
      </w:r>
      <w:r w:rsidR="00834907">
        <w:rPr>
          <w:rFonts w:cs="Times New Roman"/>
          <w:color w:val="000000"/>
          <w:szCs w:val="24"/>
        </w:rPr>
        <w:t>A CommandType-val tudjuk a SQLCommand objektum típusát beállítani. A CommandText használatával tulajdonságokat állíthatunk be egy SELECT vagy INSERT</w:t>
      </w:r>
      <w:r w:rsidR="00FF4ADB">
        <w:rPr>
          <w:rFonts w:cs="Times New Roman"/>
          <w:color w:val="000000"/>
          <w:szCs w:val="24"/>
        </w:rPr>
        <w:t>,</w:t>
      </w:r>
      <w:r w:rsidR="00834907">
        <w:rPr>
          <w:rFonts w:cs="Times New Roman"/>
          <w:color w:val="000000"/>
          <w:szCs w:val="24"/>
        </w:rPr>
        <w:t xml:space="preserve"> illetve más utasítások esetén.</w:t>
      </w:r>
      <w:r w:rsidR="00FF4ADB">
        <w:rPr>
          <w:rFonts w:cs="Times New Roman"/>
          <w:color w:val="000000"/>
          <w:szCs w:val="24"/>
        </w:rPr>
        <w:t xml:space="preserve"> </w:t>
      </w:r>
    </w:p>
    <w:p w14:paraId="3EF4121D" w14:textId="2BC3D3D6" w:rsidR="00FF4ADB" w:rsidRDefault="00FF4ADB" w:rsidP="004E5CA9">
      <w:pPr>
        <w:rPr>
          <w:rFonts w:cs="Times New Roman"/>
          <w:color w:val="000000"/>
          <w:szCs w:val="24"/>
        </w:rPr>
      </w:pPr>
      <w:r>
        <w:rPr>
          <w:rFonts w:cs="Times New Roman"/>
          <w:color w:val="000000"/>
          <w:szCs w:val="24"/>
        </w:rPr>
        <w:t xml:space="preserve">Ezek meghatározása utána az ExecuteNonQuery() metódus használatával tudjuk a parancsot elküldeni az adatbázis szervere felé. </w:t>
      </w:r>
    </w:p>
    <w:p w14:paraId="12A270F1" w14:textId="6830E5E9" w:rsidR="00511705" w:rsidRDefault="00511705" w:rsidP="004E5CA9">
      <w:pPr>
        <w:rPr>
          <w:rFonts w:cs="Times New Roman"/>
          <w:color w:val="000000"/>
          <w:szCs w:val="24"/>
        </w:rPr>
      </w:pPr>
      <w:r>
        <w:rPr>
          <w:rFonts w:cs="Times New Roman"/>
          <w:color w:val="000000"/>
          <w:szCs w:val="24"/>
        </w:rPr>
        <w:t xml:space="preserve">Az előzőekben említett parancsok végre hajtása után több lehetőségünk is van. Egyrészt egy SELECT utasítás megírásával és a egy DataGridView segítségével megtudjuk a programban jeleníteni a </w:t>
      </w:r>
      <w:r w:rsidR="003B596F">
        <w:rPr>
          <w:rFonts w:cs="Times New Roman"/>
          <w:color w:val="000000"/>
          <w:szCs w:val="24"/>
        </w:rPr>
        <w:t xml:space="preserve">következő parancs sorok segítségével egy adott tábla tartalmát. </w:t>
      </w:r>
      <w:r w:rsidR="00885F85">
        <w:rPr>
          <w:rFonts w:cs="Times New Roman"/>
          <w:color w:val="000000"/>
          <w:szCs w:val="24"/>
        </w:rPr>
        <w:t xml:space="preserve">Ez a Könyvek táblát mutatja meg jelen esetben. </w:t>
      </w:r>
    </w:p>
    <w:p w14:paraId="18882ABD" w14:textId="7777777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3B596F">
        <w:rPr>
          <w:rFonts w:cs="Times New Roman"/>
          <w:color w:val="000000"/>
          <w:szCs w:val="24"/>
        </w:rPr>
        <w:lastRenderedPageBreak/>
        <w:t>connection.</w:t>
      </w:r>
      <w:r w:rsidRPr="003B596F">
        <w:rPr>
          <w:rFonts w:cs="Times New Roman"/>
          <w:color w:val="FFD966" w:themeColor="accent4" w:themeTint="99"/>
          <w:szCs w:val="24"/>
        </w:rPr>
        <w:t>Open</w:t>
      </w:r>
      <w:r w:rsidRPr="003B596F">
        <w:rPr>
          <w:rFonts w:cs="Times New Roman"/>
          <w:color w:val="000000"/>
          <w:szCs w:val="24"/>
        </w:rPr>
        <w:t>();</w:t>
      </w:r>
    </w:p>
    <w:p w14:paraId="3ADC5FF7" w14:textId="646712A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50"/>
          <w:szCs w:val="24"/>
        </w:rPr>
        <w:t xml:space="preserve">SqlCommand </w:t>
      </w:r>
      <w:r w:rsidRPr="00695984">
        <w:rPr>
          <w:rFonts w:cs="Times New Roman"/>
          <w:color w:val="00B0F0"/>
          <w:szCs w:val="24"/>
        </w:rPr>
        <w:t xml:space="preserve">cmd </w:t>
      </w:r>
      <w:r w:rsidRPr="003B596F">
        <w:rPr>
          <w:rFonts w:cs="Times New Roman"/>
          <w:color w:val="000000"/>
          <w:szCs w:val="24"/>
        </w:rPr>
        <w:t>= connection.</w:t>
      </w:r>
      <w:r w:rsidRPr="003B596F">
        <w:rPr>
          <w:rFonts w:cs="Times New Roman"/>
          <w:color w:val="FFD966" w:themeColor="accent4" w:themeTint="99"/>
          <w:szCs w:val="24"/>
        </w:rPr>
        <w:t>CreateCommand</w:t>
      </w:r>
      <w:r w:rsidRPr="003B596F">
        <w:rPr>
          <w:rFonts w:cs="Times New Roman"/>
          <w:szCs w:val="24"/>
        </w:rPr>
        <w:t>(</w:t>
      </w:r>
      <w:r w:rsidRPr="003B596F">
        <w:rPr>
          <w:rFonts w:cs="Times New Roman"/>
          <w:color w:val="000000"/>
          <w:szCs w:val="24"/>
        </w:rPr>
        <w:t>);</w:t>
      </w:r>
    </w:p>
    <w:p w14:paraId="0E50F60C" w14:textId="7777777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F0"/>
          <w:szCs w:val="24"/>
        </w:rPr>
        <w:t>cmd</w:t>
      </w:r>
      <w:r w:rsidRPr="003B596F">
        <w:rPr>
          <w:rFonts w:cs="Times New Roman"/>
          <w:color w:val="000000"/>
          <w:szCs w:val="24"/>
        </w:rPr>
        <w:t xml:space="preserve">.CommandType = </w:t>
      </w:r>
      <w:r w:rsidRPr="00695984">
        <w:rPr>
          <w:rFonts w:cs="Times New Roman"/>
          <w:color w:val="92D050"/>
          <w:szCs w:val="24"/>
        </w:rPr>
        <w:t>CommandType</w:t>
      </w:r>
      <w:r w:rsidRPr="003B596F">
        <w:rPr>
          <w:rFonts w:cs="Times New Roman"/>
          <w:color w:val="000000"/>
          <w:szCs w:val="24"/>
        </w:rPr>
        <w:t>.Text;</w:t>
      </w:r>
    </w:p>
    <w:p w14:paraId="54F6E13D" w14:textId="77777777"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F0"/>
          <w:szCs w:val="24"/>
        </w:rPr>
        <w:t>cmd</w:t>
      </w:r>
      <w:r w:rsidRPr="003B596F">
        <w:rPr>
          <w:rFonts w:cs="Times New Roman"/>
          <w:szCs w:val="24"/>
        </w:rPr>
        <w:t>.</w:t>
      </w:r>
      <w:r w:rsidRPr="003B596F">
        <w:rPr>
          <w:rFonts w:cs="Times New Roman"/>
          <w:color w:val="000000"/>
          <w:szCs w:val="24"/>
        </w:rPr>
        <w:t xml:space="preserve">CommandText = </w:t>
      </w:r>
      <w:r w:rsidRPr="00695984">
        <w:rPr>
          <w:rFonts w:cs="Times New Roman"/>
          <w:color w:val="C45911" w:themeColor="accent2" w:themeShade="BF"/>
          <w:szCs w:val="24"/>
        </w:rPr>
        <w:t>"select * from [Books]"</w:t>
      </w:r>
      <w:r w:rsidRPr="003B596F">
        <w:rPr>
          <w:rFonts w:cs="Times New Roman"/>
          <w:color w:val="000000"/>
          <w:szCs w:val="24"/>
        </w:rPr>
        <w:t>;</w:t>
      </w:r>
    </w:p>
    <w:p w14:paraId="68DCCF9C" w14:textId="14764ED8"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F0"/>
          <w:szCs w:val="24"/>
        </w:rPr>
        <w:t>cmd</w:t>
      </w:r>
      <w:r w:rsidRPr="003B596F">
        <w:rPr>
          <w:rFonts w:cs="Times New Roman"/>
          <w:color w:val="000000"/>
          <w:szCs w:val="24"/>
        </w:rPr>
        <w:t>.</w:t>
      </w:r>
      <w:r w:rsidRPr="003B596F">
        <w:rPr>
          <w:rFonts w:cs="Times New Roman"/>
          <w:color w:val="FFD966" w:themeColor="accent4" w:themeTint="99"/>
          <w:szCs w:val="24"/>
        </w:rPr>
        <w:t>ExecuteNonQuery</w:t>
      </w:r>
      <w:r w:rsidRPr="003B596F">
        <w:rPr>
          <w:rFonts w:cs="Times New Roman"/>
          <w:color w:val="000000"/>
          <w:szCs w:val="24"/>
        </w:rPr>
        <w:t>();</w:t>
      </w:r>
    </w:p>
    <w:p w14:paraId="7A158DA7" w14:textId="5277BDDC"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50"/>
          <w:szCs w:val="24"/>
        </w:rPr>
        <w:t xml:space="preserve">DataTable </w:t>
      </w:r>
      <w:r w:rsidRPr="00695984">
        <w:rPr>
          <w:rFonts w:cs="Times New Roman"/>
          <w:color w:val="00B0F0"/>
          <w:szCs w:val="24"/>
        </w:rPr>
        <w:t xml:space="preserve">dta </w:t>
      </w:r>
      <w:r w:rsidRPr="003B596F">
        <w:rPr>
          <w:rFonts w:cs="Times New Roman"/>
          <w:color w:val="000000"/>
          <w:szCs w:val="24"/>
        </w:rPr>
        <w:t xml:space="preserve">= </w:t>
      </w:r>
      <w:r w:rsidRPr="00695984">
        <w:rPr>
          <w:rFonts w:cs="Times New Roman"/>
          <w:color w:val="0070C0"/>
          <w:szCs w:val="24"/>
        </w:rPr>
        <w:t xml:space="preserve">new </w:t>
      </w:r>
      <w:r w:rsidRPr="00695984">
        <w:rPr>
          <w:rFonts w:cs="Times New Roman"/>
          <w:color w:val="00B050"/>
          <w:szCs w:val="24"/>
        </w:rPr>
        <w:t>DataTable</w:t>
      </w:r>
      <w:r w:rsidRPr="003B596F">
        <w:rPr>
          <w:rFonts w:cs="Times New Roman"/>
          <w:color w:val="000000"/>
          <w:szCs w:val="24"/>
        </w:rPr>
        <w:t>();</w:t>
      </w:r>
    </w:p>
    <w:p w14:paraId="27E834C8" w14:textId="2D5FC17D"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50"/>
          <w:szCs w:val="24"/>
        </w:rPr>
        <w:t xml:space="preserve">SqlDataAdapter </w:t>
      </w:r>
      <w:r w:rsidRPr="00695984">
        <w:rPr>
          <w:rFonts w:cs="Times New Roman"/>
          <w:color w:val="00B0F0"/>
          <w:szCs w:val="24"/>
        </w:rPr>
        <w:t xml:space="preserve">dataadp </w:t>
      </w:r>
      <w:r w:rsidRPr="003B596F">
        <w:rPr>
          <w:rFonts w:cs="Times New Roman"/>
          <w:color w:val="000000"/>
          <w:szCs w:val="24"/>
        </w:rPr>
        <w:t xml:space="preserve">= </w:t>
      </w:r>
      <w:r w:rsidRPr="00695984">
        <w:rPr>
          <w:rFonts w:cs="Times New Roman"/>
          <w:color w:val="0070C0"/>
          <w:szCs w:val="24"/>
        </w:rPr>
        <w:t xml:space="preserve">new </w:t>
      </w:r>
      <w:r w:rsidRPr="00695984">
        <w:rPr>
          <w:rFonts w:cs="Times New Roman"/>
          <w:color w:val="00B050"/>
          <w:szCs w:val="24"/>
        </w:rPr>
        <w:t>SqlDataAdapter</w:t>
      </w:r>
      <w:r w:rsidRPr="003B596F">
        <w:rPr>
          <w:rFonts w:cs="Times New Roman"/>
          <w:color w:val="000000"/>
          <w:szCs w:val="24"/>
        </w:rPr>
        <w:t>(</w:t>
      </w:r>
      <w:r w:rsidRPr="00695984">
        <w:rPr>
          <w:rFonts w:cs="Times New Roman"/>
          <w:color w:val="00B0F0"/>
          <w:szCs w:val="24"/>
        </w:rPr>
        <w:t>cmd</w:t>
      </w:r>
      <w:r w:rsidRPr="003B596F">
        <w:rPr>
          <w:rFonts w:cs="Times New Roman"/>
          <w:color w:val="000000"/>
          <w:szCs w:val="24"/>
        </w:rPr>
        <w:t>);</w:t>
      </w:r>
    </w:p>
    <w:p w14:paraId="123DB2E7" w14:textId="56BBB811" w:rsidR="003B596F" w:rsidRPr="00695984"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B0F0"/>
          <w:szCs w:val="24"/>
        </w:rPr>
      </w:pPr>
      <w:r w:rsidRPr="00695984">
        <w:rPr>
          <w:rFonts w:cs="Times New Roman"/>
          <w:color w:val="00B0F0"/>
          <w:szCs w:val="24"/>
        </w:rPr>
        <w:t>dataadp</w:t>
      </w:r>
      <w:r w:rsidRPr="003B596F">
        <w:rPr>
          <w:rFonts w:cs="Times New Roman"/>
          <w:szCs w:val="24"/>
        </w:rPr>
        <w:t>.</w:t>
      </w:r>
      <w:r w:rsidRPr="003B596F">
        <w:rPr>
          <w:rFonts w:cs="Times New Roman"/>
          <w:color w:val="FFD966" w:themeColor="accent4" w:themeTint="99"/>
          <w:szCs w:val="24"/>
        </w:rPr>
        <w:t>Fill</w:t>
      </w:r>
      <w:r w:rsidRPr="003B596F">
        <w:rPr>
          <w:rFonts w:cs="Times New Roman"/>
          <w:color w:val="000000"/>
          <w:szCs w:val="24"/>
        </w:rPr>
        <w:t>(</w:t>
      </w:r>
      <w:r w:rsidRPr="00695984">
        <w:rPr>
          <w:rFonts w:cs="Times New Roman"/>
          <w:color w:val="00B0F0"/>
          <w:szCs w:val="24"/>
        </w:rPr>
        <w:t>dta</w:t>
      </w:r>
      <w:r w:rsidRPr="003B596F">
        <w:rPr>
          <w:rFonts w:cs="Times New Roman"/>
          <w:color w:val="000000"/>
          <w:szCs w:val="24"/>
        </w:rPr>
        <w:t>);</w:t>
      </w:r>
    </w:p>
    <w:p w14:paraId="5A394BE7" w14:textId="0A682E0A" w:rsidR="003B596F" w:rsidRP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3B596F">
        <w:rPr>
          <w:rFonts w:cs="Times New Roman"/>
          <w:color w:val="000000"/>
          <w:szCs w:val="24"/>
        </w:rPr>
        <w:t xml:space="preserve">dataGridView_books.DataSource = </w:t>
      </w:r>
      <w:r w:rsidRPr="00695984">
        <w:rPr>
          <w:rFonts w:cs="Times New Roman"/>
          <w:color w:val="00B0F0"/>
          <w:szCs w:val="24"/>
        </w:rPr>
        <w:t>dta</w:t>
      </w:r>
      <w:r w:rsidRPr="003B596F">
        <w:rPr>
          <w:rFonts w:cs="Times New Roman"/>
          <w:szCs w:val="24"/>
        </w:rPr>
        <w:t>;</w:t>
      </w:r>
    </w:p>
    <w:p w14:paraId="5187D84F" w14:textId="734FD9B4" w:rsidR="003B596F" w:rsidRDefault="003B596F" w:rsidP="003B596F">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3B596F">
        <w:rPr>
          <w:rFonts w:cs="Times New Roman"/>
          <w:color w:val="000000"/>
          <w:szCs w:val="24"/>
        </w:rPr>
        <w:t>connection.</w:t>
      </w:r>
      <w:r w:rsidRPr="003B596F">
        <w:rPr>
          <w:rFonts w:cs="Times New Roman"/>
          <w:color w:val="FFD966" w:themeColor="accent4" w:themeTint="99"/>
          <w:szCs w:val="24"/>
        </w:rPr>
        <w:t>Close</w:t>
      </w:r>
      <w:r w:rsidRPr="003B596F">
        <w:rPr>
          <w:rFonts w:cs="Times New Roman"/>
          <w:szCs w:val="24"/>
        </w:rPr>
        <w:t>()</w:t>
      </w:r>
      <w:r w:rsidRPr="003B596F">
        <w:rPr>
          <w:rFonts w:cs="Times New Roman"/>
          <w:color w:val="000000"/>
          <w:szCs w:val="24"/>
        </w:rPr>
        <w:t>;</w:t>
      </w:r>
    </w:p>
    <w:p w14:paraId="5436D6A8" w14:textId="1BFA03AB" w:rsidR="00885F85" w:rsidRDefault="003B596F" w:rsidP="00885F85">
      <w:pPr>
        <w:autoSpaceDE w:val="0"/>
        <w:autoSpaceDN w:val="0"/>
        <w:adjustRightInd w:val="0"/>
        <w:spacing w:line="240" w:lineRule="auto"/>
        <w:jc w:val="left"/>
        <w:rPr>
          <w:rFonts w:cs="Times New Roman"/>
          <w:color w:val="000000"/>
          <w:szCs w:val="24"/>
        </w:rPr>
      </w:pPr>
      <w:r>
        <w:rPr>
          <w:rFonts w:cs="Times New Roman"/>
          <w:color w:val="000000"/>
          <w:szCs w:val="24"/>
        </w:rPr>
        <w:tab/>
        <w:t>Lehetőségünk van adatkinyerésre az adatbázisból. E</w:t>
      </w:r>
      <w:r w:rsidR="00885F85">
        <w:rPr>
          <w:rFonts w:cs="Times New Roman"/>
          <w:color w:val="000000"/>
          <w:szCs w:val="24"/>
        </w:rPr>
        <w:t>hhez az SQLDataReader objektum használata a szükséges. Az SQLCommandhoz hasonlóan létre kell hoznunk az objektumot, egy null érték adással. A Command lezárását követően a Read(), tagfüggvénysegítségével tudjuk a DataReaderben lévő sort beolvasni. Az így kapott értéket egy ugyan olyan típusú változó értékének átadva, használhatjuk ezt követően az így megszerzett adatot.</w:t>
      </w:r>
      <w:r w:rsidR="005D121D">
        <w:rPr>
          <w:rFonts w:cs="Times New Roman"/>
          <w:color w:val="000000"/>
          <w:szCs w:val="24"/>
        </w:rPr>
        <w:t xml:space="preserve"> Az SQLDataReadert is a SQLCommandhoz hasonlóan lekell zárni a megfelelő műköéshez.</w:t>
      </w:r>
      <w:r w:rsidR="00885F85">
        <w:rPr>
          <w:rFonts w:cs="Times New Roman"/>
          <w:color w:val="000000"/>
          <w:szCs w:val="24"/>
        </w:rPr>
        <w:t xml:space="preserve"> A következő néhánysorba szemléltetném, hogyan is néz ki egy ilyen </w:t>
      </w:r>
      <w:r w:rsidR="005D121D">
        <w:rPr>
          <w:rFonts w:cs="Times New Roman"/>
          <w:color w:val="000000"/>
          <w:szCs w:val="24"/>
        </w:rPr>
        <w:t>kód részlet. Ebben az esetben a Törzsvásárlók táblából szerettem volna megkapni az adott törzsvásárlói kódhoz tartozó Aktuális pontokat.</w:t>
      </w:r>
      <w:sdt>
        <w:sdtPr>
          <w:rPr>
            <w:rFonts w:cs="Times New Roman"/>
            <w:color w:val="000000"/>
            <w:szCs w:val="24"/>
          </w:rPr>
          <w:id w:val="1824311761"/>
          <w:citation/>
        </w:sdtPr>
        <w:sdtEndPr/>
        <w:sdtContent>
          <w:r w:rsidR="00035392">
            <w:rPr>
              <w:rFonts w:cs="Times New Roman"/>
              <w:color w:val="000000"/>
              <w:szCs w:val="24"/>
            </w:rPr>
            <w:fldChar w:fldCharType="begin"/>
          </w:r>
          <w:r w:rsidR="00035392">
            <w:rPr>
              <w:rFonts w:cs="Times New Roman"/>
              <w:color w:val="000000"/>
              <w:szCs w:val="24"/>
            </w:rPr>
            <w:instrText xml:space="preserve"> CITATION Tib22 \l 1038 </w:instrText>
          </w:r>
          <w:r w:rsidR="00035392">
            <w:rPr>
              <w:rFonts w:cs="Times New Roman"/>
              <w:color w:val="000000"/>
              <w:szCs w:val="24"/>
            </w:rPr>
            <w:fldChar w:fldCharType="separate"/>
          </w:r>
          <w:r w:rsidR="006552DE">
            <w:rPr>
              <w:rFonts w:cs="Times New Roman"/>
              <w:noProof/>
              <w:color w:val="000000"/>
              <w:szCs w:val="24"/>
            </w:rPr>
            <w:t xml:space="preserve"> </w:t>
          </w:r>
          <w:r w:rsidR="006552DE" w:rsidRPr="006552DE">
            <w:rPr>
              <w:rFonts w:cs="Times New Roman"/>
              <w:noProof/>
              <w:color w:val="000000"/>
              <w:szCs w:val="24"/>
            </w:rPr>
            <w:t>[2]</w:t>
          </w:r>
          <w:r w:rsidR="00035392">
            <w:rPr>
              <w:rFonts w:cs="Times New Roman"/>
              <w:color w:val="000000"/>
              <w:szCs w:val="24"/>
            </w:rPr>
            <w:fldChar w:fldCharType="end"/>
          </w:r>
        </w:sdtContent>
      </w:sdt>
      <w:sdt>
        <w:sdtPr>
          <w:rPr>
            <w:rFonts w:cs="Times New Roman"/>
            <w:color w:val="000000"/>
            <w:szCs w:val="24"/>
          </w:rPr>
          <w:id w:val="886922735"/>
          <w:citation/>
        </w:sdtPr>
        <w:sdtEndPr/>
        <w:sdtContent>
          <w:r w:rsidR="00BE3985">
            <w:rPr>
              <w:rFonts w:cs="Times New Roman"/>
              <w:color w:val="000000"/>
              <w:szCs w:val="24"/>
            </w:rPr>
            <w:fldChar w:fldCharType="begin"/>
          </w:r>
          <w:r w:rsidR="00BE3985">
            <w:rPr>
              <w:rFonts w:cs="Times New Roman"/>
              <w:color w:val="000000"/>
              <w:szCs w:val="24"/>
            </w:rPr>
            <w:instrText xml:space="preserve">CITATION Jas \l 1038 </w:instrText>
          </w:r>
          <w:r w:rsidR="00BE3985">
            <w:rPr>
              <w:rFonts w:cs="Times New Roman"/>
              <w:color w:val="000000"/>
              <w:szCs w:val="24"/>
            </w:rPr>
            <w:fldChar w:fldCharType="separate"/>
          </w:r>
          <w:r w:rsidR="006552DE">
            <w:rPr>
              <w:rFonts w:cs="Times New Roman"/>
              <w:noProof/>
              <w:color w:val="000000"/>
              <w:szCs w:val="24"/>
            </w:rPr>
            <w:t xml:space="preserve"> </w:t>
          </w:r>
          <w:r w:rsidR="006552DE" w:rsidRPr="006552DE">
            <w:rPr>
              <w:rFonts w:cs="Times New Roman"/>
              <w:noProof/>
              <w:color w:val="000000"/>
              <w:szCs w:val="24"/>
            </w:rPr>
            <w:t>[3]</w:t>
          </w:r>
          <w:r w:rsidR="00BE3985">
            <w:rPr>
              <w:rFonts w:cs="Times New Roman"/>
              <w:color w:val="000000"/>
              <w:szCs w:val="24"/>
            </w:rPr>
            <w:fldChar w:fldCharType="end"/>
          </w:r>
        </w:sdtContent>
      </w:sdt>
    </w:p>
    <w:p w14:paraId="22B886AE" w14:textId="2E2CA396" w:rsidR="00D664FD" w:rsidRDefault="00D664F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Pr>
          <w:rFonts w:cs="Times New Roman"/>
          <w:color w:val="000000"/>
          <w:szCs w:val="24"/>
        </w:rPr>
        <w:t>connection.</w:t>
      </w:r>
      <w:r w:rsidRPr="002F55C9">
        <w:rPr>
          <w:rFonts w:cs="Times New Roman"/>
          <w:color w:val="FFD966" w:themeColor="accent4" w:themeTint="99"/>
          <w:szCs w:val="24"/>
        </w:rPr>
        <w:t>Open</w:t>
      </w:r>
      <w:r>
        <w:rPr>
          <w:rFonts w:cs="Times New Roman"/>
          <w:color w:val="000000"/>
          <w:szCs w:val="24"/>
        </w:rPr>
        <w:t>();</w:t>
      </w:r>
    </w:p>
    <w:p w14:paraId="15FC128C" w14:textId="14AF4360"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50"/>
          <w:szCs w:val="24"/>
        </w:rPr>
        <w:t xml:space="preserve">SqlCommand </w:t>
      </w:r>
      <w:r w:rsidRPr="00974BE3">
        <w:rPr>
          <w:rFonts w:cs="Times New Roman"/>
          <w:color w:val="00B0F0"/>
          <w:szCs w:val="24"/>
        </w:rPr>
        <w:t xml:space="preserve">cmd_regcust </w:t>
      </w:r>
      <w:r w:rsidRPr="005D121D">
        <w:rPr>
          <w:rFonts w:cs="Times New Roman"/>
          <w:color w:val="000000"/>
          <w:szCs w:val="24"/>
        </w:rPr>
        <w:t>= connection.</w:t>
      </w:r>
      <w:r w:rsidRPr="002F55C9">
        <w:rPr>
          <w:rFonts w:cs="Times New Roman"/>
          <w:color w:val="FFD966" w:themeColor="accent4" w:themeTint="99"/>
          <w:szCs w:val="24"/>
        </w:rPr>
        <w:t>CreateCommand</w:t>
      </w:r>
      <w:r w:rsidRPr="005D121D">
        <w:rPr>
          <w:rFonts w:cs="Times New Roman"/>
          <w:color w:val="000000"/>
          <w:szCs w:val="24"/>
        </w:rPr>
        <w:t>();</w:t>
      </w:r>
    </w:p>
    <w:p w14:paraId="026033B2" w14:textId="60496686"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cmd_regcust</w:t>
      </w:r>
      <w:r w:rsidRPr="005D121D">
        <w:rPr>
          <w:rFonts w:cs="Times New Roman"/>
          <w:color w:val="000000"/>
          <w:szCs w:val="24"/>
        </w:rPr>
        <w:t xml:space="preserve">.CommandType = </w:t>
      </w:r>
      <w:r w:rsidRPr="00695984">
        <w:rPr>
          <w:rFonts w:cs="Times New Roman"/>
          <w:color w:val="92D050"/>
          <w:szCs w:val="24"/>
        </w:rPr>
        <w:t>CommandType</w:t>
      </w:r>
      <w:r w:rsidRPr="005D121D">
        <w:rPr>
          <w:rFonts w:cs="Times New Roman"/>
          <w:color w:val="000000"/>
          <w:szCs w:val="24"/>
        </w:rPr>
        <w:t>.Text;</w:t>
      </w:r>
    </w:p>
    <w:p w14:paraId="3FABD4EF" w14:textId="55DB94D1"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B050"/>
          <w:szCs w:val="24"/>
        </w:rPr>
        <w:t xml:space="preserve">SqlDataReader </w:t>
      </w:r>
      <w:r w:rsidRPr="00974BE3">
        <w:rPr>
          <w:rFonts w:cs="Times New Roman"/>
          <w:color w:val="00B0F0"/>
          <w:szCs w:val="24"/>
        </w:rPr>
        <w:t xml:space="preserve">read </w:t>
      </w:r>
      <w:r w:rsidRPr="005D121D">
        <w:rPr>
          <w:rFonts w:cs="Times New Roman"/>
          <w:color w:val="000000"/>
          <w:szCs w:val="24"/>
        </w:rPr>
        <w:t>= (</w:t>
      </w:r>
      <w:r w:rsidRPr="00695984">
        <w:rPr>
          <w:rFonts w:cs="Times New Roman"/>
          <w:color w:val="0070C0"/>
          <w:szCs w:val="24"/>
        </w:rPr>
        <w:t>null</w:t>
      </w:r>
      <w:r w:rsidRPr="005D121D">
        <w:rPr>
          <w:rFonts w:cs="Times New Roman"/>
          <w:color w:val="000000"/>
          <w:szCs w:val="24"/>
        </w:rPr>
        <w:t>);</w:t>
      </w:r>
    </w:p>
    <w:p w14:paraId="3E14A12E" w14:textId="74502950"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cmd_regcust</w:t>
      </w:r>
      <w:r w:rsidRPr="005D121D">
        <w:rPr>
          <w:rFonts w:cs="Times New Roman"/>
          <w:color w:val="000000"/>
          <w:szCs w:val="24"/>
        </w:rPr>
        <w:t>.CommandText = (</w:t>
      </w:r>
      <w:r w:rsidRPr="00695984">
        <w:rPr>
          <w:rFonts w:cs="Times New Roman"/>
          <w:color w:val="C45911" w:themeColor="accent2" w:themeShade="BF"/>
          <w:szCs w:val="24"/>
        </w:rPr>
        <w:t xml:space="preserve">"select * from Regular_Customers where Regular_Customer_ID = '" </w:t>
      </w:r>
      <w:r w:rsidRPr="005D121D">
        <w:rPr>
          <w:rFonts w:cs="Times New Roman"/>
          <w:color w:val="000000"/>
          <w:szCs w:val="24"/>
        </w:rPr>
        <w:t xml:space="preserve">+ </w:t>
      </w:r>
      <w:r w:rsidRPr="00695984">
        <w:rPr>
          <w:rFonts w:cs="Times New Roman"/>
          <w:szCs w:val="24"/>
        </w:rPr>
        <w:t>tB_regcust_ID.</w:t>
      </w:r>
      <w:r w:rsidRPr="005D121D">
        <w:rPr>
          <w:rFonts w:cs="Times New Roman"/>
          <w:color w:val="000000"/>
          <w:szCs w:val="24"/>
        </w:rPr>
        <w:t xml:space="preserve">Text + </w:t>
      </w:r>
      <w:r w:rsidRPr="00695984">
        <w:rPr>
          <w:rFonts w:cs="Times New Roman"/>
          <w:color w:val="C45911" w:themeColor="accent2" w:themeShade="BF"/>
          <w:szCs w:val="24"/>
        </w:rPr>
        <w:t>"'"</w:t>
      </w:r>
      <w:r w:rsidRPr="005D121D">
        <w:rPr>
          <w:rFonts w:cs="Times New Roman"/>
          <w:color w:val="000000"/>
          <w:szCs w:val="24"/>
        </w:rPr>
        <w:t>);</w:t>
      </w:r>
    </w:p>
    <w:p w14:paraId="38782FB6" w14:textId="0EBE90B9"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cmd_regcust</w:t>
      </w:r>
      <w:r w:rsidRPr="005D121D">
        <w:rPr>
          <w:rFonts w:cs="Times New Roman"/>
          <w:color w:val="000000"/>
          <w:szCs w:val="24"/>
        </w:rPr>
        <w:t>.</w:t>
      </w:r>
      <w:r w:rsidRPr="002F55C9">
        <w:rPr>
          <w:rFonts w:cs="Times New Roman"/>
          <w:color w:val="FFD966" w:themeColor="accent4" w:themeTint="99"/>
          <w:szCs w:val="24"/>
        </w:rPr>
        <w:t>ExecuteNonQuery</w:t>
      </w:r>
      <w:r w:rsidRPr="005D121D">
        <w:rPr>
          <w:rFonts w:cs="Times New Roman"/>
          <w:color w:val="000000"/>
          <w:szCs w:val="24"/>
        </w:rPr>
        <w:t>();</w:t>
      </w:r>
    </w:p>
    <w:p w14:paraId="75CB3653" w14:textId="5C9042AE"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 xml:space="preserve">read </w:t>
      </w:r>
      <w:r w:rsidRPr="005D121D">
        <w:rPr>
          <w:rFonts w:cs="Times New Roman"/>
          <w:color w:val="000000"/>
          <w:szCs w:val="24"/>
        </w:rPr>
        <w:t xml:space="preserve">= </w:t>
      </w:r>
      <w:r w:rsidRPr="00974BE3">
        <w:rPr>
          <w:rFonts w:cs="Times New Roman"/>
          <w:color w:val="00B0F0"/>
          <w:szCs w:val="24"/>
        </w:rPr>
        <w:t>cmd_regcust</w:t>
      </w:r>
      <w:r w:rsidRPr="005D121D">
        <w:rPr>
          <w:rFonts w:cs="Times New Roman"/>
          <w:color w:val="000000"/>
          <w:szCs w:val="24"/>
        </w:rPr>
        <w:t>.</w:t>
      </w:r>
      <w:r w:rsidRPr="007D5211">
        <w:rPr>
          <w:rFonts w:cs="Times New Roman"/>
          <w:color w:val="FFD966" w:themeColor="accent4" w:themeTint="99"/>
          <w:szCs w:val="24"/>
        </w:rPr>
        <w:t>ExecuteReader</w:t>
      </w:r>
      <w:r w:rsidRPr="005D121D">
        <w:rPr>
          <w:rFonts w:cs="Times New Roman"/>
          <w:color w:val="000000"/>
          <w:szCs w:val="24"/>
        </w:rPr>
        <w:t>();</w:t>
      </w:r>
    </w:p>
    <w:p w14:paraId="0FF00CDC" w14:textId="09255EF0"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read</w:t>
      </w:r>
      <w:r w:rsidRPr="005D121D">
        <w:rPr>
          <w:rFonts w:cs="Times New Roman"/>
          <w:color w:val="000000"/>
          <w:szCs w:val="24"/>
        </w:rPr>
        <w:t>.</w:t>
      </w:r>
      <w:r w:rsidRPr="007D5211">
        <w:rPr>
          <w:rFonts w:cs="Times New Roman"/>
          <w:color w:val="FFD966" w:themeColor="accent4" w:themeTint="99"/>
          <w:szCs w:val="24"/>
        </w:rPr>
        <w:t>Read</w:t>
      </w:r>
      <w:r w:rsidRPr="005D121D">
        <w:rPr>
          <w:rFonts w:cs="Times New Roman"/>
          <w:color w:val="000000"/>
          <w:szCs w:val="24"/>
        </w:rPr>
        <w:t>();</w:t>
      </w:r>
    </w:p>
    <w:p w14:paraId="4DA13F7B" w14:textId="77777777" w:rsidR="005D121D" w:rsidRP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695984">
        <w:rPr>
          <w:rFonts w:cs="Times New Roman"/>
          <w:color w:val="0070C0"/>
          <w:szCs w:val="24"/>
        </w:rPr>
        <w:t xml:space="preserve">float </w:t>
      </w:r>
      <w:r w:rsidRPr="00974BE3">
        <w:rPr>
          <w:rFonts w:cs="Times New Roman"/>
          <w:color w:val="00B0F0"/>
          <w:szCs w:val="24"/>
        </w:rPr>
        <w:t xml:space="preserve">current_points </w:t>
      </w:r>
      <w:r w:rsidRPr="005D121D">
        <w:rPr>
          <w:rFonts w:cs="Times New Roman"/>
          <w:color w:val="000000"/>
          <w:szCs w:val="24"/>
        </w:rPr>
        <w:t xml:space="preserve">= </w:t>
      </w:r>
      <w:r w:rsidRPr="00695984">
        <w:rPr>
          <w:rFonts w:cs="Times New Roman"/>
          <w:color w:val="0070C0"/>
          <w:szCs w:val="24"/>
        </w:rPr>
        <w:t>float</w:t>
      </w:r>
      <w:r w:rsidRPr="005D121D">
        <w:rPr>
          <w:rFonts w:cs="Times New Roman"/>
          <w:color w:val="000000"/>
          <w:szCs w:val="24"/>
        </w:rPr>
        <w:t>.</w:t>
      </w:r>
      <w:r w:rsidRPr="007D5211">
        <w:rPr>
          <w:rFonts w:cs="Times New Roman"/>
          <w:color w:val="FFD966" w:themeColor="accent4" w:themeTint="99"/>
          <w:szCs w:val="24"/>
        </w:rPr>
        <w:t>Parse</w:t>
      </w:r>
      <w:r w:rsidRPr="005D121D">
        <w:rPr>
          <w:rFonts w:cs="Times New Roman"/>
          <w:color w:val="000000"/>
          <w:szCs w:val="24"/>
        </w:rPr>
        <w:t>(</w:t>
      </w:r>
      <w:r w:rsidRPr="00974BE3">
        <w:rPr>
          <w:rFonts w:cs="Times New Roman"/>
          <w:color w:val="00B0F0"/>
          <w:szCs w:val="24"/>
        </w:rPr>
        <w:t>read</w:t>
      </w:r>
      <w:r w:rsidRPr="00695984">
        <w:rPr>
          <w:rFonts w:cs="Times New Roman"/>
          <w:color w:val="C45911" w:themeColor="accent2" w:themeShade="BF"/>
          <w:szCs w:val="24"/>
        </w:rPr>
        <w:t>["Current_Points</w:t>
      </w:r>
      <w:r w:rsidRPr="005D121D">
        <w:rPr>
          <w:rFonts w:cs="Times New Roman"/>
          <w:color w:val="A31515"/>
          <w:szCs w:val="24"/>
        </w:rPr>
        <w:t>"</w:t>
      </w:r>
      <w:r w:rsidRPr="005D121D">
        <w:rPr>
          <w:rFonts w:cs="Times New Roman"/>
          <w:color w:val="000000"/>
          <w:szCs w:val="24"/>
        </w:rPr>
        <w:t>].</w:t>
      </w:r>
      <w:r w:rsidRPr="007D5211">
        <w:rPr>
          <w:rFonts w:cs="Times New Roman"/>
          <w:color w:val="FFD966" w:themeColor="accent4" w:themeTint="99"/>
          <w:szCs w:val="24"/>
        </w:rPr>
        <w:t>ToString</w:t>
      </w:r>
      <w:r w:rsidRPr="005D121D">
        <w:rPr>
          <w:rFonts w:cs="Times New Roman"/>
          <w:color w:val="000000"/>
          <w:szCs w:val="24"/>
        </w:rPr>
        <w:t>());</w:t>
      </w:r>
    </w:p>
    <w:p w14:paraId="66C81460" w14:textId="2D58B454" w:rsidR="005D121D" w:rsidRDefault="005D121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read</w:t>
      </w:r>
      <w:r w:rsidRPr="005D121D">
        <w:rPr>
          <w:rFonts w:cs="Times New Roman"/>
          <w:color w:val="000000"/>
          <w:szCs w:val="24"/>
        </w:rPr>
        <w:t>.</w:t>
      </w:r>
      <w:r w:rsidRPr="002F55C9">
        <w:rPr>
          <w:rFonts w:cs="Times New Roman"/>
          <w:color w:val="FFD966" w:themeColor="accent4" w:themeTint="99"/>
          <w:szCs w:val="24"/>
        </w:rPr>
        <w:t>Close</w:t>
      </w:r>
      <w:r w:rsidRPr="005D121D">
        <w:rPr>
          <w:rFonts w:cs="Times New Roman"/>
          <w:color w:val="000000"/>
          <w:szCs w:val="24"/>
        </w:rPr>
        <w:t>();</w:t>
      </w:r>
    </w:p>
    <w:p w14:paraId="3F0AB449" w14:textId="3FCCDDE1" w:rsidR="00D664FD" w:rsidRPr="005D121D" w:rsidRDefault="00D664FD" w:rsidP="005D121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Pr>
          <w:rFonts w:cs="Times New Roman"/>
          <w:color w:val="000000"/>
          <w:szCs w:val="24"/>
        </w:rPr>
        <w:t>connection.</w:t>
      </w:r>
      <w:r w:rsidRPr="002F55C9">
        <w:rPr>
          <w:rFonts w:cs="Times New Roman"/>
          <w:color w:val="FFD966" w:themeColor="accent4" w:themeTint="99"/>
          <w:szCs w:val="24"/>
        </w:rPr>
        <w:t>Close</w:t>
      </w:r>
      <w:r>
        <w:rPr>
          <w:rFonts w:cs="Times New Roman"/>
          <w:color w:val="000000"/>
          <w:szCs w:val="24"/>
        </w:rPr>
        <w:t>();</w:t>
      </w:r>
    </w:p>
    <w:p w14:paraId="163000D0" w14:textId="10036584" w:rsidR="005D121D" w:rsidRDefault="005D121D" w:rsidP="005D121D">
      <w:pPr>
        <w:autoSpaceDE w:val="0"/>
        <w:autoSpaceDN w:val="0"/>
        <w:adjustRightInd w:val="0"/>
        <w:spacing w:line="240" w:lineRule="auto"/>
        <w:jc w:val="left"/>
        <w:rPr>
          <w:rFonts w:cs="Times New Roman"/>
          <w:color w:val="000000"/>
          <w:szCs w:val="24"/>
        </w:rPr>
      </w:pPr>
      <w:r w:rsidRPr="005D121D">
        <w:rPr>
          <w:rFonts w:cs="Times New Roman"/>
          <w:color w:val="000000"/>
          <w:szCs w:val="24"/>
        </w:rPr>
        <w:tab/>
        <w:t xml:space="preserve">Minden esetben pontosan megkell határoznunk a </w:t>
      </w:r>
      <w:r>
        <w:rPr>
          <w:rFonts w:cs="Times New Roman"/>
          <w:color w:val="000000"/>
          <w:szCs w:val="24"/>
        </w:rPr>
        <w:t>lekért adat típusát, mert bármilyen egyezőtlenség is hibás lefutást eredményez.</w:t>
      </w:r>
    </w:p>
    <w:p w14:paraId="6D5A2D8D" w14:textId="05E2EED4" w:rsidR="00D664FD" w:rsidRDefault="00D664FD" w:rsidP="005D121D">
      <w:pPr>
        <w:autoSpaceDE w:val="0"/>
        <w:autoSpaceDN w:val="0"/>
        <w:adjustRightInd w:val="0"/>
        <w:spacing w:line="240" w:lineRule="auto"/>
        <w:jc w:val="left"/>
        <w:rPr>
          <w:rFonts w:cs="Times New Roman"/>
          <w:color w:val="000000"/>
          <w:szCs w:val="24"/>
        </w:rPr>
      </w:pPr>
      <w:r>
        <w:rPr>
          <w:rFonts w:cs="Times New Roman"/>
          <w:color w:val="000000"/>
          <w:szCs w:val="24"/>
        </w:rPr>
        <w:t>A következő pár sorban néhány a rendszerben található kód részlettel szeretném szemléltetni, mely utasításokat is használtam a fejlesztés során.</w:t>
      </w:r>
    </w:p>
    <w:p w14:paraId="6DF0F04A" w14:textId="019E2A81" w:rsidR="00D664FD" w:rsidRDefault="00D664FD" w:rsidP="005D121D">
      <w:pPr>
        <w:autoSpaceDE w:val="0"/>
        <w:autoSpaceDN w:val="0"/>
        <w:adjustRightInd w:val="0"/>
        <w:spacing w:line="240" w:lineRule="auto"/>
        <w:jc w:val="left"/>
        <w:rPr>
          <w:rFonts w:cs="Times New Roman"/>
          <w:color w:val="000000"/>
          <w:szCs w:val="24"/>
        </w:rPr>
      </w:pPr>
      <w:r>
        <w:rPr>
          <w:rFonts w:cs="Times New Roman"/>
          <w:color w:val="000000"/>
          <w:szCs w:val="24"/>
        </w:rPr>
        <w:t xml:space="preserve">Az első egy INSERT utasítás. Ennek a parancsnak a segítségével vihetünk fel egy adott táblába új értékeket. </w:t>
      </w:r>
    </w:p>
    <w:p w14:paraId="2439138B" w14:textId="05D49603"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D664FD">
        <w:rPr>
          <w:rFonts w:cs="Times New Roman"/>
          <w:color w:val="000000"/>
          <w:szCs w:val="24"/>
        </w:rPr>
        <w:t>connection.</w:t>
      </w:r>
      <w:r w:rsidRPr="007D5211">
        <w:rPr>
          <w:rFonts w:cs="Times New Roman"/>
          <w:color w:val="FFD966" w:themeColor="accent4" w:themeTint="99"/>
          <w:szCs w:val="24"/>
        </w:rPr>
        <w:t>Open</w:t>
      </w:r>
      <w:r w:rsidRPr="00D664FD">
        <w:rPr>
          <w:rFonts w:cs="Times New Roman"/>
          <w:color w:val="000000"/>
          <w:szCs w:val="24"/>
        </w:rPr>
        <w:t>();</w:t>
      </w:r>
    </w:p>
    <w:p w14:paraId="46E44A2C" w14:textId="11A7CC49"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50"/>
          <w:szCs w:val="24"/>
        </w:rPr>
        <w:t xml:space="preserve">SqlCommand </w:t>
      </w:r>
      <w:r w:rsidRPr="00974BE3">
        <w:rPr>
          <w:rFonts w:cs="Times New Roman"/>
          <w:color w:val="00B0F0"/>
          <w:szCs w:val="24"/>
        </w:rPr>
        <w:t xml:space="preserve">cmd_cash </w:t>
      </w:r>
      <w:r w:rsidRPr="00D664FD">
        <w:rPr>
          <w:rFonts w:cs="Times New Roman"/>
          <w:color w:val="000000"/>
          <w:szCs w:val="24"/>
        </w:rPr>
        <w:t>= connection.</w:t>
      </w:r>
      <w:r w:rsidRPr="007D5211">
        <w:rPr>
          <w:rFonts w:cs="Times New Roman"/>
          <w:color w:val="FFD966" w:themeColor="accent4" w:themeTint="99"/>
          <w:szCs w:val="24"/>
        </w:rPr>
        <w:t>CreateCommand</w:t>
      </w:r>
      <w:r w:rsidRPr="00D664FD">
        <w:rPr>
          <w:rFonts w:cs="Times New Roman"/>
          <w:color w:val="000000"/>
          <w:szCs w:val="24"/>
        </w:rPr>
        <w:t>();</w:t>
      </w:r>
    </w:p>
    <w:p w14:paraId="2BD157FA" w14:textId="3E5DC4A2"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cmd_cash</w:t>
      </w:r>
      <w:r w:rsidRPr="00D664FD">
        <w:rPr>
          <w:rFonts w:cs="Times New Roman"/>
          <w:color w:val="000000"/>
          <w:szCs w:val="24"/>
        </w:rPr>
        <w:t xml:space="preserve">.CommandType = </w:t>
      </w:r>
      <w:r w:rsidRPr="00974BE3">
        <w:rPr>
          <w:rFonts w:cs="Times New Roman"/>
          <w:color w:val="92D050"/>
          <w:szCs w:val="24"/>
        </w:rPr>
        <w:t>CommandType</w:t>
      </w:r>
      <w:r w:rsidRPr="00D664FD">
        <w:rPr>
          <w:rFonts w:cs="Times New Roman"/>
          <w:color w:val="000000"/>
          <w:szCs w:val="24"/>
        </w:rPr>
        <w:t>.Text;</w:t>
      </w:r>
    </w:p>
    <w:p w14:paraId="18E74EFF" w14:textId="77777777"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cmd_cash</w:t>
      </w:r>
      <w:r w:rsidRPr="00D664FD">
        <w:rPr>
          <w:rFonts w:cs="Times New Roman"/>
          <w:color w:val="000000"/>
          <w:szCs w:val="24"/>
        </w:rPr>
        <w:t xml:space="preserve">.CommandText = </w:t>
      </w:r>
      <w:r w:rsidRPr="00974BE3">
        <w:rPr>
          <w:rFonts w:cs="Times New Roman"/>
          <w:color w:val="C45911" w:themeColor="accent2" w:themeShade="BF"/>
          <w:szCs w:val="24"/>
        </w:rPr>
        <w:t>"insert into [Cash_Flow] (Amount, Date) select Amount*(-1), Date from Costs";</w:t>
      </w:r>
    </w:p>
    <w:p w14:paraId="7CCE437B" w14:textId="59B43023"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cmd_cash</w:t>
      </w:r>
      <w:r w:rsidRPr="00D664FD">
        <w:rPr>
          <w:rFonts w:cs="Times New Roman"/>
          <w:color w:val="000000"/>
          <w:szCs w:val="24"/>
        </w:rPr>
        <w:t>.</w:t>
      </w:r>
      <w:r w:rsidRPr="007D5211">
        <w:rPr>
          <w:rFonts w:cs="Times New Roman"/>
          <w:color w:val="FFD966" w:themeColor="accent4" w:themeTint="99"/>
          <w:szCs w:val="24"/>
        </w:rPr>
        <w:t>ExecuteNonQuery</w:t>
      </w:r>
      <w:r w:rsidRPr="00D664FD">
        <w:rPr>
          <w:rFonts w:cs="Times New Roman"/>
          <w:color w:val="000000"/>
          <w:szCs w:val="24"/>
        </w:rPr>
        <w:t>();</w:t>
      </w:r>
    </w:p>
    <w:p w14:paraId="0FFFC464" w14:textId="27EC966E"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cmd_cash</w:t>
      </w:r>
      <w:r w:rsidRPr="00D664FD">
        <w:rPr>
          <w:rFonts w:cs="Times New Roman"/>
          <w:color w:val="000000"/>
          <w:szCs w:val="24"/>
        </w:rPr>
        <w:t xml:space="preserve">.CommandText = </w:t>
      </w:r>
      <w:r w:rsidRPr="00974BE3">
        <w:rPr>
          <w:rFonts w:cs="Times New Roman"/>
          <w:color w:val="C45911" w:themeColor="accent2" w:themeShade="BF"/>
          <w:szCs w:val="24"/>
        </w:rPr>
        <w:t>"insert into [Cash_Flow] (Amount, Date) select Amount, Date from Revenues";</w:t>
      </w:r>
    </w:p>
    <w:p w14:paraId="3F097202" w14:textId="1BBD3062" w:rsidR="00D664FD" w:rsidRP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cmd_cash</w:t>
      </w:r>
      <w:r w:rsidRPr="00D664FD">
        <w:rPr>
          <w:rFonts w:cs="Times New Roman"/>
          <w:color w:val="000000"/>
          <w:szCs w:val="24"/>
        </w:rPr>
        <w:t>.</w:t>
      </w:r>
      <w:r w:rsidRPr="007D5211">
        <w:rPr>
          <w:rFonts w:cs="Times New Roman"/>
          <w:color w:val="FFD966" w:themeColor="accent4" w:themeTint="99"/>
          <w:szCs w:val="24"/>
        </w:rPr>
        <w:t>ExecuteNonQuery</w:t>
      </w:r>
      <w:r w:rsidRPr="00D664FD">
        <w:rPr>
          <w:rFonts w:cs="Times New Roman"/>
          <w:color w:val="000000"/>
          <w:szCs w:val="24"/>
        </w:rPr>
        <w:t>();</w:t>
      </w:r>
    </w:p>
    <w:p w14:paraId="43F5E609" w14:textId="3AB683DB" w:rsidR="00D664FD" w:rsidRDefault="00D664FD" w:rsidP="00D664FD">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D664FD">
        <w:rPr>
          <w:rFonts w:cs="Times New Roman"/>
          <w:color w:val="000000"/>
          <w:szCs w:val="24"/>
        </w:rPr>
        <w:t>connection.</w:t>
      </w:r>
      <w:r w:rsidRPr="007D5211">
        <w:rPr>
          <w:rFonts w:cs="Times New Roman"/>
          <w:color w:val="FFD966" w:themeColor="accent4" w:themeTint="99"/>
          <w:szCs w:val="24"/>
        </w:rPr>
        <w:t>Close</w:t>
      </w:r>
      <w:r w:rsidRPr="00D664FD">
        <w:rPr>
          <w:rFonts w:cs="Times New Roman"/>
          <w:color w:val="000000"/>
          <w:szCs w:val="24"/>
        </w:rPr>
        <w:t>();</w:t>
      </w:r>
    </w:p>
    <w:p w14:paraId="06ED3D62" w14:textId="7204B05A" w:rsidR="00D664FD" w:rsidRDefault="007D5211" w:rsidP="00D664FD">
      <w:pPr>
        <w:autoSpaceDE w:val="0"/>
        <w:autoSpaceDN w:val="0"/>
        <w:adjustRightInd w:val="0"/>
        <w:spacing w:line="240" w:lineRule="auto"/>
        <w:ind w:firstLine="0"/>
        <w:jc w:val="left"/>
        <w:rPr>
          <w:rFonts w:cs="Times New Roman"/>
          <w:color w:val="000000"/>
          <w:szCs w:val="24"/>
        </w:rPr>
      </w:pPr>
      <w:r>
        <w:rPr>
          <w:rFonts w:cs="Times New Roman"/>
          <w:color w:val="000000"/>
          <w:szCs w:val="24"/>
        </w:rPr>
        <w:lastRenderedPageBreak/>
        <w:tab/>
        <w:t xml:space="preserve">A következő egy UPDATE utasítás. </w:t>
      </w:r>
      <w:r w:rsidR="00C44C7A">
        <w:rPr>
          <w:rFonts w:cs="Times New Roman"/>
          <w:color w:val="000000"/>
          <w:szCs w:val="24"/>
        </w:rPr>
        <w:t>Ezzel az utasítással egy tábla mezőit tudjuk módosítani a megadott feltételekkel. A következő sorokban egy részletet láthatunk egy update utasításból.</w:t>
      </w:r>
    </w:p>
    <w:p w14:paraId="38EE6089" w14:textId="705BF06F" w:rsidR="00C44C7A" w:rsidRPr="00974BE3" w:rsidRDefault="00C44C7A" w:rsidP="00C44C7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sz w:val="36"/>
          <w:szCs w:val="36"/>
        </w:rPr>
      </w:pPr>
      <w:r w:rsidRPr="00974BE3">
        <w:rPr>
          <w:rFonts w:cs="Times New Roman"/>
          <w:color w:val="00B0F0"/>
          <w:szCs w:val="24"/>
        </w:rPr>
        <w:t>cmd</w:t>
      </w:r>
      <w:r w:rsidRPr="00C44C7A">
        <w:rPr>
          <w:rFonts w:cs="Times New Roman"/>
          <w:color w:val="000000"/>
          <w:szCs w:val="24"/>
        </w:rPr>
        <w:t xml:space="preserve">.CommandText = </w:t>
      </w:r>
      <w:r w:rsidRPr="00974BE3">
        <w:rPr>
          <w:rFonts w:cs="Times New Roman"/>
          <w:color w:val="C45911" w:themeColor="accent2" w:themeShade="BF"/>
          <w:szCs w:val="24"/>
        </w:rPr>
        <w:t xml:space="preserve">"update [Wish_List] set ISBN = '" + tB_ISBN.Text + "' where Wish_ID = '" </w:t>
      </w:r>
      <w:r w:rsidRPr="00C44C7A">
        <w:rPr>
          <w:rFonts w:cs="Times New Roman"/>
          <w:color w:val="000000"/>
          <w:szCs w:val="24"/>
        </w:rPr>
        <w:t xml:space="preserve">+ </w:t>
      </w:r>
      <w:r w:rsidRPr="00974BE3">
        <w:rPr>
          <w:rFonts w:cs="Times New Roman"/>
          <w:color w:val="0070C0"/>
          <w:szCs w:val="24"/>
        </w:rPr>
        <w:t>int</w:t>
      </w:r>
      <w:r w:rsidRPr="00C44C7A">
        <w:rPr>
          <w:rFonts w:cs="Times New Roman"/>
          <w:color w:val="000000"/>
          <w:szCs w:val="24"/>
        </w:rPr>
        <w:t>.</w:t>
      </w:r>
      <w:r w:rsidRPr="00C44C7A">
        <w:rPr>
          <w:rFonts w:cs="Times New Roman"/>
          <w:color w:val="FFD966" w:themeColor="accent4" w:themeTint="99"/>
          <w:szCs w:val="24"/>
        </w:rPr>
        <w:t>Parse</w:t>
      </w:r>
      <w:r w:rsidRPr="00C44C7A">
        <w:rPr>
          <w:rFonts w:cs="Times New Roman"/>
          <w:color w:val="000000"/>
          <w:szCs w:val="24"/>
        </w:rPr>
        <w:t xml:space="preserve">(tB_ID.Text) + </w:t>
      </w:r>
      <w:r w:rsidRPr="00974BE3">
        <w:rPr>
          <w:rFonts w:cs="Times New Roman"/>
          <w:color w:val="C45911" w:themeColor="accent2" w:themeShade="BF"/>
          <w:szCs w:val="24"/>
        </w:rPr>
        <w:t>"'"</w:t>
      </w:r>
      <w:r w:rsidR="00974BE3">
        <w:rPr>
          <w:rFonts w:cs="Times New Roman"/>
          <w:szCs w:val="24"/>
        </w:rPr>
        <w:t>;</w:t>
      </w:r>
    </w:p>
    <w:p w14:paraId="77E66CF1" w14:textId="39C73BC4" w:rsidR="00C44C7A" w:rsidRDefault="00C44C7A" w:rsidP="00D664FD">
      <w:pPr>
        <w:autoSpaceDE w:val="0"/>
        <w:autoSpaceDN w:val="0"/>
        <w:adjustRightInd w:val="0"/>
        <w:spacing w:line="240" w:lineRule="auto"/>
        <w:ind w:firstLine="0"/>
        <w:jc w:val="left"/>
        <w:rPr>
          <w:rFonts w:cs="Times New Roman"/>
          <w:color w:val="000000"/>
          <w:szCs w:val="24"/>
        </w:rPr>
      </w:pPr>
      <w:r>
        <w:rPr>
          <w:rFonts w:cs="Times New Roman"/>
          <w:color w:val="000000"/>
          <w:szCs w:val="24"/>
        </w:rPr>
        <w:tab/>
        <w:t xml:space="preserve">Végül pedig egy DELETE utasítást szeretnék mutatni, amellyel egy tábla tartalmát tudjuk törölni vagy pedig meghatározott szűrökkel csak adott sorokat. Ebben az esetben is csak a kód az ismertetés szempontjából legfontosabb részét mutatom be, mivel az előzőekben már megmutattam az utasításokhoz </w:t>
      </w:r>
      <w:r w:rsidR="005E0DB7">
        <w:rPr>
          <w:rFonts w:cs="Times New Roman"/>
          <w:color w:val="000000"/>
          <w:szCs w:val="24"/>
        </w:rPr>
        <w:t xml:space="preserve">szükséges teljes kód részletet. </w:t>
      </w:r>
    </w:p>
    <w:p w14:paraId="095F34BD" w14:textId="403A2CA6" w:rsidR="00C44C7A" w:rsidRPr="00974BE3" w:rsidRDefault="00C44C7A" w:rsidP="00C44C7A">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szCs w:val="24"/>
        </w:rPr>
      </w:pPr>
      <w:r w:rsidRPr="00974BE3">
        <w:rPr>
          <w:rFonts w:cs="Times New Roman"/>
          <w:color w:val="00B0F0"/>
          <w:szCs w:val="24"/>
        </w:rPr>
        <w:t>cmd</w:t>
      </w:r>
      <w:r w:rsidRPr="00C44C7A">
        <w:rPr>
          <w:rFonts w:cs="Times New Roman"/>
          <w:color w:val="000000"/>
          <w:szCs w:val="24"/>
        </w:rPr>
        <w:t xml:space="preserve">.CommandText = </w:t>
      </w:r>
      <w:r w:rsidRPr="00974BE3">
        <w:rPr>
          <w:rFonts w:cs="Times New Roman"/>
          <w:color w:val="C45911" w:themeColor="accent2" w:themeShade="BF"/>
          <w:szCs w:val="24"/>
        </w:rPr>
        <w:t xml:space="preserve">"delete from [Books] where [Book_ID] = '" </w:t>
      </w:r>
      <w:r w:rsidRPr="00C44C7A">
        <w:rPr>
          <w:rFonts w:cs="Times New Roman"/>
          <w:color w:val="000000"/>
          <w:szCs w:val="24"/>
        </w:rPr>
        <w:t xml:space="preserve">+ </w:t>
      </w:r>
      <w:r w:rsidRPr="00974BE3">
        <w:rPr>
          <w:rFonts w:cs="Times New Roman"/>
          <w:color w:val="0070C0"/>
          <w:szCs w:val="24"/>
        </w:rPr>
        <w:t>int</w:t>
      </w:r>
      <w:r w:rsidRPr="00C44C7A">
        <w:rPr>
          <w:rFonts w:cs="Times New Roman"/>
          <w:color w:val="000000"/>
          <w:szCs w:val="24"/>
        </w:rPr>
        <w:t>.</w:t>
      </w:r>
      <w:r w:rsidRPr="00C44C7A">
        <w:rPr>
          <w:rFonts w:cs="Times New Roman"/>
          <w:color w:val="FFD966" w:themeColor="accent4" w:themeTint="99"/>
          <w:szCs w:val="24"/>
        </w:rPr>
        <w:t>Parse</w:t>
      </w:r>
      <w:r w:rsidRPr="00C44C7A">
        <w:rPr>
          <w:rFonts w:cs="Times New Roman"/>
          <w:color w:val="000000"/>
          <w:szCs w:val="24"/>
        </w:rPr>
        <w:t xml:space="preserve">(tB_ID.Text) + </w:t>
      </w:r>
      <w:r w:rsidRPr="00974BE3">
        <w:rPr>
          <w:rFonts w:cs="Times New Roman"/>
          <w:color w:val="C45911" w:themeColor="accent2" w:themeShade="BF"/>
          <w:szCs w:val="24"/>
        </w:rPr>
        <w:t>"'"</w:t>
      </w:r>
      <w:r w:rsidR="00974BE3">
        <w:rPr>
          <w:rFonts w:cs="Times New Roman"/>
          <w:szCs w:val="24"/>
        </w:rPr>
        <w:t>;</w:t>
      </w:r>
    </w:p>
    <w:p w14:paraId="07438504" w14:textId="17C3AC08" w:rsidR="00C44C7A" w:rsidRDefault="00C44C7A" w:rsidP="00D664FD">
      <w:pPr>
        <w:autoSpaceDE w:val="0"/>
        <w:autoSpaceDN w:val="0"/>
        <w:adjustRightInd w:val="0"/>
        <w:spacing w:line="240" w:lineRule="auto"/>
        <w:ind w:firstLine="0"/>
        <w:jc w:val="left"/>
        <w:rPr>
          <w:rFonts w:cs="Times New Roman"/>
          <w:color w:val="000000"/>
          <w:szCs w:val="24"/>
        </w:rPr>
      </w:pPr>
      <w:r>
        <w:rPr>
          <w:rFonts w:cs="Times New Roman"/>
          <w:color w:val="000000"/>
          <w:szCs w:val="24"/>
        </w:rPr>
        <w:tab/>
      </w:r>
      <w:r w:rsidR="005E0DB7">
        <w:rPr>
          <w:rFonts w:cs="Times New Roman"/>
          <w:color w:val="000000"/>
          <w:szCs w:val="24"/>
        </w:rPr>
        <w:t xml:space="preserve">Ezen felül még az fentebb bemutatott SELECT utasítást használtam. Illetve egy a rendszer futtatásakor létrehozott ideiglenes tábla elkészítéséhez a CREATE TABLE utasítást használtam, majd ennek a táblának a törlésére a DROP TABLE-t. </w:t>
      </w:r>
    </w:p>
    <w:p w14:paraId="0A410B96" w14:textId="77777777" w:rsidR="005E0DB7" w:rsidRPr="005E0DB7" w:rsidRDefault="005E0DB7" w:rsidP="005E0DB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cmd_cash</w:t>
      </w:r>
      <w:r w:rsidRPr="005E0DB7">
        <w:rPr>
          <w:rFonts w:cs="Times New Roman"/>
          <w:color w:val="000000"/>
          <w:szCs w:val="24"/>
        </w:rPr>
        <w:t xml:space="preserve">.CommandText = </w:t>
      </w:r>
      <w:r w:rsidRPr="00974BE3">
        <w:rPr>
          <w:rFonts w:cs="Times New Roman"/>
          <w:color w:val="C45911" w:themeColor="accent2" w:themeShade="BF"/>
          <w:szCs w:val="24"/>
        </w:rPr>
        <w:t>"drop table if exists [Cash_Flow]"</w:t>
      </w:r>
      <w:r w:rsidRPr="005E0DB7">
        <w:rPr>
          <w:rFonts w:cs="Times New Roman"/>
          <w:color w:val="000000"/>
          <w:szCs w:val="24"/>
        </w:rPr>
        <w:t xml:space="preserve">;            </w:t>
      </w:r>
      <w:r w:rsidRPr="00974BE3">
        <w:rPr>
          <w:rFonts w:cs="Times New Roman"/>
          <w:color w:val="00B0F0"/>
          <w:szCs w:val="24"/>
        </w:rPr>
        <w:t>cmd_cash</w:t>
      </w:r>
      <w:r w:rsidRPr="005E0DB7">
        <w:rPr>
          <w:rFonts w:cs="Times New Roman"/>
          <w:color w:val="000000"/>
          <w:szCs w:val="24"/>
        </w:rPr>
        <w:t>.</w:t>
      </w:r>
      <w:r w:rsidRPr="00974BE3">
        <w:rPr>
          <w:rFonts w:cs="Times New Roman"/>
          <w:color w:val="FFD966" w:themeColor="accent4" w:themeTint="99"/>
          <w:szCs w:val="24"/>
        </w:rPr>
        <w:t>ExecuteNonQuery</w:t>
      </w:r>
      <w:r w:rsidRPr="005E0DB7">
        <w:rPr>
          <w:rFonts w:cs="Times New Roman"/>
          <w:color w:val="000000"/>
          <w:szCs w:val="24"/>
        </w:rPr>
        <w:t>();</w:t>
      </w:r>
    </w:p>
    <w:p w14:paraId="48AB5D23" w14:textId="696958F7" w:rsidR="005E0DB7" w:rsidRPr="005E0DB7" w:rsidRDefault="005E0DB7" w:rsidP="005E0DB7">
      <w:pPr>
        <w:pBdr>
          <w:top w:val="single" w:sz="4" w:space="1" w:color="auto"/>
          <w:left w:val="single" w:sz="4" w:space="4" w:color="auto"/>
          <w:bottom w:val="single" w:sz="4" w:space="1" w:color="auto"/>
          <w:right w:val="single" w:sz="4" w:space="4" w:color="auto"/>
        </w:pBdr>
        <w:autoSpaceDE w:val="0"/>
        <w:autoSpaceDN w:val="0"/>
        <w:adjustRightInd w:val="0"/>
        <w:spacing w:line="240" w:lineRule="auto"/>
        <w:ind w:firstLine="0"/>
        <w:jc w:val="left"/>
        <w:rPr>
          <w:rFonts w:cs="Times New Roman"/>
          <w:color w:val="000000"/>
          <w:szCs w:val="24"/>
        </w:rPr>
      </w:pPr>
      <w:r w:rsidRPr="00974BE3">
        <w:rPr>
          <w:rFonts w:cs="Times New Roman"/>
          <w:color w:val="00B0F0"/>
          <w:szCs w:val="24"/>
        </w:rPr>
        <w:t>cmd_cash</w:t>
      </w:r>
      <w:r w:rsidRPr="005E0DB7">
        <w:rPr>
          <w:rFonts w:cs="Times New Roman"/>
          <w:color w:val="000000"/>
          <w:szCs w:val="24"/>
        </w:rPr>
        <w:t xml:space="preserve">.CommandText = </w:t>
      </w:r>
      <w:r w:rsidRPr="00974BE3">
        <w:rPr>
          <w:rFonts w:cs="Times New Roman"/>
          <w:color w:val="C45911" w:themeColor="accent2" w:themeShade="BF"/>
          <w:szCs w:val="24"/>
        </w:rPr>
        <w:t>"create table [Cash_Flow] ([Cash_Flow_ID] INT NOT NULL IDENTITY (1, 1), Amount FLOAT NOT NULL, Date DATETIME NOT NULL, PRIMARY KEY CLUSTERED ([Cash_Flow_ID] ASC))"</w:t>
      </w:r>
      <w:r w:rsidRPr="005E0DB7">
        <w:rPr>
          <w:rFonts w:cs="Times New Roman"/>
          <w:color w:val="000000"/>
          <w:szCs w:val="24"/>
        </w:rPr>
        <w:t>;</w:t>
      </w:r>
    </w:p>
    <w:p w14:paraId="0F3F4479" w14:textId="5DA55D62" w:rsidR="00943B0D" w:rsidRDefault="00943B0D" w:rsidP="007A367B">
      <w:pPr>
        <w:pStyle w:val="Cmsor3"/>
      </w:pPr>
      <w:bookmarkStart w:id="9" w:name="_Toc102502244"/>
      <w:r>
        <w:t>További technológiák ismertetése</w:t>
      </w:r>
      <w:bookmarkEnd w:id="9"/>
    </w:p>
    <w:p w14:paraId="2BFC55BD" w14:textId="43D9651D" w:rsidR="00943B0D" w:rsidRPr="00943B0D" w:rsidRDefault="00943B0D" w:rsidP="00943B0D">
      <w:pPr>
        <w:pStyle w:val="Firstparagraph"/>
      </w:pPr>
      <w:r>
        <w:t>A nyelv, a környezet és használt adatbázis szerver ismertetetés mellett, további két technológiát láttam fontosnak ismertetni dolgozatomban. Mivel úgy gondolom, hogy ez a két technológia az</w:t>
      </w:r>
      <w:r w:rsidR="006370D4">
        <w:t>,</w:t>
      </w:r>
      <w:r>
        <w:t xml:space="preserve"> ami érdekesebbé teszi az általam elkészített alkalmazást. </w:t>
      </w:r>
    </w:p>
    <w:p w14:paraId="57704CBC" w14:textId="1AAD8E78" w:rsidR="007A367B" w:rsidRDefault="00503CD3" w:rsidP="00943B0D">
      <w:pPr>
        <w:pStyle w:val="Cmsor4"/>
      </w:pPr>
      <w:r>
        <w:t>E-mail küldés</w:t>
      </w:r>
    </w:p>
    <w:p w14:paraId="21FFA1E7" w14:textId="692D1096" w:rsidR="00503CD3" w:rsidRDefault="00503CD3" w:rsidP="00943B0D">
      <w:pPr>
        <w:pStyle w:val="Cmsor4"/>
      </w:pPr>
      <w:r>
        <w:t>V</w:t>
      </w:r>
      <w:r w:rsidR="007A367B">
        <w:t>onalkód</w:t>
      </w:r>
      <w:r>
        <w:t xml:space="preserve"> olvasás</w:t>
      </w:r>
    </w:p>
    <w:p w14:paraId="00E22E3A" w14:textId="4E0716F0" w:rsidR="0040362D" w:rsidRDefault="0040362D" w:rsidP="0040362D">
      <w:pPr>
        <w:pStyle w:val="Firstparagraph"/>
      </w:pPr>
      <w:r>
        <w:t>Az alkalmazás fejlesztése során felmerült egy olyan lehetőség, hogy egy vonalkód olvasó beépítésével tegyük kényelmesebbé a rendszer használatát. A következőkben az ehhez szükséges bővítmények és technológiák használatát ismertetem.</w:t>
      </w:r>
    </w:p>
    <w:p w14:paraId="0107DCBE" w14:textId="045F53BA" w:rsidR="0040362D" w:rsidRDefault="0040362D" w:rsidP="0040362D">
      <w:r>
        <w:t>Mindenekelőtt a vonalkód beépítéséhez szükségem volt egy bővítmény letöltéséhez. Ehhez a Visual Studio Nu</w:t>
      </w:r>
      <w:r w:rsidR="007F6E00">
        <w:t xml:space="preserve">Get Package Managerében kellett letölteni a ZXing.Net bővítményt. </w:t>
      </w:r>
      <w:r w:rsidR="00311F12">
        <w:t>A ZXing.Net egy olyan bővítmény könyvtár mely támogatja a vonalkódok generálását, valamint dekódolását is.</w:t>
      </w:r>
    </w:p>
    <w:p w14:paraId="581BC4AF" w14:textId="0E7B7EFE" w:rsidR="00011DAD" w:rsidRDefault="00011DAD" w:rsidP="0040362D">
      <w:r>
        <w:t>A következő vonalkódokat támogatja a dekóder: UPC-A, UPC-E, EAN-8, EAN-13, Code 39, Code 93, Code 128, ITF, Codabar, MSI, RSS-14 (és annak minden változata, QR Code, Data Matrix, Aztec és PDF-417. A kódoló pedig ezeket a formátumokat: UPC-</w:t>
      </w:r>
      <w:r>
        <w:lastRenderedPageBreak/>
        <w:t>A, EAN-8, EAN-13, Code 39, Code 128, ITF, Codabar, Plessey, MSI, QR Code, PDF-417, Aztec, Data matrix.</w:t>
      </w:r>
    </w:p>
    <w:p w14:paraId="32C3924B" w14:textId="50A1DCD2" w:rsidR="00011DAD" w:rsidRDefault="00011DAD" w:rsidP="0040362D">
      <w:r>
        <w:t>A következőkben azon környezeteket sorolom fel, amik támogatják a ZXinget:</w:t>
      </w:r>
    </w:p>
    <w:p w14:paraId="6E7AB7B6" w14:textId="0B4B07C4" w:rsidR="003205A8" w:rsidRDefault="00011DAD" w:rsidP="003205A8">
      <w:r>
        <w:t xml:space="preserve">.Net 2., 3.5, 4.0, 4.5, 4.6 és a 4.7; </w:t>
      </w:r>
      <w:r w:rsidR="003205A8">
        <w:t>winmd; .NET Standard/ .Net Core/ UWP; Portable Class Library; Unity3D; Xamarin.Android, CoreCompat.System.Drawing, ImageSharp, OpenCVSharp, Magick, Kinect V1 és V2 kötések; illetve a COM együttműködést, valamint használható VBA-val.</w:t>
      </w:r>
      <w:sdt>
        <w:sdtPr>
          <w:id w:val="-88092225"/>
          <w:citation/>
        </w:sdtPr>
        <w:sdtEndPr/>
        <w:sdtContent>
          <w:r w:rsidR="006552DE">
            <w:fldChar w:fldCharType="begin"/>
          </w:r>
          <w:r w:rsidR="006552DE">
            <w:instrText xml:space="preserve"> CITATION Git22 \l 1038 </w:instrText>
          </w:r>
          <w:r w:rsidR="006552DE">
            <w:fldChar w:fldCharType="separate"/>
          </w:r>
          <w:r w:rsidR="006552DE">
            <w:rPr>
              <w:noProof/>
            </w:rPr>
            <w:t xml:space="preserve"> </w:t>
          </w:r>
          <w:r w:rsidR="006552DE" w:rsidRPr="006552DE">
            <w:rPr>
              <w:noProof/>
            </w:rPr>
            <w:t>[4]</w:t>
          </w:r>
          <w:r w:rsidR="006552DE">
            <w:fldChar w:fldCharType="end"/>
          </w:r>
        </w:sdtContent>
      </w:sdt>
    </w:p>
    <w:p w14:paraId="2B58A755" w14:textId="79674FA4" w:rsidR="006354E1" w:rsidRDefault="006354E1" w:rsidP="003205A8">
      <w:r>
        <w:t xml:space="preserve">A rendszerben a ZXing meghívását követően a következő kód részlet megírásával készítettük el a programot. </w:t>
      </w:r>
    </w:p>
    <w:p w14:paraId="548E3543" w14:textId="77777777"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0"/>
      </w:pPr>
      <w:r w:rsidRPr="00973F69">
        <w:rPr>
          <w:color w:val="2E74B5" w:themeColor="accent1" w:themeShade="BF"/>
        </w:rPr>
        <w:t>using</w:t>
      </w:r>
      <w:r>
        <w:t xml:space="preserve"> (</w:t>
      </w:r>
      <w:r w:rsidRPr="00973F69">
        <w:rPr>
          <w:color w:val="00B050"/>
        </w:rPr>
        <w:t>OpenFileDialog</w:t>
      </w:r>
      <w:r>
        <w:t xml:space="preserve"> </w:t>
      </w:r>
      <w:r w:rsidRPr="00973F69">
        <w:rPr>
          <w:color w:val="00B0F0"/>
        </w:rPr>
        <w:t>ofd</w:t>
      </w:r>
      <w:r>
        <w:t xml:space="preserve"> = </w:t>
      </w:r>
      <w:r w:rsidRPr="00974BE3">
        <w:rPr>
          <w:color w:val="0070C0"/>
        </w:rPr>
        <w:t xml:space="preserve">new </w:t>
      </w:r>
      <w:r w:rsidRPr="00973F69">
        <w:rPr>
          <w:color w:val="00B050"/>
        </w:rPr>
        <w:t>OpenFileDialog</w:t>
      </w:r>
      <w:r>
        <w:t xml:space="preserve">() { Filter = </w:t>
      </w:r>
      <w:r w:rsidRPr="00974BE3">
        <w:rPr>
          <w:color w:val="C45911" w:themeColor="accent2" w:themeShade="BF"/>
        </w:rPr>
        <w:t xml:space="preserve">"JPG| *.jpg" </w:t>
      </w:r>
      <w:r>
        <w:t>})</w:t>
      </w:r>
    </w:p>
    <w:p w14:paraId="6E9E3AFB" w14:textId="151DEC4A"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0"/>
      </w:pPr>
      <w:r>
        <w:t>{</w:t>
      </w:r>
    </w:p>
    <w:p w14:paraId="6ECF123F" w14:textId="3642E3AB"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426"/>
      </w:pPr>
      <w:r w:rsidRPr="00973F69">
        <w:rPr>
          <w:color w:val="CC00FF"/>
        </w:rPr>
        <w:t>if</w:t>
      </w:r>
      <w:r>
        <w:t>(</w:t>
      </w:r>
      <w:r w:rsidRPr="00973F69">
        <w:rPr>
          <w:color w:val="00B0F0"/>
        </w:rPr>
        <w:t>ofd</w:t>
      </w:r>
      <w:r>
        <w:t>.</w:t>
      </w:r>
      <w:r w:rsidRPr="00973F69">
        <w:rPr>
          <w:color w:val="FFD966" w:themeColor="accent4" w:themeTint="99"/>
        </w:rPr>
        <w:t>ShowDialog</w:t>
      </w:r>
      <w:r>
        <w:t xml:space="preserve">() == </w:t>
      </w:r>
      <w:r w:rsidRPr="00974BE3">
        <w:rPr>
          <w:color w:val="92D050"/>
        </w:rPr>
        <w:t>DialogResult</w:t>
      </w:r>
      <w:r>
        <w:t>.OK){</w:t>
      </w:r>
    </w:p>
    <w:p w14:paraId="18FBF061" w14:textId="18505A51"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851"/>
      </w:pPr>
      <w:r>
        <w:t xml:space="preserve">pB_barcode.Image = </w:t>
      </w:r>
      <w:r w:rsidRPr="00973F69">
        <w:rPr>
          <w:color w:val="00B050"/>
        </w:rPr>
        <w:t>Image</w:t>
      </w:r>
      <w:r>
        <w:t>.</w:t>
      </w:r>
      <w:r w:rsidRPr="00973F69">
        <w:rPr>
          <w:color w:val="FFD966" w:themeColor="accent4" w:themeTint="99"/>
        </w:rPr>
        <w:t>FromFile</w:t>
      </w:r>
      <w:r>
        <w:t>(</w:t>
      </w:r>
      <w:r w:rsidRPr="00973F69">
        <w:rPr>
          <w:color w:val="00B0F0"/>
        </w:rPr>
        <w:t>ofd</w:t>
      </w:r>
      <w:r>
        <w:t>.FileName);</w:t>
      </w:r>
    </w:p>
    <w:p w14:paraId="14416586" w14:textId="2BD7161C"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851"/>
      </w:pPr>
      <w:r w:rsidRPr="00973F69">
        <w:rPr>
          <w:color w:val="00B050"/>
        </w:rPr>
        <w:t>BarcodeReader</w:t>
      </w:r>
      <w:r>
        <w:t xml:space="preserve"> </w:t>
      </w:r>
      <w:r w:rsidRPr="00973F69">
        <w:rPr>
          <w:color w:val="00B0F0"/>
        </w:rPr>
        <w:t>reader</w:t>
      </w:r>
      <w:r>
        <w:t xml:space="preserve"> = </w:t>
      </w:r>
      <w:r w:rsidRPr="00974BE3">
        <w:rPr>
          <w:color w:val="0070C0"/>
        </w:rPr>
        <w:t xml:space="preserve">new </w:t>
      </w:r>
      <w:r w:rsidRPr="00973F69">
        <w:rPr>
          <w:color w:val="00B050"/>
        </w:rPr>
        <w:t>BarcodeReader</w:t>
      </w:r>
      <w:r>
        <w:t>();</w:t>
      </w:r>
    </w:p>
    <w:p w14:paraId="2BE08692" w14:textId="6DA0A90F"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851"/>
      </w:pPr>
      <w:r w:rsidRPr="00974BE3">
        <w:rPr>
          <w:color w:val="0070C0"/>
        </w:rPr>
        <w:t xml:space="preserve">var </w:t>
      </w:r>
      <w:r w:rsidRPr="00973F69">
        <w:rPr>
          <w:color w:val="00B0F0"/>
        </w:rPr>
        <w:t>result</w:t>
      </w:r>
      <w:r>
        <w:t xml:space="preserve"> = </w:t>
      </w:r>
      <w:r w:rsidRPr="00973F69">
        <w:rPr>
          <w:color w:val="00B0F0"/>
        </w:rPr>
        <w:t>reader</w:t>
      </w:r>
      <w:r>
        <w:t>.</w:t>
      </w:r>
      <w:r w:rsidRPr="00973F69">
        <w:rPr>
          <w:color w:val="FFD966" w:themeColor="accent4" w:themeTint="99"/>
        </w:rPr>
        <w:t>Decode</w:t>
      </w:r>
      <w:r>
        <w:t>((</w:t>
      </w:r>
      <w:r w:rsidRPr="00973F69">
        <w:rPr>
          <w:color w:val="00B050"/>
        </w:rPr>
        <w:t>Bitmap</w:t>
      </w:r>
      <w:r>
        <w:t>)pB_barcode.Image);</w:t>
      </w:r>
    </w:p>
    <w:p w14:paraId="4A9A3FB5" w14:textId="7A60050F"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851"/>
      </w:pPr>
      <w:r w:rsidRPr="00973F69">
        <w:rPr>
          <w:color w:val="CC00FF"/>
        </w:rPr>
        <w:t>if</w:t>
      </w:r>
      <w:r>
        <w:t>(</w:t>
      </w:r>
      <w:r w:rsidRPr="00973F69">
        <w:rPr>
          <w:color w:val="00B0F0"/>
        </w:rPr>
        <w:t xml:space="preserve">result </w:t>
      </w:r>
      <w:r>
        <w:t xml:space="preserve">!= </w:t>
      </w:r>
      <w:r w:rsidRPr="00973F69">
        <w:rPr>
          <w:color w:val="0070C0"/>
        </w:rPr>
        <w:t>null</w:t>
      </w:r>
      <w:r>
        <w:t>){</w:t>
      </w:r>
    </w:p>
    <w:p w14:paraId="1A8AEDAE" w14:textId="07D228B4"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1134"/>
      </w:pPr>
      <w:r>
        <w:t xml:space="preserve">tB_barcode.Text = </w:t>
      </w:r>
      <w:r w:rsidRPr="00973F69">
        <w:rPr>
          <w:color w:val="00B0F0"/>
        </w:rPr>
        <w:t>result</w:t>
      </w:r>
      <w:r>
        <w:t>.</w:t>
      </w:r>
      <w:r w:rsidRPr="00973F69">
        <w:rPr>
          <w:color w:val="FFD966" w:themeColor="accent4" w:themeTint="99"/>
        </w:rPr>
        <w:t>ToString</w:t>
      </w:r>
      <w:r>
        <w:t>();</w:t>
      </w:r>
    </w:p>
    <w:p w14:paraId="5CF58C44" w14:textId="29E8F140"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851"/>
      </w:pPr>
      <w:r>
        <w:t>}</w:t>
      </w:r>
    </w:p>
    <w:p w14:paraId="6B22128C" w14:textId="77777777"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426"/>
      </w:pPr>
      <w:r>
        <w:t>}</w:t>
      </w:r>
    </w:p>
    <w:p w14:paraId="0B673553" w14:textId="53D1AD0E" w:rsidR="006354E1" w:rsidRDefault="006354E1" w:rsidP="006354E1">
      <w:pPr>
        <w:pBdr>
          <w:top w:val="single" w:sz="4" w:space="1" w:color="auto"/>
          <w:left w:val="single" w:sz="4" w:space="4" w:color="auto"/>
          <w:bottom w:val="single" w:sz="4" w:space="1" w:color="auto"/>
          <w:right w:val="single" w:sz="4" w:space="4" w:color="auto"/>
        </w:pBdr>
        <w:spacing w:line="240" w:lineRule="auto"/>
        <w:ind w:firstLine="0"/>
      </w:pPr>
      <w:r>
        <w:t>}</w:t>
      </w:r>
    </w:p>
    <w:p w14:paraId="2DE8D884" w14:textId="6072E608" w:rsidR="006354E1" w:rsidRPr="0040362D" w:rsidRDefault="006354E1" w:rsidP="006354E1">
      <w:r>
        <w:t xml:space="preserve">A vonalkód olvasó pillanatnyilag képről való felismerésként üzemel. A jövőbeli lehetőségek pontnál ezt jobban is kifejtem, hogy hogyan lehetne tovább fejleszteni. </w:t>
      </w:r>
    </w:p>
    <w:p w14:paraId="6902B038" w14:textId="643167A3" w:rsidR="007A367B" w:rsidRDefault="007A367B" w:rsidP="00FA1101">
      <w:pPr>
        <w:pStyle w:val="Cmsor2"/>
      </w:pPr>
      <w:bookmarkStart w:id="10" w:name="_Toc102502245"/>
      <w:r>
        <w:t>Antikvár könyvek és könyvesboltok</w:t>
      </w:r>
      <w:bookmarkEnd w:id="10"/>
    </w:p>
    <w:p w14:paraId="5661C77B" w14:textId="128E5843" w:rsidR="00247316" w:rsidRDefault="00247316" w:rsidP="00247316">
      <w:pPr>
        <w:pStyle w:val="Firstparagraph"/>
      </w:pPr>
      <w:r>
        <w:t>Ha azt halljuk, hogy antikvárium, akkor egyből régi megkopott könyveket, újságokat, térképeket, illetve mást írott dolgokat árusitó bolt vagy üzlet jut eszünkben. Pedig egy antikvárium, ennél több. A régi dolgok árusítása mellett a</w:t>
      </w:r>
      <w:r w:rsidR="004501C1">
        <w:t>z</w:t>
      </w:r>
      <w:r>
        <w:t xml:space="preserve"> irományokat is árusít egy antikvárkönyvtár, csak ezek már nem újak, hanem a legtöbb esetben használtak, de megkímélt állapotuknak köszönhetően értékesíthetőek. </w:t>
      </w:r>
    </w:p>
    <w:p w14:paraId="5EC9EB95" w14:textId="6F0AA40E" w:rsidR="00C6626F" w:rsidRDefault="00C6626F" w:rsidP="00C6626F">
      <w:r>
        <w:t xml:space="preserve">Manapság rengetegen azért nem olvasnak, mert mint minden más így az új könyvek ára is az egekbe szökött már. Egy híresebb író vagy költő köteteit több ezer forintért tudjuk megvásárolni könyvek boltokban. Azok </w:t>
      </w:r>
      <w:r w:rsidR="003106BA">
        <w:t>mellett,</w:t>
      </w:r>
      <w:r>
        <w:t xml:space="preserve"> akik különleges régi könyveket keresnek, amiket esetleg már nem lehet megvásárolni újonnan, mellettük azon </w:t>
      </w:r>
      <w:r w:rsidR="003106BA">
        <w:t>személyek,</w:t>
      </w:r>
      <w:r>
        <w:t xml:space="preserve"> akiknek erre nem telik, illetve nem szeretnének ekkora összegeket kiadni egy könyvért vagy írásos jegyzetért csak azért, hogy egyszer elolvass</w:t>
      </w:r>
      <w:r w:rsidR="003106BA">
        <w:t>ák</w:t>
      </w:r>
      <w:r>
        <w:t xml:space="preserve"> az</w:t>
      </w:r>
      <w:r w:rsidR="003106BA">
        <w:t>t majd félre rakják</w:t>
      </w:r>
      <w:r>
        <w:t>, nekik lehet egy jó döntés egy antikváriumba betérni</w:t>
      </w:r>
      <w:r w:rsidR="003106BA">
        <w:t>. H</w:t>
      </w:r>
      <w:r>
        <w:t xml:space="preserve">iszen ezeken a helyek sokszor fél áron </w:t>
      </w:r>
      <w:r>
        <w:lastRenderedPageBreak/>
        <w:t xml:space="preserve">vagy akár annál olcsóbban is megtudják vásárolni a kívánságuknak megfelelő </w:t>
      </w:r>
      <w:r w:rsidR="003106BA">
        <w:t xml:space="preserve">néha tökéletes állapotú </w:t>
      </w:r>
      <w:r>
        <w:t>köteteket</w:t>
      </w:r>
      <w:r w:rsidR="003106BA">
        <w:t>.</w:t>
      </w:r>
    </w:p>
    <w:p w14:paraId="0644A5A6" w14:textId="2C4C5422" w:rsidR="003106BA" w:rsidRDefault="003106BA" w:rsidP="00C6626F">
      <w:r>
        <w:t>Amellett, hogy az antikváriumokban ilyen könyvekre lelhetünk, akár magán személyként el is adhatunk efféle műveket ezeken a helyeken.</w:t>
      </w:r>
      <w:r w:rsidR="00E41BBE">
        <w:t xml:space="preserve"> Általában csak olyan kiadványokat vesznek át ezen üzletek, amelyek értékesíthető állapotban vannak. Nem csak ilyen módon vásárolnak fel árukat az antikváriumok, hanem magán könyvtáraktól, illetve hagyaték tárgyát képző gyűjteményeket is beszereznek. </w:t>
      </w:r>
    </w:p>
    <w:p w14:paraId="1F8C0940" w14:textId="56B59C3C" w:rsidR="00E41BBE" w:rsidRPr="00C6626F" w:rsidRDefault="00E41BBE" w:rsidP="00C6626F">
      <w:r>
        <w:t>Az antikváriumnak a könyvek a fő profiljuk viszont néhány esetben ettől eltérően más régi értékesnek vélt gyűjteményeket, tárgyakat is árusíthatnak.</w:t>
      </w:r>
      <w:sdt>
        <w:sdtPr>
          <w:id w:val="674230099"/>
          <w:citation/>
        </w:sdtPr>
        <w:sdtEndPr/>
        <w:sdtContent>
          <w:r w:rsidR="00637082">
            <w:fldChar w:fldCharType="begin"/>
          </w:r>
          <w:r w:rsidR="00637082">
            <w:instrText xml:space="preserve">CITATION Lex \l 1038 </w:instrText>
          </w:r>
          <w:r w:rsidR="00637082">
            <w:fldChar w:fldCharType="separate"/>
          </w:r>
          <w:r w:rsidR="006552DE">
            <w:rPr>
              <w:noProof/>
            </w:rPr>
            <w:t xml:space="preserve"> </w:t>
          </w:r>
          <w:r w:rsidR="006552DE" w:rsidRPr="006552DE">
            <w:rPr>
              <w:noProof/>
            </w:rPr>
            <w:t>[5]</w:t>
          </w:r>
          <w:r w:rsidR="00637082">
            <w:fldChar w:fldCharType="end"/>
          </w:r>
        </w:sdtContent>
      </w:sdt>
    </w:p>
    <w:p w14:paraId="348E78B5" w14:textId="236B5E05" w:rsidR="00FA1101" w:rsidRDefault="00FA1101" w:rsidP="00FA1101">
      <w:pPr>
        <w:pStyle w:val="Cmsor2"/>
      </w:pPr>
      <w:bookmarkStart w:id="11" w:name="_Toc102502246"/>
      <w:r>
        <w:t>Összehasonlítás</w:t>
      </w:r>
      <w:bookmarkEnd w:id="11"/>
    </w:p>
    <w:p w14:paraId="7E37AAAD" w14:textId="609736B9" w:rsidR="00FA1101" w:rsidRDefault="00FA1101" w:rsidP="00FA1101">
      <w:pPr>
        <w:pStyle w:val="Cmsor3"/>
      </w:pPr>
      <w:bookmarkStart w:id="12" w:name="_Toc102502247"/>
      <w:r>
        <w:t>Assis</w:t>
      </w:r>
      <w:r w:rsidR="00637082">
        <w:t>ter</w:t>
      </w:r>
      <w:bookmarkEnd w:id="12"/>
    </w:p>
    <w:p w14:paraId="55E2CE67" w14:textId="57FA47C5" w:rsidR="001A6441" w:rsidRPr="00032881" w:rsidRDefault="001A6441" w:rsidP="001A6441">
      <w:pPr>
        <w:ind w:firstLine="0"/>
        <w:rPr>
          <w:rFonts w:cs="Times New Roman"/>
        </w:rPr>
      </w:pPr>
      <w:r w:rsidRPr="00032881">
        <w:rPr>
          <w:rFonts w:cs="Times New Roman"/>
        </w:rPr>
        <w:t xml:space="preserve">Az Assisert egy online elérhető készletezési és értékesítési funkciókat ellátó logisztikai és motivációs web alapú alkalmazás. Egy modern felülettel és gyors működéssel futó rendszer, amely testre szabható és több funkció kezelésére alkalmas. Ez az alkalmazás nem csak </w:t>
      </w:r>
      <w:r w:rsidR="00D463DE" w:rsidRPr="00032881">
        <w:rPr>
          <w:rFonts w:cs="Times New Roman"/>
        </w:rPr>
        <w:t>könyvesboltok</w:t>
      </w:r>
      <w:r w:rsidRPr="00032881">
        <w:rPr>
          <w:rFonts w:cs="Times New Roman"/>
        </w:rPr>
        <w:t xml:space="preserve"> készletesére alkalmas, hanem más termékek eladásában is segítséget nyújt. Ilyen például a ruházkodás, a kiegészítők, elektronikai cikkek, játékok és hobbi termékek nyilvántartása, egészségügyi áruk, sport és fitnesz kiegészítők kozmetikai és még sok más készletezése. </w:t>
      </w:r>
    </w:p>
    <w:p w14:paraId="79151BF5" w14:textId="77777777" w:rsidR="001A6441" w:rsidRPr="00032881" w:rsidRDefault="001A6441" w:rsidP="006370D4">
      <w:pPr>
        <w:rPr>
          <w:rFonts w:cs="Times New Roman"/>
        </w:rPr>
      </w:pPr>
      <w:r w:rsidRPr="00032881">
        <w:rPr>
          <w:rFonts w:cs="Times New Roman"/>
        </w:rPr>
        <w:t>Fő funkciói az értékesítés és számlázás. Ezen belül a kedvezmények és ügyfelek kezelése. A rendszer képes egyszerre több pénztárat kezelni, ezekről riportot készíteni. A pénztárakban minden pénznem kezelhető, alkalmas hivatalos számlák készítésére, sztornózásra és visszáru folyamatok elvégzésére. Vonalkód olvasó rendszerrel ellátott. Az alkalmazásban e részében lehetőség van kedvezmények, promóciók és kuponok alkalmazására. Az ügyfelek szintén nyilvántarthatóak egy ügyféllistában, ahol tárolva vannak az ügyfelek előző vásárlásaik.</w:t>
      </w:r>
    </w:p>
    <w:p w14:paraId="39DE7E57" w14:textId="1FF79C6C" w:rsidR="001A6441" w:rsidRPr="00032881" w:rsidRDefault="001A6441" w:rsidP="006370D4">
      <w:pPr>
        <w:rPr>
          <w:rFonts w:cs="Times New Roman"/>
        </w:rPr>
      </w:pPr>
      <w:r w:rsidRPr="00032881">
        <w:rPr>
          <w:rFonts w:cs="Times New Roman"/>
        </w:rPr>
        <w:t>A másik fő funkciója ennek az alkalmazásnak a készletkezelése. Ide sorolhatjuk a terméklistázást, bevételezést, készletátadást, kivezetést, leltározást és a raktározást. A termékek listázása értelmezhető, szükség esetén szűrök be áll</w:t>
      </w:r>
      <w:r w:rsidR="00D463DE">
        <w:rPr>
          <w:rFonts w:cs="Times New Roman"/>
        </w:rPr>
        <w:t>í</w:t>
      </w:r>
      <w:r w:rsidRPr="00032881">
        <w:rPr>
          <w:rFonts w:cs="Times New Roman"/>
        </w:rPr>
        <w:t xml:space="preserve">tásával szűkíthető akár üzletre, gyártóra, márkára és termékkategóriára. A rendszer használata segíti a leltározás folyamatát, </w:t>
      </w:r>
      <w:r w:rsidR="00D463DE" w:rsidRPr="00032881">
        <w:rPr>
          <w:rFonts w:cs="Times New Roman"/>
        </w:rPr>
        <w:t>készletkiegyenlítéssel,</w:t>
      </w:r>
      <w:r w:rsidRPr="00032881">
        <w:rPr>
          <w:rFonts w:cs="Times New Roman"/>
        </w:rPr>
        <w:t xml:space="preserve"> illetve nyomtatható leltárdokumentációval. </w:t>
      </w:r>
    </w:p>
    <w:p w14:paraId="27A19EA8" w14:textId="6DF2E7EC" w:rsidR="001A6441" w:rsidRPr="00032881" w:rsidRDefault="001A6441" w:rsidP="006370D4">
      <w:pPr>
        <w:rPr>
          <w:rFonts w:cs="Times New Roman"/>
        </w:rPr>
      </w:pPr>
      <w:r w:rsidRPr="00032881">
        <w:rPr>
          <w:rFonts w:cs="Times New Roman"/>
        </w:rPr>
        <w:lastRenderedPageBreak/>
        <w:t xml:space="preserve">Ezen funkciók mellett a program lehetőséget nyújt szervezetkezelésre és teljesítménymenedzsmentre. Szervezetkezelés a dolgozok adatainak rendszerezésére </w:t>
      </w:r>
      <w:r w:rsidR="00D463DE" w:rsidRPr="00032881">
        <w:rPr>
          <w:rFonts w:cs="Times New Roman"/>
        </w:rPr>
        <w:t>szolgál,</w:t>
      </w:r>
      <w:r w:rsidRPr="00032881">
        <w:rPr>
          <w:rFonts w:cs="Times New Roman"/>
        </w:rPr>
        <w:t xml:space="preserve"> illetve, ha több üzletről beszélünk abban az esetben az üzletek közötti hálózat kialakítására is alkalmas. Az üzletek közötti dolgozók mozgatását is megoldhatjuk vele.  A teljesítménymenedzsment lehetőséget nyújt kvóták, jutalékok kezelésére, bónuszrendszerekre. Lehetőség van riportok készítésére, amelyhez számos szűrőfunkció tartozik. Ezek a riportok könnyen átláthatóak. Az alkalmazásban jelentést készíthetünk akár mindenről, például értékesítésről, készletekről, munkaidőről stb. A rendszerben rugalmas Dashboard található. Néhány kattintással azonnali és valós idejű adatokért saját dashboard-ot hozhatunk létre.</w:t>
      </w:r>
    </w:p>
    <w:p w14:paraId="7E505EB5" w14:textId="213B20BC" w:rsidR="001A6441" w:rsidRPr="00032881" w:rsidRDefault="001A6441" w:rsidP="006370D4">
      <w:pPr>
        <w:rPr>
          <w:rFonts w:cs="Times New Roman"/>
        </w:rPr>
      </w:pPr>
      <w:r w:rsidRPr="00032881">
        <w:rPr>
          <w:rFonts w:cs="Times New Roman"/>
        </w:rPr>
        <w:t xml:space="preserve">Az alkalmazás tulajdonosinak fő referencia partnere a Magyar Telekom Nyrt., amellyel 2015 óta dolgoznak együtt. Emellett </w:t>
      </w:r>
      <w:r>
        <w:rPr>
          <w:rFonts w:cs="Times New Roman"/>
        </w:rPr>
        <w:t>több mint 180 üzlette</w:t>
      </w:r>
      <w:r w:rsidRPr="00032881">
        <w:rPr>
          <w:rFonts w:cs="Times New Roman"/>
        </w:rPr>
        <w:t xml:space="preserve">l állnak kapcsolatban, amelyben 1300-nál több felhasználót elégítenek ki. </w:t>
      </w:r>
      <w:sdt>
        <w:sdtPr>
          <w:rPr>
            <w:rFonts w:cs="Times New Roman"/>
          </w:rPr>
          <w:id w:val="1395469294"/>
          <w:citation/>
        </w:sdtPr>
        <w:sdtEndPr/>
        <w:sdtContent>
          <w:r w:rsidR="00637082">
            <w:rPr>
              <w:rFonts w:cs="Times New Roman"/>
            </w:rPr>
            <w:fldChar w:fldCharType="begin"/>
          </w:r>
          <w:r w:rsidR="00637082">
            <w:rPr>
              <w:rFonts w:cs="Times New Roman"/>
            </w:rPr>
            <w:instrText xml:space="preserve"> CITATION Ass22 \l 1038 </w:instrText>
          </w:r>
          <w:r w:rsidR="00637082">
            <w:rPr>
              <w:rFonts w:cs="Times New Roman"/>
            </w:rPr>
            <w:fldChar w:fldCharType="separate"/>
          </w:r>
          <w:r w:rsidR="006552DE" w:rsidRPr="006552DE">
            <w:rPr>
              <w:rFonts w:cs="Times New Roman"/>
              <w:noProof/>
            </w:rPr>
            <w:t>[6]</w:t>
          </w:r>
          <w:r w:rsidR="00637082">
            <w:rPr>
              <w:rFonts w:cs="Times New Roman"/>
            </w:rPr>
            <w:fldChar w:fldCharType="end"/>
          </w:r>
        </w:sdtContent>
      </w:sdt>
    </w:p>
    <w:p w14:paraId="5FF60FE4" w14:textId="3CE19451" w:rsidR="003F575C" w:rsidRDefault="001A6441" w:rsidP="001A6441">
      <w:pPr>
        <w:pStyle w:val="Cmsor3"/>
      </w:pPr>
      <w:bookmarkStart w:id="13" w:name="_Toc102502248"/>
      <w:r>
        <w:t>További alkalmazások</w:t>
      </w:r>
      <w:bookmarkEnd w:id="13"/>
    </w:p>
    <w:p w14:paraId="08AC4651" w14:textId="050E1D15" w:rsidR="001A6441" w:rsidRPr="00032881" w:rsidRDefault="001A6441" w:rsidP="001A6441">
      <w:pPr>
        <w:ind w:firstLine="0"/>
        <w:rPr>
          <w:rFonts w:cs="Times New Roman"/>
        </w:rPr>
      </w:pPr>
      <w:r w:rsidRPr="00032881">
        <w:rPr>
          <w:rFonts w:cs="Times New Roman"/>
        </w:rPr>
        <w:t xml:space="preserve">Az Assisert rendszere volt az egyelten olyan rendszer, amit kutatásaim alatt találva úgy éreztem, hogy legmegfelelőbb képen össze tudok hasonlítani saját rendszeremmel, mivel ez a rendszer az, ami árucikkek nyilvántartását és értékesítését ellátja. Kereséseim alatt ezen felül személyes értékesítésre alkalmas rendszereket </w:t>
      </w:r>
      <w:r w:rsidR="00D463DE" w:rsidRPr="00032881">
        <w:rPr>
          <w:rFonts w:cs="Times New Roman"/>
        </w:rPr>
        <w:t>találtam,</w:t>
      </w:r>
      <w:r w:rsidRPr="00032881">
        <w:rPr>
          <w:rFonts w:cs="Times New Roman"/>
        </w:rPr>
        <w:t xml:space="preserve"> valamint a külföldről történő rendelő oldalakat. Ezek mellett olyan nyilvántartó rendszerekkel találkoztam, amelyek például jelenlét nyilvántartásra, </w:t>
      </w:r>
      <w:r w:rsidR="00D463DE" w:rsidRPr="00032881">
        <w:rPr>
          <w:rFonts w:cs="Times New Roman"/>
        </w:rPr>
        <w:t>szabadságoltatásokra,</w:t>
      </w:r>
      <w:r w:rsidRPr="00032881">
        <w:rPr>
          <w:rFonts w:cs="Times New Roman"/>
        </w:rPr>
        <w:t xml:space="preserve"> illetve beosztástervezésre alkalmasak.</w:t>
      </w:r>
    </w:p>
    <w:p w14:paraId="5412596E" w14:textId="7DB1DD42" w:rsidR="001A6441" w:rsidRDefault="001A6441" w:rsidP="006370D4">
      <w:pPr>
        <w:rPr>
          <w:rFonts w:cs="Times New Roman"/>
        </w:rPr>
      </w:pPr>
      <w:r w:rsidRPr="00032881">
        <w:rPr>
          <w:rFonts w:cs="Times New Roman"/>
        </w:rPr>
        <w:t xml:space="preserve">Az egyik ilyen nyilvántartó rendszer a Beosztásom nevezetű alkalmazás, amely egy online munkaidő-beosztáskészítő rendszer. A rendszeralkalmazás jelenléti nyilvántartásra, amely lehetővé teszi a tervezett beosztások és a tényleges jelenléti adatok kezelésére. Szabadságok felvitele, </w:t>
      </w:r>
      <w:r w:rsidR="00D463DE" w:rsidRPr="00032881">
        <w:rPr>
          <w:rFonts w:cs="Times New Roman"/>
        </w:rPr>
        <w:t>távollétek,</w:t>
      </w:r>
      <w:r w:rsidRPr="00032881">
        <w:rPr>
          <w:rFonts w:cs="Times New Roman"/>
        </w:rPr>
        <w:t xml:space="preserve"> illetve túlórák megtekintése is lehetséges benne. Beosztások készítését gyorsan percek alatt lehetővé teszi, mind munkaidőkeretben dolgozó, mind az állandó dolgozok számára is. Mindezen fő funkciók mellett lehetőség van automatikus beosztáskészítésre, munkaerőigény, több munkahely vagy munkakör kezelésére is.</w:t>
      </w:r>
      <w:sdt>
        <w:sdtPr>
          <w:rPr>
            <w:rFonts w:cs="Times New Roman"/>
          </w:rPr>
          <w:id w:val="827713622"/>
          <w:citation/>
        </w:sdtPr>
        <w:sdtEndPr/>
        <w:sdtContent>
          <w:r w:rsidR="00EA69CF">
            <w:rPr>
              <w:rFonts w:cs="Times New Roman"/>
            </w:rPr>
            <w:fldChar w:fldCharType="begin"/>
          </w:r>
          <w:r w:rsidR="00EA69CF">
            <w:rPr>
              <w:rFonts w:cs="Times New Roman"/>
            </w:rPr>
            <w:instrText xml:space="preserve"> CITATION Beo22 \l 1038 </w:instrText>
          </w:r>
          <w:r w:rsidR="00EA69CF">
            <w:rPr>
              <w:rFonts w:cs="Times New Roman"/>
            </w:rPr>
            <w:fldChar w:fldCharType="separate"/>
          </w:r>
          <w:r w:rsidR="006552DE">
            <w:rPr>
              <w:rFonts w:cs="Times New Roman"/>
              <w:noProof/>
            </w:rPr>
            <w:t xml:space="preserve"> </w:t>
          </w:r>
          <w:r w:rsidR="006552DE" w:rsidRPr="006552DE">
            <w:rPr>
              <w:rFonts w:cs="Times New Roman"/>
              <w:noProof/>
            </w:rPr>
            <w:t>[7]</w:t>
          </w:r>
          <w:r w:rsidR="00EA69CF">
            <w:rPr>
              <w:rFonts w:cs="Times New Roman"/>
            </w:rPr>
            <w:fldChar w:fldCharType="end"/>
          </w:r>
        </w:sdtContent>
      </w:sdt>
    </w:p>
    <w:p w14:paraId="58092BFF" w14:textId="48D83F42" w:rsidR="006370D4" w:rsidRPr="00032881" w:rsidRDefault="006370D4" w:rsidP="006370D4">
      <w:pPr>
        <w:rPr>
          <w:rFonts w:cs="Times New Roman"/>
        </w:rPr>
      </w:pPr>
      <w:r>
        <w:rPr>
          <w:rFonts w:cs="Times New Roman"/>
        </w:rPr>
        <w:t xml:space="preserve">Az interneten rengeteg online antikvárium található, ezek közül van, amely csak online árusítást végez, van, amely pedig személyes árusítást is csinál. Ezekben a </w:t>
      </w:r>
      <w:r>
        <w:rPr>
          <w:rFonts w:cs="Times New Roman"/>
        </w:rPr>
        <w:lastRenderedPageBreak/>
        <w:t xml:space="preserve">rendszerekbe sajnos túl nagy belelátása egy külső személynek nincsen. Maximum maga a vásárlói felület megismerését tudjuk megtenni. </w:t>
      </w:r>
    </w:p>
    <w:p w14:paraId="5EFDC027" w14:textId="37C74BB7" w:rsidR="001A6441" w:rsidRPr="001A6441" w:rsidRDefault="001A6441" w:rsidP="006370D4">
      <w:pPr>
        <w:pStyle w:val="Firstparagraph"/>
        <w:ind w:firstLine="567"/>
      </w:pPr>
      <w:r w:rsidRPr="00032881">
        <w:rPr>
          <w:rFonts w:cs="Times New Roman"/>
        </w:rPr>
        <w:t>Az előzőekben áttekintett rendszerek sajnos egyike se egyezik meg teljes mértékben az általam fejlesztett alkalmazással. Ahogy már az előzőekben is említettem leginkább az Assisert volt</w:t>
      </w:r>
      <w:r>
        <w:rPr>
          <w:rFonts w:cs="Times New Roman"/>
        </w:rPr>
        <w:t>,</w:t>
      </w:r>
      <w:r w:rsidRPr="00032881">
        <w:rPr>
          <w:rFonts w:cs="Times New Roman"/>
        </w:rPr>
        <w:t xml:space="preserve"> ami hasonló jellegű szoftver. A fő különbség viszont talán az, hogy míg a saját rendszerem egy kis üzlet nyilvántartására alkalmas és főként ezt is célozza meg, addig az Assisert egy jóval tágabb több üzlet összefogására is alkalmas rendszer, amelyben nem csak az értékesített áruk nyilvántartása történik, hanem a különböző </w:t>
      </w:r>
      <w:r w:rsidR="00D463DE" w:rsidRPr="00032881">
        <w:rPr>
          <w:rFonts w:cs="Times New Roman"/>
        </w:rPr>
        <w:t>üzletek,</w:t>
      </w:r>
      <w:r w:rsidRPr="00032881">
        <w:rPr>
          <w:rFonts w:cs="Times New Roman"/>
        </w:rPr>
        <w:t xml:space="preserve"> valamint azok dolgozóinak a nyomon követése is lehetővé tehető.</w:t>
      </w:r>
    </w:p>
    <w:p w14:paraId="3503B5BA" w14:textId="77777777" w:rsidR="001A6441" w:rsidRPr="001A6441" w:rsidRDefault="001A6441" w:rsidP="001A6441">
      <w:pPr>
        <w:pStyle w:val="Firstparagraph"/>
      </w:pPr>
    </w:p>
    <w:p w14:paraId="5428BAD9" w14:textId="77777777" w:rsidR="00134564" w:rsidRDefault="00134564" w:rsidP="00134564">
      <w:pPr>
        <w:pStyle w:val="Cmsor1"/>
        <w:numPr>
          <w:ilvl w:val="0"/>
          <w:numId w:val="0"/>
        </w:numPr>
        <w:ind w:left="357" w:hanging="357"/>
        <w:sectPr w:rsidR="00134564" w:rsidSect="00D463DE">
          <w:headerReference w:type="default" r:id="rId13"/>
          <w:pgSz w:w="11906" w:h="16838" w:code="9"/>
          <w:pgMar w:top="1418" w:right="1418" w:bottom="1418" w:left="1418" w:header="709" w:footer="709" w:gutter="567"/>
          <w:cols w:space="708"/>
          <w:docGrid w:linePitch="360"/>
        </w:sectPr>
      </w:pPr>
    </w:p>
    <w:p w14:paraId="7194DE96" w14:textId="62588195" w:rsidR="00D463DE" w:rsidRDefault="001A6441" w:rsidP="00D463DE">
      <w:pPr>
        <w:pStyle w:val="Cmsor1"/>
      </w:pPr>
      <w:bookmarkStart w:id="14" w:name="_Toc102502249"/>
      <w:r>
        <w:lastRenderedPageBreak/>
        <w:t>Az adatbázis</w:t>
      </w:r>
      <w:bookmarkEnd w:id="14"/>
    </w:p>
    <w:p w14:paraId="16C507D6" w14:textId="293793A1" w:rsidR="004350F5" w:rsidRDefault="004350F5" w:rsidP="004350F5">
      <w:pPr>
        <w:pStyle w:val="Firstparagraph"/>
      </w:pPr>
      <w:r>
        <w:t>Szakdolgozatom főfunkció</w:t>
      </w:r>
      <w:r w:rsidR="0045349E">
        <w:t>i</w:t>
      </w:r>
      <w:r>
        <w:t xml:space="preserve"> az adatbázis kezeléshez közelálló folyamatok. Szinte minden egyes funkció hasznosítja az adatbázist, azt bővíti, frissíti, illetve tisztítja.</w:t>
      </w:r>
    </w:p>
    <w:p w14:paraId="78702185" w14:textId="18F18429" w:rsidR="004350F5" w:rsidRPr="004350F5" w:rsidRDefault="00134564" w:rsidP="004350F5">
      <w:pPr>
        <w:pStyle w:val="Firstparagraph"/>
        <w:ind w:firstLine="567"/>
      </w:pPr>
      <w:r>
        <w:rPr>
          <w:noProof/>
        </w:rPr>
        <mc:AlternateContent>
          <mc:Choice Requires="wps">
            <w:drawing>
              <wp:anchor distT="0" distB="0" distL="114300" distR="114300" simplePos="0" relativeHeight="251660288" behindDoc="0" locked="0" layoutInCell="1" allowOverlap="1" wp14:anchorId="7565F50D" wp14:editId="18B3826D">
                <wp:simplePos x="0" y="0"/>
                <wp:positionH relativeFrom="margin">
                  <wp:align>right</wp:align>
                </wp:positionH>
                <wp:positionV relativeFrom="paragraph">
                  <wp:posOffset>3139016</wp:posOffset>
                </wp:positionV>
                <wp:extent cx="5399405" cy="228600"/>
                <wp:effectExtent l="0" t="0" r="0" b="0"/>
                <wp:wrapSquare wrapText="bothSides"/>
                <wp:docPr id="5" name="Szövegdoboz 5"/>
                <wp:cNvGraphicFramePr/>
                <a:graphic xmlns:a="http://schemas.openxmlformats.org/drawingml/2006/main">
                  <a:graphicData uri="http://schemas.microsoft.com/office/word/2010/wordprocessingShape">
                    <wps:wsp>
                      <wps:cNvSpPr txBox="1"/>
                      <wps:spPr>
                        <a:xfrm>
                          <a:off x="0" y="0"/>
                          <a:ext cx="5399405" cy="228600"/>
                        </a:xfrm>
                        <a:prstGeom prst="rect">
                          <a:avLst/>
                        </a:prstGeom>
                        <a:solidFill>
                          <a:prstClr val="white"/>
                        </a:solidFill>
                        <a:ln>
                          <a:noFill/>
                        </a:ln>
                      </wps:spPr>
                      <wps:txbx>
                        <w:txbxContent>
                          <w:p w14:paraId="70E3714E" w14:textId="3A392B11" w:rsidR="004350F5" w:rsidRPr="00C4380C" w:rsidRDefault="004350F5" w:rsidP="004350F5">
                            <w:pPr>
                              <w:pStyle w:val="Kpalrs"/>
                              <w:rPr>
                                <w:noProof/>
                              </w:rPr>
                            </w:pPr>
                            <w:r>
                              <w:rPr>
                                <w:noProof/>
                              </w:rPr>
                              <w:fldChar w:fldCharType="begin"/>
                            </w:r>
                            <w:r>
                              <w:rPr>
                                <w:noProof/>
                              </w:rPr>
                              <w:instrText xml:space="preserve"> SEQ ábra \* ARABIC </w:instrText>
                            </w:r>
                            <w:r>
                              <w:rPr>
                                <w:noProof/>
                              </w:rPr>
                              <w:fldChar w:fldCharType="separate"/>
                            </w:r>
                            <w:bookmarkStart w:id="15" w:name="_Toc102496537"/>
                            <w:r w:rsidR="004D0A91">
                              <w:rPr>
                                <w:noProof/>
                              </w:rPr>
                              <w:t>1</w:t>
                            </w:r>
                            <w:r>
                              <w:rPr>
                                <w:noProof/>
                              </w:rPr>
                              <w:fldChar w:fldCharType="end"/>
                            </w:r>
                            <w:r>
                              <w:t>. ábra Az adatbázis felépítése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65F50D" id="_x0000_t202" coordsize="21600,21600" o:spt="202" path="m,l,21600r21600,l21600,xe">
                <v:stroke joinstyle="miter"/>
                <v:path gradientshapeok="t" o:connecttype="rect"/>
              </v:shapetype>
              <v:shape id="Szövegdoboz 5" o:spid="_x0000_s1026" type="#_x0000_t202" style="position:absolute;left:0;text-align:left;margin-left:373.95pt;margin-top:247.15pt;width:425.15pt;height:18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" stroked="f">
                <v:textbox inset="0,0,0,0">
                  <w:txbxContent>
                    <w:p w14:paraId="70E3714E" w14:textId="3A392B11" w:rsidR="004350F5" w:rsidRPr="00C4380C" w:rsidRDefault="004350F5" w:rsidP="004350F5">
                      <w:pPr>
                        <w:pStyle w:val="Kpalrs"/>
                        <w:rPr>
                          <w:noProof/>
                        </w:rPr>
                      </w:pPr>
                      <w:r>
                        <w:rPr>
                          <w:noProof/>
                        </w:rPr>
                        <w:fldChar w:fldCharType="begin"/>
                      </w:r>
                      <w:r>
                        <w:rPr>
                          <w:noProof/>
                        </w:rPr>
                        <w:instrText xml:space="preserve"> SEQ ábra \* ARABIC </w:instrText>
                      </w:r>
                      <w:r>
                        <w:rPr>
                          <w:noProof/>
                        </w:rPr>
                        <w:fldChar w:fldCharType="separate"/>
                      </w:r>
                      <w:bookmarkStart w:id="16" w:name="_Toc102496537"/>
                      <w:r w:rsidR="004D0A91">
                        <w:rPr>
                          <w:noProof/>
                        </w:rPr>
                        <w:t>1</w:t>
                      </w:r>
                      <w:r>
                        <w:rPr>
                          <w:noProof/>
                        </w:rPr>
                        <w:fldChar w:fldCharType="end"/>
                      </w:r>
                      <w:r>
                        <w:t>. ábra Az adatbázis felépítése</w:t>
                      </w:r>
                      <w:bookmarkEnd w:id="16"/>
                    </w:p>
                  </w:txbxContent>
                </v:textbox>
                <w10:wrap type="square" anchorx="margin"/>
              </v:shape>
            </w:pict>
          </mc:Fallback>
        </mc:AlternateContent>
      </w:r>
      <w:r>
        <w:rPr>
          <w:noProof/>
        </w:rPr>
        <w:drawing>
          <wp:anchor distT="0" distB="0" distL="114300" distR="114300" simplePos="0" relativeHeight="251658240" behindDoc="0" locked="0" layoutInCell="1" allowOverlap="1" wp14:anchorId="04A864D3" wp14:editId="256B5F25">
            <wp:simplePos x="0" y="0"/>
            <wp:positionH relativeFrom="margin">
              <wp:align>right</wp:align>
            </wp:positionH>
            <wp:positionV relativeFrom="paragraph">
              <wp:posOffset>554355</wp:posOffset>
            </wp:positionV>
            <wp:extent cx="5398770" cy="2463800"/>
            <wp:effectExtent l="0" t="0" r="0" b="0"/>
            <wp:wrapSquare wrapText="bothSides"/>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5400935" cy="2464697"/>
                    </a:xfrm>
                    <a:prstGeom prst="rect">
                      <a:avLst/>
                    </a:prstGeom>
                  </pic:spPr>
                </pic:pic>
              </a:graphicData>
            </a:graphic>
            <wp14:sizeRelH relativeFrom="page">
              <wp14:pctWidth>0</wp14:pctWidth>
            </wp14:sizeRelH>
            <wp14:sizeRelV relativeFrom="page">
              <wp14:pctHeight>0</wp14:pctHeight>
            </wp14:sizeRelV>
          </wp:anchor>
        </w:drawing>
      </w:r>
      <w:r w:rsidR="004350F5">
        <w:t xml:space="preserve">Dolgozatomat az adatbázis létrehozásával, illetve megtervezésével kezdtem. Az elképzelés és megvalósult adatbázis között minimális különbségek adódtak. </w:t>
      </w:r>
    </w:p>
    <w:p w14:paraId="3A33E930" w14:textId="66798740" w:rsidR="007379C3" w:rsidRDefault="007379C3" w:rsidP="001A6441">
      <w:pPr>
        <w:pStyle w:val="Cmsor2"/>
      </w:pPr>
      <w:bookmarkStart w:id="17" w:name="_Toc102502250"/>
      <w:r>
        <w:t>Adatbázis létrehozása, tervezése</w:t>
      </w:r>
      <w:bookmarkEnd w:id="17"/>
    </w:p>
    <w:p w14:paraId="5F4682D5" w14:textId="59661BE3" w:rsidR="007379C3" w:rsidRDefault="007379C3" w:rsidP="004350F5">
      <w:pPr>
        <w:pStyle w:val="Firstparagraph"/>
      </w:pPr>
      <w:r>
        <w:t xml:space="preserve">Először a C# programozás tárgyamon használt </w:t>
      </w:r>
      <w:r w:rsidR="009E63D7">
        <w:t>„</w:t>
      </w:r>
      <w:r>
        <w:t>DB Browser for SQLite</w:t>
      </w:r>
      <w:r w:rsidR="009E63D7">
        <w:t>”</w:t>
      </w:r>
      <w:r>
        <w:t xml:space="preserve"> alkalmazást használtam</w:t>
      </w:r>
      <w:r w:rsidR="009E63D7">
        <w:t xml:space="preserve"> az adatbázis elkészítéséhez</w:t>
      </w:r>
      <w:r>
        <w:t>. Itt megterveztem a táblákat</w:t>
      </w:r>
      <w:r w:rsidR="00752C2E">
        <w:t>, meghatároztam a táblák oszlopait, illetve azok</w:t>
      </w:r>
      <w:r>
        <w:t xml:space="preserve"> </w:t>
      </w:r>
      <w:r w:rsidR="00752C2E">
        <w:t>típusait.</w:t>
      </w:r>
    </w:p>
    <w:p w14:paraId="2B98DE76" w14:textId="5F45F438" w:rsidR="00752C2E" w:rsidRPr="00752C2E" w:rsidRDefault="00752C2E" w:rsidP="00752C2E">
      <w:r>
        <w:t>A program megírásának kezdete után döntöttem úgy, hogy adatbázisomat át helyezem egy a Visual Studio-ba b</w:t>
      </w:r>
      <w:r w:rsidR="0045349E">
        <w:t>e</w:t>
      </w:r>
      <w:r>
        <w:t>épített Microsoft SQL Server Data</w:t>
      </w:r>
      <w:r w:rsidR="009E63D7">
        <w:t>base Project-be. Ezzel megkönnyítve a program adatbázishoz való hozzáférését, valamint így egy helyen, egy alkalmazáson belül tudtam alakítani szükség esetén a rendszer fő komponenseit.</w:t>
      </w:r>
      <w:r w:rsidR="00550151">
        <w:t xml:space="preserve"> Ezt a MSSQLServer-ről bővebb kifejtést a bevezetésnél lehet olvasni.</w:t>
      </w:r>
    </w:p>
    <w:p w14:paraId="60F38F72" w14:textId="76C9D5A1" w:rsidR="00FF14E7" w:rsidRDefault="001A6441" w:rsidP="001A6441">
      <w:pPr>
        <w:pStyle w:val="Cmsor2"/>
      </w:pPr>
      <w:bookmarkStart w:id="18" w:name="_Toc102502251"/>
      <w:r>
        <w:t>Felépítése</w:t>
      </w:r>
      <w:bookmarkEnd w:id="18"/>
    </w:p>
    <w:p w14:paraId="3815880F" w14:textId="60EE731F" w:rsidR="00607CEB" w:rsidRPr="00607CEB" w:rsidRDefault="00607CEB" w:rsidP="00607CEB">
      <w:pPr>
        <w:pStyle w:val="Firstparagraph"/>
      </w:pPr>
      <w:r>
        <w:t xml:space="preserve">Az adatbázis 5 állandó táblázat alkotja. Ezek a rendszerben angol nyelven találhatóak a következőképpen. </w:t>
      </w:r>
      <w:r w:rsidR="006F1A1A">
        <w:t>’</w:t>
      </w:r>
      <w:r w:rsidRPr="006F1A1A">
        <w:rPr>
          <w:i/>
          <w:iCs/>
          <w:lang w:val="en-GB"/>
        </w:rPr>
        <w:t>Books</w:t>
      </w:r>
      <w:r w:rsidR="006F1A1A">
        <w:rPr>
          <w:i/>
          <w:iCs/>
          <w:lang w:val="en-GB"/>
        </w:rPr>
        <w:t>’</w:t>
      </w:r>
      <w:r w:rsidRPr="006F1A1A">
        <w:rPr>
          <w:i/>
          <w:iCs/>
          <w:lang w:val="en-GB"/>
        </w:rPr>
        <w:t xml:space="preserve">, </w:t>
      </w:r>
      <w:r w:rsidR="006F1A1A">
        <w:rPr>
          <w:i/>
          <w:iCs/>
          <w:lang w:val="en-GB"/>
        </w:rPr>
        <w:t>‘</w:t>
      </w:r>
      <w:r w:rsidRPr="006F1A1A">
        <w:rPr>
          <w:i/>
          <w:iCs/>
          <w:lang w:val="en-GB"/>
        </w:rPr>
        <w:t>Costs</w:t>
      </w:r>
      <w:r w:rsidR="006F1A1A">
        <w:rPr>
          <w:i/>
          <w:iCs/>
          <w:lang w:val="en-GB"/>
        </w:rPr>
        <w:t>’</w:t>
      </w:r>
      <w:r w:rsidRPr="006F1A1A">
        <w:rPr>
          <w:i/>
          <w:iCs/>
          <w:lang w:val="en-GB"/>
        </w:rPr>
        <w:t xml:space="preserve">, </w:t>
      </w:r>
      <w:r w:rsidR="006F1A1A">
        <w:rPr>
          <w:i/>
          <w:iCs/>
          <w:lang w:val="en-GB"/>
        </w:rPr>
        <w:t>‘</w:t>
      </w:r>
      <w:r w:rsidRPr="006F1A1A">
        <w:rPr>
          <w:i/>
          <w:iCs/>
          <w:lang w:val="en-GB"/>
        </w:rPr>
        <w:t>Regular_Customers</w:t>
      </w:r>
      <w:r w:rsidR="006F1A1A">
        <w:rPr>
          <w:i/>
          <w:iCs/>
          <w:lang w:val="en-GB"/>
        </w:rPr>
        <w:t>’</w:t>
      </w:r>
      <w:r w:rsidRPr="006F1A1A">
        <w:rPr>
          <w:i/>
          <w:iCs/>
          <w:lang w:val="en-GB"/>
        </w:rPr>
        <w:t xml:space="preserve">, </w:t>
      </w:r>
      <w:r w:rsidR="006F1A1A">
        <w:rPr>
          <w:i/>
          <w:iCs/>
          <w:lang w:val="en-GB"/>
        </w:rPr>
        <w:t>‘</w:t>
      </w:r>
      <w:r w:rsidRPr="006F1A1A">
        <w:rPr>
          <w:i/>
          <w:iCs/>
          <w:lang w:val="en-GB"/>
        </w:rPr>
        <w:t>Revenues</w:t>
      </w:r>
      <w:r w:rsidR="006F1A1A">
        <w:rPr>
          <w:i/>
          <w:iCs/>
          <w:lang w:val="en-GB"/>
        </w:rPr>
        <w:t>’</w:t>
      </w:r>
      <w:r w:rsidRPr="006F1A1A">
        <w:rPr>
          <w:i/>
          <w:iCs/>
          <w:lang w:val="en-GB"/>
        </w:rPr>
        <w:t xml:space="preserve">, </w:t>
      </w:r>
      <w:r w:rsidR="006F1A1A">
        <w:rPr>
          <w:i/>
          <w:iCs/>
          <w:lang w:val="en-GB"/>
        </w:rPr>
        <w:t>‘</w:t>
      </w:r>
      <w:r w:rsidRPr="006F1A1A">
        <w:rPr>
          <w:i/>
          <w:iCs/>
          <w:lang w:val="en-GB"/>
        </w:rPr>
        <w:t>Wish_List</w:t>
      </w:r>
      <w:r w:rsidR="006F1A1A">
        <w:rPr>
          <w:i/>
          <w:iCs/>
          <w:lang w:val="en-GB"/>
        </w:rPr>
        <w:t>’</w:t>
      </w:r>
      <w:r w:rsidRPr="006F1A1A">
        <w:rPr>
          <w:lang w:val="en-GB"/>
        </w:rPr>
        <w:t xml:space="preserve"> </w:t>
      </w:r>
      <w:r>
        <w:lastRenderedPageBreak/>
        <w:t>néven futnak. Emellett egy ideiglenesen létrehozott tábla is szerepel az adatbázisban a teljes kimutatások futtatásakor</w:t>
      </w:r>
      <w:r w:rsidR="006F1A1A">
        <w:t>,</w:t>
      </w:r>
      <w:r>
        <w:t xml:space="preserve"> aminek neve </w:t>
      </w:r>
      <w:r w:rsidRPr="006F1A1A">
        <w:rPr>
          <w:i/>
          <w:iCs/>
          <w:lang w:val="en-GB"/>
        </w:rPr>
        <w:t>Cash_Flow</w:t>
      </w:r>
      <w:r w:rsidRPr="006F1A1A">
        <w:rPr>
          <w:lang w:val="en-GB"/>
        </w:rPr>
        <w:t>.</w:t>
      </w:r>
    </w:p>
    <w:p w14:paraId="203DD76F" w14:textId="4C1ECFA1" w:rsidR="001A6441" w:rsidRPr="0050035F" w:rsidRDefault="00607CEB" w:rsidP="006F1A1A">
      <w:pPr>
        <w:pStyle w:val="Listaszerbekezds"/>
        <w:numPr>
          <w:ilvl w:val="0"/>
          <w:numId w:val="0"/>
        </w:numPr>
        <w:ind w:firstLine="567"/>
        <w:rPr>
          <w:rFonts w:cs="Times New Roman"/>
          <w:i/>
        </w:rPr>
      </w:pPr>
      <w:r w:rsidRPr="006F1A1A">
        <w:rPr>
          <w:rFonts w:cs="Times New Roman"/>
          <w:i/>
          <w:lang w:val="en-GB"/>
        </w:rPr>
        <w:t>’Books’</w:t>
      </w:r>
      <w:r w:rsidR="001A6441" w:rsidRPr="0050035F">
        <w:rPr>
          <w:rFonts w:cs="Times New Roman"/>
          <w:i/>
        </w:rPr>
        <w:t xml:space="preserve"> tábla</w:t>
      </w:r>
    </w:p>
    <w:p w14:paraId="3163D284" w14:textId="10D8688F" w:rsidR="001A6441" w:rsidRPr="006F1A1A" w:rsidRDefault="001A6441" w:rsidP="006F1A1A">
      <w:pPr>
        <w:pStyle w:val="Listaszerbekezds"/>
        <w:numPr>
          <w:ilvl w:val="0"/>
          <w:numId w:val="0"/>
        </w:numPr>
        <w:ind w:firstLine="567"/>
        <w:rPr>
          <w:rFonts w:cs="Times New Roman"/>
        </w:rPr>
      </w:pPr>
      <w:r w:rsidRPr="0050035F">
        <w:rPr>
          <w:rFonts w:cs="Times New Roman"/>
        </w:rPr>
        <w:t xml:space="preserve">Az adatbázisban központi szerepet a </w:t>
      </w:r>
      <w:r w:rsidR="00607CEB" w:rsidRPr="006F1A1A">
        <w:rPr>
          <w:rFonts w:cs="Times New Roman"/>
          <w:lang w:val="en-GB"/>
        </w:rPr>
        <w:t>’</w:t>
      </w:r>
      <w:r w:rsidR="00607CEB" w:rsidRPr="006F1A1A">
        <w:rPr>
          <w:rFonts w:cs="Times New Roman"/>
          <w:i/>
          <w:iCs/>
          <w:lang w:val="en-GB"/>
        </w:rPr>
        <w:t>Books</w:t>
      </w:r>
      <w:r w:rsidR="00607CEB" w:rsidRPr="006F1A1A">
        <w:rPr>
          <w:rFonts w:cs="Times New Roman"/>
          <w:lang w:val="en-GB"/>
        </w:rPr>
        <w:t>’</w:t>
      </w:r>
      <w:r w:rsidRPr="0050035F">
        <w:rPr>
          <w:rFonts w:cs="Times New Roman"/>
        </w:rPr>
        <w:t xml:space="preserve"> tábla kapta. Ez a tábla az antikvár könyvesboltban található könyvek adatait tartalmazza: </w:t>
      </w:r>
      <w:r w:rsidR="006F1A1A" w:rsidRPr="009502D1">
        <w:rPr>
          <w:rFonts w:cs="Times New Roman"/>
          <w:i/>
          <w:iCs/>
          <w:lang w:val="en-GB"/>
        </w:rPr>
        <w:t>’Book_ID’</w:t>
      </w:r>
      <w:r w:rsidR="009502D1" w:rsidRPr="00327634">
        <w:rPr>
          <w:rFonts w:cs="Times New Roman"/>
        </w:rPr>
        <w:t xml:space="preserve"> a tábla azonosító mezője,</w:t>
      </w:r>
      <w:r w:rsidR="006F1A1A" w:rsidRPr="00327634">
        <w:rPr>
          <w:rFonts w:cs="Times New Roman"/>
        </w:rPr>
        <w:t xml:space="preserve"> </w:t>
      </w:r>
      <w:r w:rsidR="006F1A1A" w:rsidRPr="00327634">
        <w:rPr>
          <w:rFonts w:cs="Times New Roman"/>
          <w:i/>
          <w:iCs/>
        </w:rPr>
        <w:t>’</w:t>
      </w:r>
      <w:r w:rsidRPr="00327634">
        <w:rPr>
          <w:rFonts w:cs="Times New Roman"/>
          <w:i/>
          <w:iCs/>
        </w:rPr>
        <w:t>ISBN</w:t>
      </w:r>
      <w:r w:rsidR="006F1A1A" w:rsidRPr="00327634">
        <w:rPr>
          <w:rFonts w:cs="Times New Roman"/>
          <w:i/>
          <w:iCs/>
        </w:rPr>
        <w:t>’</w:t>
      </w:r>
      <w:r w:rsidR="009502D1" w:rsidRPr="00327634">
        <w:rPr>
          <w:rFonts w:cs="Times New Roman"/>
        </w:rPr>
        <w:t xml:space="preserve"> az ISBN számot tartalmazza</w:t>
      </w:r>
      <w:r w:rsidRPr="00327634">
        <w:rPr>
          <w:rFonts w:cs="Times New Roman"/>
        </w:rPr>
        <w:t>,</w:t>
      </w:r>
      <w:r w:rsidR="009502D1" w:rsidRPr="00327634">
        <w:rPr>
          <w:rFonts w:cs="Times New Roman"/>
        </w:rPr>
        <w:t xml:space="preserve"> az</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Author</w:t>
      </w:r>
      <w:r w:rsidR="006F1A1A" w:rsidRPr="00327634">
        <w:rPr>
          <w:rFonts w:cs="Times New Roman"/>
          <w:i/>
          <w:iCs/>
          <w:lang w:val="en-GB"/>
        </w:rPr>
        <w:t>’</w:t>
      </w:r>
      <w:r w:rsidR="009502D1" w:rsidRPr="00327634">
        <w:rPr>
          <w:rFonts w:cs="Times New Roman"/>
        </w:rPr>
        <w:t xml:space="preserve"> a szerző</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Title</w:t>
      </w:r>
      <w:r w:rsidR="006F1A1A" w:rsidRPr="00327634">
        <w:rPr>
          <w:rFonts w:cs="Times New Roman"/>
          <w:i/>
          <w:iCs/>
          <w:lang w:val="en-GB"/>
        </w:rPr>
        <w:t>’</w:t>
      </w:r>
      <w:r w:rsidR="009502D1" w:rsidRPr="00327634">
        <w:rPr>
          <w:rFonts w:cs="Times New Roman"/>
        </w:rPr>
        <w:t xml:space="preserve"> a cím</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Release_Year</w:t>
      </w:r>
      <w:r w:rsidR="006F1A1A" w:rsidRPr="00327634">
        <w:rPr>
          <w:rFonts w:cs="Times New Roman"/>
          <w:i/>
          <w:iCs/>
          <w:lang w:val="en-GB"/>
        </w:rPr>
        <w:t>’</w:t>
      </w:r>
      <w:r w:rsidR="009502D1" w:rsidRPr="00327634">
        <w:rPr>
          <w:rFonts w:cs="Times New Roman"/>
        </w:rPr>
        <w:t xml:space="preserve"> a kiadás éve</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Genre</w:t>
      </w:r>
      <w:r w:rsidR="006F1A1A" w:rsidRPr="00327634">
        <w:rPr>
          <w:rFonts w:cs="Times New Roman"/>
          <w:i/>
          <w:iCs/>
          <w:lang w:val="en-GB"/>
        </w:rPr>
        <w:t>’</w:t>
      </w:r>
      <w:r w:rsidR="009502D1" w:rsidRPr="00327634">
        <w:rPr>
          <w:rFonts w:cs="Times New Roman"/>
        </w:rPr>
        <w:t xml:space="preserve"> a műfajt jelöli</w:t>
      </w:r>
      <w:r w:rsidRPr="00327634">
        <w:rPr>
          <w:rFonts w:cs="Times New Roman"/>
        </w:rPr>
        <w:t xml:space="preserve">, </w:t>
      </w:r>
      <w:r w:rsidR="006F1A1A" w:rsidRPr="00327634">
        <w:rPr>
          <w:rFonts w:cs="Times New Roman"/>
          <w:i/>
          <w:iCs/>
        </w:rPr>
        <w:t>’</w:t>
      </w:r>
      <w:r w:rsidR="00607CEB" w:rsidRPr="00327634">
        <w:rPr>
          <w:rFonts w:cs="Times New Roman"/>
          <w:i/>
          <w:iCs/>
        </w:rPr>
        <w:t>Publisher</w:t>
      </w:r>
      <w:r w:rsidR="006F1A1A" w:rsidRPr="00327634">
        <w:rPr>
          <w:rFonts w:cs="Times New Roman"/>
          <w:i/>
          <w:iCs/>
        </w:rPr>
        <w:t>’</w:t>
      </w:r>
      <w:r w:rsidR="009502D1" w:rsidRPr="00327634">
        <w:rPr>
          <w:rFonts w:cs="Times New Roman"/>
        </w:rPr>
        <w:t xml:space="preserve"> a kiadó neve</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Condition</w:t>
      </w:r>
      <w:r w:rsidR="00327634" w:rsidRPr="00327634">
        <w:rPr>
          <w:rFonts w:cs="Times New Roman"/>
          <w:i/>
          <w:iCs/>
          <w:lang w:val="en-GB"/>
        </w:rPr>
        <w:t>’</w:t>
      </w:r>
      <w:r w:rsidR="009502D1" w:rsidRPr="00327634">
        <w:rPr>
          <w:rFonts w:cs="Times New Roman"/>
        </w:rPr>
        <w:t xml:space="preserve"> a könyv állapota</w:t>
      </w:r>
      <w:r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Binding</w:t>
      </w:r>
      <w:r w:rsidR="006F1A1A" w:rsidRPr="00327634">
        <w:rPr>
          <w:rFonts w:cs="Times New Roman"/>
          <w:i/>
          <w:iCs/>
          <w:lang w:val="en-GB"/>
        </w:rPr>
        <w:t>’</w:t>
      </w:r>
      <w:r w:rsidR="009502D1" w:rsidRPr="00327634">
        <w:rPr>
          <w:rFonts w:cs="Times New Roman"/>
        </w:rPr>
        <w:t xml:space="preserve"> a könyv külső kötése</w:t>
      </w:r>
      <w:r w:rsidR="00607CEB"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Pagenumber</w:t>
      </w:r>
      <w:r w:rsidR="006F1A1A" w:rsidRPr="00327634">
        <w:rPr>
          <w:rFonts w:cs="Times New Roman"/>
          <w:i/>
          <w:iCs/>
          <w:lang w:val="en-GB"/>
        </w:rPr>
        <w:t>’</w:t>
      </w:r>
      <w:r w:rsidR="009502D1" w:rsidRPr="00327634">
        <w:rPr>
          <w:rFonts w:cs="Times New Roman"/>
        </w:rPr>
        <w:t xml:space="preserve"> az oldalszám</w:t>
      </w:r>
      <w:r w:rsidR="00607CEB"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Purchase_Price</w:t>
      </w:r>
      <w:r w:rsidR="006F1A1A" w:rsidRPr="00327634">
        <w:rPr>
          <w:rFonts w:cs="Times New Roman"/>
          <w:i/>
          <w:iCs/>
          <w:lang w:val="en-GB"/>
        </w:rPr>
        <w:t>’</w:t>
      </w:r>
      <w:r w:rsidR="009502D1" w:rsidRPr="00327634">
        <w:rPr>
          <w:rFonts w:cs="Times New Roman"/>
        </w:rPr>
        <w:t xml:space="preserve"> a beszerzési ár</w:t>
      </w:r>
      <w:r w:rsidR="00607CEB" w:rsidRPr="00327634">
        <w:rPr>
          <w:rFonts w:cs="Times New Roman"/>
        </w:rPr>
        <w:t>,</w:t>
      </w:r>
      <w:r w:rsidR="009502D1" w:rsidRPr="00327634">
        <w:rPr>
          <w:rFonts w:cs="Times New Roman"/>
        </w:rPr>
        <w:t xml:space="preserve"> és</w:t>
      </w:r>
      <w:r w:rsidR="00607CEB" w:rsidRPr="00327634">
        <w:rPr>
          <w:rFonts w:cs="Times New Roman"/>
        </w:rPr>
        <w:t xml:space="preserve"> </w:t>
      </w:r>
      <w:r w:rsidR="006F1A1A" w:rsidRPr="00327634">
        <w:rPr>
          <w:rFonts w:cs="Times New Roman"/>
          <w:i/>
          <w:iCs/>
          <w:lang w:val="en-GB"/>
        </w:rPr>
        <w:t>’</w:t>
      </w:r>
      <w:r w:rsidR="00607CEB" w:rsidRPr="00327634">
        <w:rPr>
          <w:rFonts w:cs="Times New Roman"/>
          <w:i/>
          <w:iCs/>
          <w:lang w:val="en-GB"/>
        </w:rPr>
        <w:t>Selling_Price</w:t>
      </w:r>
      <w:r w:rsidR="006F1A1A" w:rsidRPr="00327634">
        <w:rPr>
          <w:rFonts w:cs="Times New Roman"/>
          <w:i/>
          <w:iCs/>
          <w:lang w:val="en-GB"/>
        </w:rPr>
        <w:t>’</w:t>
      </w:r>
      <w:r w:rsidR="009502D1" w:rsidRPr="00327634">
        <w:rPr>
          <w:rFonts w:cs="Times New Roman"/>
        </w:rPr>
        <w:t xml:space="preserve"> az eladási ár jelölés</w:t>
      </w:r>
      <w:r w:rsidR="00327634" w:rsidRPr="00327634">
        <w:rPr>
          <w:rFonts w:cs="Times New Roman"/>
        </w:rPr>
        <w:t>re</w:t>
      </w:r>
      <w:r w:rsidR="009502D1" w:rsidRPr="00327634">
        <w:rPr>
          <w:rFonts w:cs="Times New Roman"/>
        </w:rPr>
        <w:t xml:space="preserve"> szolgálja</w:t>
      </w:r>
      <w:r w:rsidR="009502D1" w:rsidRPr="00327634">
        <w:rPr>
          <w:rFonts w:cs="Times New Roman"/>
          <w:lang w:val="en-GB"/>
        </w:rPr>
        <w:t>.</w:t>
      </w:r>
      <w:r w:rsidR="00607CEB">
        <w:rPr>
          <w:rFonts w:cs="Times New Roman"/>
        </w:rPr>
        <w:t xml:space="preserve"> Minden adat </w:t>
      </w:r>
      <w:r w:rsidR="006F1A1A">
        <w:rPr>
          <w:rFonts w:cs="Times New Roman"/>
        </w:rPr>
        <w:t xml:space="preserve">megadása </w:t>
      </w:r>
      <w:r w:rsidR="00607CEB">
        <w:rPr>
          <w:rFonts w:cs="Times New Roman"/>
        </w:rPr>
        <w:t xml:space="preserve">a </w:t>
      </w:r>
      <w:r w:rsidR="006F1A1A" w:rsidRPr="009502D1">
        <w:rPr>
          <w:rFonts w:cs="Times New Roman"/>
          <w:i/>
          <w:iCs/>
          <w:lang w:val="en-GB"/>
        </w:rPr>
        <w:t>’</w:t>
      </w:r>
      <w:r w:rsidR="00607CEB" w:rsidRPr="009502D1">
        <w:rPr>
          <w:rFonts w:cs="Times New Roman"/>
          <w:i/>
          <w:iCs/>
          <w:lang w:val="en-GB"/>
        </w:rPr>
        <w:t>Selling_Price</w:t>
      </w:r>
      <w:r w:rsidR="006F1A1A" w:rsidRPr="009502D1">
        <w:rPr>
          <w:rFonts w:cs="Times New Roman"/>
          <w:i/>
          <w:iCs/>
          <w:lang w:val="en-GB"/>
        </w:rPr>
        <w:t>’</w:t>
      </w:r>
      <w:r w:rsidR="00607CEB" w:rsidRPr="006F1A1A">
        <w:rPr>
          <w:rFonts w:cs="Times New Roman"/>
          <w:lang w:val="en-GB"/>
        </w:rPr>
        <w:t xml:space="preserve"> </w:t>
      </w:r>
      <w:r w:rsidR="00607CEB">
        <w:rPr>
          <w:rFonts w:cs="Times New Roman"/>
        </w:rPr>
        <w:t xml:space="preserve">kivételével </w:t>
      </w:r>
      <w:r w:rsidR="006F1A1A">
        <w:rPr>
          <w:rFonts w:cs="Times New Roman"/>
        </w:rPr>
        <w:t xml:space="preserve">kötelező a könyv felvétel alkalmával. A </w:t>
      </w:r>
      <w:r w:rsidR="006F1A1A" w:rsidRPr="006F1A1A">
        <w:rPr>
          <w:rFonts w:cs="Times New Roman"/>
          <w:i/>
          <w:iCs/>
          <w:lang w:val="en-GB"/>
        </w:rPr>
        <w:t>’Books’</w:t>
      </w:r>
      <w:r w:rsidR="006F1A1A" w:rsidRPr="006F1A1A">
        <w:rPr>
          <w:rFonts w:cs="Times New Roman"/>
          <w:lang w:val="en-GB"/>
        </w:rPr>
        <w:t xml:space="preserve"> </w:t>
      </w:r>
      <w:r w:rsidR="006F1A1A">
        <w:rPr>
          <w:rFonts w:cs="Times New Roman"/>
        </w:rPr>
        <w:t>tábla e</w:t>
      </w:r>
      <w:r w:rsidRPr="006F1A1A">
        <w:rPr>
          <w:rFonts w:cs="Times New Roman"/>
        </w:rPr>
        <w:t>lsődleges kulcs</w:t>
      </w:r>
      <w:r w:rsidR="006F1A1A">
        <w:rPr>
          <w:rFonts w:cs="Times New Roman"/>
        </w:rPr>
        <w:t xml:space="preserve"> </w:t>
      </w:r>
      <w:r w:rsidR="006F1A1A" w:rsidRPr="006F1A1A">
        <w:rPr>
          <w:rFonts w:cs="Times New Roman"/>
          <w:lang w:val="en-GB"/>
        </w:rPr>
        <w:t>a</w:t>
      </w:r>
      <w:r w:rsidR="006F1A1A">
        <w:rPr>
          <w:rFonts w:cs="Times New Roman"/>
          <w:lang w:val="en-GB"/>
        </w:rPr>
        <w:t xml:space="preserve"> </w:t>
      </w:r>
      <w:r w:rsidRPr="009502D1">
        <w:rPr>
          <w:rFonts w:cs="Times New Roman"/>
          <w:i/>
          <w:iCs/>
          <w:lang w:val="en-GB"/>
        </w:rPr>
        <w:t>’</w:t>
      </w:r>
      <w:r w:rsidR="006F1A1A" w:rsidRPr="009502D1">
        <w:rPr>
          <w:rFonts w:cs="Times New Roman"/>
          <w:i/>
          <w:iCs/>
          <w:lang w:val="en-GB"/>
        </w:rPr>
        <w:t>Book</w:t>
      </w:r>
      <w:r w:rsidRPr="009502D1">
        <w:rPr>
          <w:rFonts w:cs="Times New Roman"/>
          <w:i/>
          <w:iCs/>
          <w:lang w:val="en-GB"/>
        </w:rPr>
        <w:t>_</w:t>
      </w:r>
      <w:r w:rsidR="006F1A1A" w:rsidRPr="009502D1">
        <w:rPr>
          <w:rFonts w:cs="Times New Roman"/>
          <w:i/>
          <w:iCs/>
          <w:lang w:val="en-GB"/>
        </w:rPr>
        <w:t>ID</w:t>
      </w:r>
      <w:r w:rsidRPr="009502D1">
        <w:rPr>
          <w:rFonts w:cs="Times New Roman"/>
          <w:i/>
          <w:iCs/>
          <w:lang w:val="en-GB"/>
        </w:rPr>
        <w:t>’</w:t>
      </w:r>
    </w:p>
    <w:p w14:paraId="33157C16" w14:textId="77777777" w:rsidR="00206868" w:rsidRDefault="006F1A1A" w:rsidP="00206868">
      <w:pPr>
        <w:rPr>
          <w:rFonts w:cs="Times New Roman"/>
          <w:i/>
        </w:rPr>
      </w:pPr>
      <w:r w:rsidRPr="00206868">
        <w:rPr>
          <w:rFonts w:cs="Times New Roman"/>
          <w:i/>
          <w:lang w:val="en-GB"/>
        </w:rPr>
        <w:t>’Costs’</w:t>
      </w:r>
      <w:r w:rsidR="001A6441" w:rsidRPr="00311B95">
        <w:rPr>
          <w:rFonts w:cs="Times New Roman"/>
          <w:i/>
        </w:rPr>
        <w:t xml:space="preserve"> tábla</w:t>
      </w:r>
    </w:p>
    <w:p w14:paraId="2B74AA8D" w14:textId="41ADB8BE" w:rsidR="001A6441" w:rsidRPr="00206868" w:rsidRDefault="001A6441" w:rsidP="00206868">
      <w:pPr>
        <w:rPr>
          <w:rFonts w:cs="Times New Roman"/>
          <w:i/>
        </w:rPr>
      </w:pPr>
      <w:r w:rsidRPr="00206868">
        <w:rPr>
          <w:rFonts w:cs="Times New Roman"/>
        </w:rPr>
        <w:t xml:space="preserve">A </w:t>
      </w:r>
      <w:r w:rsidR="006F1A1A" w:rsidRPr="00206868">
        <w:rPr>
          <w:rFonts w:cs="Times New Roman"/>
        </w:rPr>
        <w:t>kiadások</w:t>
      </w:r>
      <w:r w:rsidRPr="00206868">
        <w:rPr>
          <w:rFonts w:cs="Times New Roman"/>
        </w:rPr>
        <w:t xml:space="preserve"> kezelésére a </w:t>
      </w:r>
      <w:r w:rsidR="006F1A1A" w:rsidRPr="00206868">
        <w:rPr>
          <w:rFonts w:cs="Times New Roman"/>
          <w:i/>
          <w:iCs/>
          <w:lang w:val="en-GB"/>
        </w:rPr>
        <w:t>’Costs’</w:t>
      </w:r>
      <w:r w:rsidRPr="00206868">
        <w:rPr>
          <w:rFonts w:cs="Times New Roman"/>
        </w:rPr>
        <w:t xml:space="preserve"> tábla szolgál. Ebben a táblában j</w:t>
      </w:r>
      <w:r w:rsidR="00206868" w:rsidRPr="00206868">
        <w:rPr>
          <w:rFonts w:cs="Times New Roman"/>
        </w:rPr>
        <w:t xml:space="preserve">elenik meg minden kiadás, ami a könyvekhez kapcsolódik. A tábla mezői a következőek: </w:t>
      </w:r>
      <w:r w:rsidR="00327634">
        <w:rPr>
          <w:rFonts w:cs="Times New Roman"/>
        </w:rPr>
        <w:t xml:space="preserve">a </w:t>
      </w:r>
      <w:r w:rsidR="00206868" w:rsidRPr="00327634">
        <w:rPr>
          <w:rFonts w:cs="Times New Roman"/>
          <w:i/>
          <w:iCs/>
        </w:rPr>
        <w:t>’Cost_ID’</w:t>
      </w:r>
      <w:r w:rsidR="00327634" w:rsidRPr="00327634">
        <w:rPr>
          <w:rFonts w:cs="Times New Roman"/>
        </w:rPr>
        <w:t xml:space="preserve"> az azonosítót</w:t>
      </w:r>
      <w:r w:rsidR="00206868" w:rsidRPr="00327634">
        <w:rPr>
          <w:rFonts w:cs="Times New Roman"/>
        </w:rPr>
        <w:t xml:space="preserve">, </w:t>
      </w:r>
      <w:r w:rsidR="00327634" w:rsidRPr="00327634">
        <w:rPr>
          <w:rFonts w:cs="Times New Roman"/>
        </w:rPr>
        <w:t xml:space="preserve">a </w:t>
      </w:r>
      <w:r w:rsidR="00206868" w:rsidRPr="00327634">
        <w:rPr>
          <w:rFonts w:cs="Times New Roman"/>
          <w:i/>
          <w:iCs/>
        </w:rPr>
        <w:t>’Book_ID’</w:t>
      </w:r>
      <w:r w:rsidR="00327634" w:rsidRPr="00327634">
        <w:rPr>
          <w:rFonts w:cs="Times New Roman"/>
        </w:rPr>
        <w:t xml:space="preserve"> a bekerült könyv azonosítót</w:t>
      </w:r>
      <w:r w:rsidR="00206868" w:rsidRPr="00327634">
        <w:rPr>
          <w:rFonts w:cs="Times New Roman"/>
        </w:rPr>
        <w:t xml:space="preserve">, </w:t>
      </w:r>
      <w:r w:rsidR="00206868" w:rsidRPr="00327634">
        <w:rPr>
          <w:rFonts w:cs="Times New Roman"/>
          <w:i/>
          <w:iCs/>
          <w:lang w:val="en-GB"/>
        </w:rPr>
        <w:t>’Name’</w:t>
      </w:r>
      <w:r w:rsidR="00327634" w:rsidRPr="00327634">
        <w:rPr>
          <w:rFonts w:cs="Times New Roman"/>
        </w:rPr>
        <w:t xml:space="preserve"> az adott könyv nevét</w:t>
      </w:r>
      <w:r w:rsidR="00206868" w:rsidRPr="00327634">
        <w:rPr>
          <w:rFonts w:cs="Times New Roman"/>
        </w:rPr>
        <w:t xml:space="preserve">, </w:t>
      </w:r>
      <w:r w:rsidR="00206868" w:rsidRPr="00327634">
        <w:rPr>
          <w:rFonts w:cs="Times New Roman"/>
          <w:i/>
          <w:iCs/>
          <w:lang w:val="en-GB"/>
        </w:rPr>
        <w:t>’Amount’</w:t>
      </w:r>
      <w:r w:rsidR="00327634" w:rsidRPr="00327634">
        <w:rPr>
          <w:rFonts w:cs="Times New Roman"/>
        </w:rPr>
        <w:t xml:space="preserve"> a beszerzési árát</w:t>
      </w:r>
      <w:r w:rsidR="00206868" w:rsidRPr="00327634">
        <w:rPr>
          <w:rFonts w:cs="Times New Roman"/>
        </w:rPr>
        <w:t xml:space="preserve">, </w:t>
      </w:r>
      <w:r w:rsidR="00206868" w:rsidRPr="00327634">
        <w:rPr>
          <w:rFonts w:cs="Times New Roman"/>
          <w:i/>
          <w:iCs/>
          <w:lang w:val="en-GB"/>
        </w:rPr>
        <w:t>’Date’</w:t>
      </w:r>
      <w:r w:rsidR="00327634" w:rsidRPr="00327634">
        <w:rPr>
          <w:rFonts w:cs="Times New Roman"/>
        </w:rPr>
        <w:t xml:space="preserve"> pedig a beszerzés napját jelöli</w:t>
      </w:r>
      <w:r w:rsidR="00206868" w:rsidRPr="00327634">
        <w:rPr>
          <w:rFonts w:cs="Times New Roman"/>
        </w:rPr>
        <w:t xml:space="preserve">. </w:t>
      </w:r>
      <w:r w:rsidR="00206868" w:rsidRPr="00206868">
        <w:rPr>
          <w:rFonts w:cs="Times New Roman"/>
        </w:rPr>
        <w:t>A tábla el</w:t>
      </w:r>
      <w:r w:rsidRPr="00206868">
        <w:rPr>
          <w:rFonts w:cs="Times New Roman"/>
        </w:rPr>
        <w:t>sődleges kulcs</w:t>
      </w:r>
      <w:r w:rsidR="00206868" w:rsidRPr="00206868">
        <w:rPr>
          <w:rFonts w:cs="Times New Roman"/>
        </w:rPr>
        <w:t xml:space="preserve">a a </w:t>
      </w:r>
      <w:r w:rsidR="00206868" w:rsidRPr="00327634">
        <w:rPr>
          <w:rFonts w:cs="Times New Roman"/>
          <w:i/>
          <w:iCs/>
        </w:rPr>
        <w:t>’Cost_ID</w:t>
      </w:r>
      <w:r w:rsidRPr="00327634">
        <w:rPr>
          <w:rFonts w:cs="Times New Roman"/>
          <w:i/>
          <w:iCs/>
        </w:rPr>
        <w:t>’</w:t>
      </w:r>
      <w:r w:rsidR="00206868" w:rsidRPr="00327634">
        <w:rPr>
          <w:rFonts w:cs="Times New Roman"/>
          <w:i/>
          <w:iCs/>
        </w:rPr>
        <w:t>.</w:t>
      </w:r>
    </w:p>
    <w:p w14:paraId="12E8387C" w14:textId="0AF3B086" w:rsidR="001A6441" w:rsidRPr="00206868" w:rsidRDefault="001A6441" w:rsidP="00206868">
      <w:pPr>
        <w:rPr>
          <w:rFonts w:cs="Times New Roman"/>
        </w:rPr>
      </w:pPr>
      <w:r w:rsidRPr="00206868">
        <w:rPr>
          <w:rFonts w:cs="Times New Roman"/>
          <w:i/>
        </w:rPr>
        <w:t>’</w:t>
      </w:r>
      <w:r w:rsidR="00206868">
        <w:rPr>
          <w:rFonts w:cs="Times New Roman"/>
          <w:i/>
        </w:rPr>
        <w:t xml:space="preserve">Regular_Customers’ </w:t>
      </w:r>
      <w:r w:rsidRPr="00206868">
        <w:rPr>
          <w:rFonts w:cs="Times New Roman"/>
          <w:i/>
        </w:rPr>
        <w:t>tábla</w:t>
      </w:r>
    </w:p>
    <w:p w14:paraId="28C7060F" w14:textId="19C2BDBE" w:rsidR="00206868" w:rsidRPr="003B4CB6" w:rsidRDefault="001A6441" w:rsidP="00206868">
      <w:pPr>
        <w:rPr>
          <w:rFonts w:cs="Times New Roman"/>
        </w:rPr>
      </w:pPr>
      <w:r w:rsidRPr="00206868">
        <w:rPr>
          <w:rFonts w:cs="Times New Roman"/>
        </w:rPr>
        <w:t xml:space="preserve">Ebbe a táblába azon </w:t>
      </w:r>
      <w:r w:rsidR="00206868">
        <w:rPr>
          <w:rFonts w:cs="Times New Roman"/>
        </w:rPr>
        <w:t>vásárlók adatait tartjuk nyilván, akik beregisztrálásra kerültek a rendszerbe. A</w:t>
      </w:r>
      <w:r w:rsidRPr="00206868">
        <w:rPr>
          <w:rFonts w:cs="Times New Roman"/>
        </w:rPr>
        <w:t xml:space="preserve"> tábla </w:t>
      </w:r>
      <w:r w:rsidR="00206868">
        <w:rPr>
          <w:rFonts w:cs="Times New Roman"/>
        </w:rPr>
        <w:t xml:space="preserve">tartalma: </w:t>
      </w:r>
      <w:r w:rsidR="00206868" w:rsidRPr="003B4CB6">
        <w:rPr>
          <w:rFonts w:cs="Times New Roman"/>
          <w:i/>
          <w:iCs/>
          <w:lang w:val="en-GB"/>
        </w:rPr>
        <w:t>’Regular_Customer_ID’</w:t>
      </w:r>
      <w:r w:rsidR="00327634">
        <w:rPr>
          <w:rFonts w:cs="Times New Roman"/>
          <w:i/>
          <w:iCs/>
          <w:lang w:val="en-GB"/>
        </w:rPr>
        <w:t xml:space="preserve"> </w:t>
      </w:r>
      <w:r w:rsidR="00327634" w:rsidRPr="00327634">
        <w:rPr>
          <w:rFonts w:cs="Times New Roman"/>
        </w:rPr>
        <w:t>az egyedi azonosító</w:t>
      </w:r>
      <w:r w:rsidR="009F1B67">
        <w:rPr>
          <w:rFonts w:cs="Times New Roman"/>
        </w:rPr>
        <w:t>t</w:t>
      </w:r>
      <w:r w:rsidR="00206868" w:rsidRPr="003B4CB6">
        <w:rPr>
          <w:rFonts w:cs="Times New Roman"/>
          <w:i/>
          <w:iCs/>
          <w:lang w:val="en-GB"/>
        </w:rPr>
        <w:t xml:space="preserve">, </w:t>
      </w:r>
      <w:r w:rsidR="00206868" w:rsidRPr="00327634">
        <w:rPr>
          <w:rFonts w:cs="Times New Roman"/>
          <w:i/>
          <w:iCs/>
        </w:rPr>
        <w:t>’Name’</w:t>
      </w:r>
      <w:r w:rsidR="00327634" w:rsidRPr="00327634">
        <w:rPr>
          <w:rFonts w:cs="Times New Roman"/>
        </w:rPr>
        <w:t xml:space="preserve"> a nev</w:t>
      </w:r>
      <w:r w:rsidR="009F1B67">
        <w:rPr>
          <w:rFonts w:cs="Times New Roman"/>
        </w:rPr>
        <w:t>ét</w:t>
      </w:r>
      <w:r w:rsidR="00206868" w:rsidRPr="00327634">
        <w:rPr>
          <w:rFonts w:cs="Times New Roman"/>
          <w:i/>
          <w:iCs/>
        </w:rPr>
        <w:t xml:space="preserve">, </w:t>
      </w:r>
      <w:r w:rsidR="00206868" w:rsidRPr="009F1B67">
        <w:rPr>
          <w:rFonts w:cs="Times New Roman"/>
          <w:i/>
          <w:iCs/>
          <w:lang w:val="en-GB"/>
        </w:rPr>
        <w:t>’Address</w:t>
      </w:r>
      <w:r w:rsidR="00327634" w:rsidRPr="009F1B67">
        <w:rPr>
          <w:rFonts w:cs="Times New Roman"/>
          <w:i/>
          <w:iCs/>
          <w:lang w:val="en-GB"/>
        </w:rPr>
        <w:t>’</w:t>
      </w:r>
      <w:r w:rsidR="00327634" w:rsidRPr="00327634">
        <w:rPr>
          <w:rFonts w:cs="Times New Roman"/>
          <w:i/>
          <w:iCs/>
        </w:rPr>
        <w:t xml:space="preserve"> </w:t>
      </w:r>
      <w:r w:rsidR="00327634" w:rsidRPr="00327634">
        <w:rPr>
          <w:rFonts w:cs="Times New Roman"/>
        </w:rPr>
        <w:t>a cím</w:t>
      </w:r>
      <w:r w:rsidR="009F1B67">
        <w:rPr>
          <w:rFonts w:cs="Times New Roman"/>
        </w:rPr>
        <w:t>ét</w:t>
      </w:r>
      <w:r w:rsidR="00206868" w:rsidRPr="00327634">
        <w:rPr>
          <w:rFonts w:cs="Times New Roman"/>
          <w:i/>
          <w:iCs/>
        </w:rPr>
        <w:t>, ’Born_Date’</w:t>
      </w:r>
      <w:r w:rsidR="00327634" w:rsidRPr="00327634">
        <w:rPr>
          <w:rFonts w:cs="Times New Roman"/>
          <w:i/>
          <w:iCs/>
        </w:rPr>
        <w:t xml:space="preserve"> </w:t>
      </w:r>
      <w:r w:rsidR="00327634" w:rsidRPr="00327634">
        <w:rPr>
          <w:rFonts w:cs="Times New Roman"/>
        </w:rPr>
        <w:t>születési idej</w:t>
      </w:r>
      <w:r w:rsidR="009F1B67">
        <w:rPr>
          <w:rFonts w:cs="Times New Roman"/>
        </w:rPr>
        <w:t>ét</w:t>
      </w:r>
      <w:r w:rsidR="00206868" w:rsidRPr="00327634">
        <w:rPr>
          <w:rFonts w:cs="Times New Roman"/>
          <w:i/>
          <w:iCs/>
        </w:rPr>
        <w:t>, ’Gender’</w:t>
      </w:r>
      <w:r w:rsidR="00327634">
        <w:rPr>
          <w:rFonts w:cs="Times New Roman"/>
        </w:rPr>
        <w:t xml:space="preserve"> a nem</w:t>
      </w:r>
      <w:r w:rsidR="009F1B67">
        <w:rPr>
          <w:rFonts w:cs="Times New Roman"/>
        </w:rPr>
        <w:t>ét</w:t>
      </w:r>
      <w:r w:rsidR="00206868" w:rsidRPr="00327634">
        <w:rPr>
          <w:rFonts w:cs="Times New Roman"/>
          <w:i/>
          <w:iCs/>
        </w:rPr>
        <w:t>, ’Phone_Number’</w:t>
      </w:r>
      <w:r w:rsidR="00327634">
        <w:rPr>
          <w:rFonts w:cs="Times New Roman"/>
        </w:rPr>
        <w:t xml:space="preserve"> telefonszám</w:t>
      </w:r>
      <w:r w:rsidR="009F1B67">
        <w:rPr>
          <w:rFonts w:cs="Times New Roman"/>
        </w:rPr>
        <w:t>át</w:t>
      </w:r>
      <w:r w:rsidR="00206868" w:rsidRPr="00327634">
        <w:rPr>
          <w:rFonts w:cs="Times New Roman"/>
          <w:i/>
          <w:iCs/>
        </w:rPr>
        <w:t>, ’Email_Address’</w:t>
      </w:r>
      <w:r w:rsidR="00327634">
        <w:rPr>
          <w:rFonts w:cs="Times New Roman"/>
          <w:i/>
          <w:iCs/>
        </w:rPr>
        <w:t xml:space="preserve"> </w:t>
      </w:r>
      <w:r w:rsidR="00327634">
        <w:rPr>
          <w:rFonts w:cs="Times New Roman"/>
        </w:rPr>
        <w:t>e-mail cím</w:t>
      </w:r>
      <w:r w:rsidR="009F1B67">
        <w:rPr>
          <w:rFonts w:cs="Times New Roman"/>
        </w:rPr>
        <w:t>ét</w:t>
      </w:r>
      <w:r w:rsidR="00206868" w:rsidRPr="00327634">
        <w:rPr>
          <w:rFonts w:cs="Times New Roman"/>
          <w:i/>
          <w:iCs/>
        </w:rPr>
        <w:t xml:space="preserve">, </w:t>
      </w:r>
      <w:r w:rsidR="003B4CB6" w:rsidRPr="00327634">
        <w:rPr>
          <w:rFonts w:cs="Times New Roman"/>
          <w:i/>
          <w:iCs/>
        </w:rPr>
        <w:t>’Current_Points’</w:t>
      </w:r>
      <w:r w:rsidR="00327634">
        <w:rPr>
          <w:rFonts w:cs="Times New Roman"/>
        </w:rPr>
        <w:t xml:space="preserve"> aktuális pontjai</w:t>
      </w:r>
      <w:r w:rsidR="009F1B67">
        <w:rPr>
          <w:rFonts w:cs="Times New Roman"/>
        </w:rPr>
        <w:t>t</w:t>
      </w:r>
      <w:r w:rsidR="003B4CB6" w:rsidRPr="00327634">
        <w:rPr>
          <w:rFonts w:cs="Times New Roman"/>
          <w:i/>
          <w:iCs/>
        </w:rPr>
        <w:t xml:space="preserve">, </w:t>
      </w:r>
      <w:r w:rsidR="00327634">
        <w:rPr>
          <w:rFonts w:cs="Times New Roman"/>
          <w:i/>
          <w:iCs/>
        </w:rPr>
        <w:t xml:space="preserve">és </w:t>
      </w:r>
      <w:r w:rsidR="003B4CB6" w:rsidRPr="00327634">
        <w:rPr>
          <w:rFonts w:cs="Times New Roman"/>
          <w:i/>
          <w:iCs/>
        </w:rPr>
        <w:t>’Previous_Year_Points’</w:t>
      </w:r>
      <w:r w:rsidR="009F1B67">
        <w:rPr>
          <w:rFonts w:cs="Times New Roman"/>
          <w:i/>
          <w:iCs/>
        </w:rPr>
        <w:t xml:space="preserve"> </w:t>
      </w:r>
      <w:r w:rsidR="00327634" w:rsidRPr="009F1B67">
        <w:rPr>
          <w:rFonts w:cs="Times New Roman"/>
        </w:rPr>
        <w:t>az előző éves pontja</w:t>
      </w:r>
      <w:r w:rsidR="009F1B67" w:rsidRPr="009F1B67">
        <w:rPr>
          <w:rFonts w:cs="Times New Roman"/>
        </w:rPr>
        <w:t>it adja meg a vásárlónak</w:t>
      </w:r>
      <w:r w:rsidR="003B4CB6" w:rsidRPr="00327634">
        <w:rPr>
          <w:rFonts w:cs="Times New Roman"/>
          <w:i/>
          <w:iCs/>
        </w:rPr>
        <w:t xml:space="preserve">. </w:t>
      </w:r>
      <w:r w:rsidR="003B4CB6" w:rsidRPr="00327634">
        <w:rPr>
          <w:rFonts w:cs="Times New Roman"/>
        </w:rPr>
        <w:t xml:space="preserve">Elsődleges kulcsa: </w:t>
      </w:r>
      <w:r w:rsidR="003B4CB6" w:rsidRPr="00327634">
        <w:rPr>
          <w:rFonts w:cs="Times New Roman"/>
          <w:i/>
          <w:iCs/>
        </w:rPr>
        <w:t>’Regulat_Customer_ID’.</w:t>
      </w:r>
    </w:p>
    <w:p w14:paraId="0AA17234" w14:textId="5384B89D" w:rsidR="001A6441" w:rsidRPr="0050035F" w:rsidRDefault="001A6441" w:rsidP="00206868">
      <w:pPr>
        <w:rPr>
          <w:rFonts w:cs="Times New Roman"/>
          <w:i/>
          <w:iCs/>
        </w:rPr>
      </w:pPr>
      <w:r w:rsidRPr="0050035F">
        <w:rPr>
          <w:rFonts w:cs="Times New Roman"/>
        </w:rPr>
        <w:t>‘</w:t>
      </w:r>
      <w:r w:rsidR="003B4CB6" w:rsidRPr="003B4CB6">
        <w:rPr>
          <w:rFonts w:cs="Times New Roman"/>
          <w:i/>
          <w:iCs/>
          <w:lang w:val="en-GB"/>
        </w:rPr>
        <w:t>Revenues’</w:t>
      </w:r>
      <w:r w:rsidRPr="0050035F">
        <w:rPr>
          <w:rFonts w:cs="Times New Roman"/>
          <w:i/>
          <w:iCs/>
        </w:rPr>
        <w:t xml:space="preserve"> tábla</w:t>
      </w:r>
    </w:p>
    <w:p w14:paraId="66819375" w14:textId="093FA621" w:rsidR="003B4CB6" w:rsidRDefault="001A6441" w:rsidP="003B4CB6">
      <w:pPr>
        <w:rPr>
          <w:rFonts w:cs="Times New Roman"/>
          <w:iCs/>
        </w:rPr>
      </w:pPr>
      <w:r w:rsidRPr="003B4CB6">
        <w:rPr>
          <w:rFonts w:cs="Times New Roman"/>
          <w:iCs/>
        </w:rPr>
        <w:t xml:space="preserve">A </w:t>
      </w:r>
      <w:r w:rsidR="003B4CB6" w:rsidRPr="003B4CB6">
        <w:rPr>
          <w:rFonts w:cs="Times New Roman"/>
          <w:iCs/>
        </w:rPr>
        <w:t>bevételek</w:t>
      </w:r>
      <w:r w:rsidRPr="003B4CB6">
        <w:rPr>
          <w:rFonts w:cs="Times New Roman"/>
          <w:iCs/>
        </w:rPr>
        <w:t xml:space="preserve"> táblában </w:t>
      </w:r>
      <w:r w:rsidR="003B4CB6" w:rsidRPr="003B4CB6">
        <w:rPr>
          <w:rFonts w:cs="Times New Roman"/>
          <w:iCs/>
        </w:rPr>
        <w:t xml:space="preserve">azokat az összegeket, amelyeket adott vásárlások során a vásárlók kifizettek az üzletben. Emellett a dátumot is </w:t>
      </w:r>
      <w:r w:rsidR="009F1B67" w:rsidRPr="003B4CB6">
        <w:rPr>
          <w:rFonts w:cs="Times New Roman"/>
          <w:iCs/>
        </w:rPr>
        <w:t>tartalmazza,</w:t>
      </w:r>
      <w:r w:rsidR="003B4CB6" w:rsidRPr="003B4CB6">
        <w:rPr>
          <w:rFonts w:cs="Times New Roman"/>
          <w:iCs/>
        </w:rPr>
        <w:t xml:space="preserve"> amely napon az adott vásárlás történt. A tábla oszlopainak nevei: ’Revenu_ID’, </w:t>
      </w:r>
      <w:r w:rsidR="003B4CB6" w:rsidRPr="003B4CB6">
        <w:rPr>
          <w:rFonts w:cs="Times New Roman"/>
          <w:iCs/>
          <w:lang w:val="en-GB"/>
        </w:rPr>
        <w:t>’Amount’, ’Date’</w:t>
      </w:r>
      <w:r w:rsidR="003B4CB6" w:rsidRPr="003B4CB6">
        <w:rPr>
          <w:rFonts w:cs="Times New Roman"/>
          <w:iCs/>
        </w:rPr>
        <w:t>. Elsődleges kulcsa: ’Revenu_ID’</w:t>
      </w:r>
      <w:r w:rsidR="003B4CB6">
        <w:rPr>
          <w:rFonts w:cs="Times New Roman"/>
          <w:iCs/>
        </w:rPr>
        <w:t>.</w:t>
      </w:r>
    </w:p>
    <w:p w14:paraId="62508E8A" w14:textId="1A39ED63" w:rsidR="001A6441" w:rsidRDefault="003B4CB6" w:rsidP="003B4CB6">
      <w:pPr>
        <w:rPr>
          <w:rFonts w:cs="Times New Roman"/>
          <w:i/>
          <w:iCs/>
        </w:rPr>
      </w:pPr>
      <w:r w:rsidRPr="003B4CB6">
        <w:rPr>
          <w:rFonts w:cs="Times New Roman"/>
          <w:i/>
          <w:iCs/>
        </w:rPr>
        <w:t>’</w:t>
      </w:r>
      <w:r>
        <w:rPr>
          <w:rFonts w:cs="Times New Roman"/>
          <w:i/>
          <w:iCs/>
        </w:rPr>
        <w:t>Wish_List</w:t>
      </w:r>
      <w:r w:rsidR="001A6441" w:rsidRPr="003B4CB6">
        <w:rPr>
          <w:rFonts w:cs="Times New Roman"/>
          <w:i/>
          <w:iCs/>
        </w:rPr>
        <w:t>’ tábla</w:t>
      </w:r>
    </w:p>
    <w:p w14:paraId="7741375C" w14:textId="1FC3B923" w:rsidR="000C72F8" w:rsidRDefault="003B4CB6" w:rsidP="000C72F8">
      <w:pPr>
        <w:rPr>
          <w:rFonts w:cs="Times New Roman"/>
        </w:rPr>
      </w:pPr>
      <w:r w:rsidRPr="003B4CB6">
        <w:rPr>
          <w:rFonts w:cs="Times New Roman"/>
        </w:rPr>
        <w:t>A</w:t>
      </w:r>
      <w:r>
        <w:rPr>
          <w:rFonts w:cs="Times New Roman"/>
          <w:i/>
          <w:iCs/>
        </w:rPr>
        <w:t xml:space="preserve"> ’Wish_List’ </w:t>
      </w:r>
      <w:r w:rsidRPr="003B4CB6">
        <w:rPr>
          <w:rFonts w:cs="Times New Roman"/>
        </w:rPr>
        <w:t>tábla szolgál a kívánságok tárolására. Ebbe a táblába kerülnek fel a vásárlók által keresett könyvek</w:t>
      </w:r>
      <w:r w:rsidR="000C72F8">
        <w:rPr>
          <w:rFonts w:cs="Times New Roman"/>
        </w:rPr>
        <w:t>,</w:t>
      </w:r>
      <w:r w:rsidRPr="003B4CB6">
        <w:rPr>
          <w:rFonts w:cs="Times New Roman"/>
        </w:rPr>
        <w:t xml:space="preserve"> amik épp nem voltak elérhetőek az üzletben.</w:t>
      </w:r>
      <w:r>
        <w:rPr>
          <w:rFonts w:cs="Times New Roman"/>
        </w:rPr>
        <w:t xml:space="preserve"> A tábla tartalma: </w:t>
      </w:r>
      <w:r w:rsidRPr="000F2668">
        <w:rPr>
          <w:rFonts w:cs="Times New Roman"/>
          <w:i/>
          <w:iCs/>
          <w:lang w:val="en-GB"/>
        </w:rPr>
        <w:t>’Wish_ID’, ’ISBN’, ’Author’, ’Titl</w:t>
      </w:r>
      <w:r w:rsidR="000C72F8" w:rsidRPr="000F2668">
        <w:rPr>
          <w:rFonts w:cs="Times New Roman"/>
          <w:i/>
          <w:iCs/>
          <w:lang w:val="en-GB"/>
        </w:rPr>
        <w:t>e</w:t>
      </w:r>
      <w:r w:rsidRPr="000F2668">
        <w:rPr>
          <w:rFonts w:cs="Times New Roman"/>
          <w:i/>
          <w:iCs/>
          <w:lang w:val="en-GB"/>
        </w:rPr>
        <w:t xml:space="preserve">’, ’Cutomer_Name’, ’Cutomer_Address’, </w:t>
      </w:r>
      <w:r w:rsidRPr="000F2668">
        <w:rPr>
          <w:rFonts w:cs="Times New Roman"/>
          <w:i/>
          <w:iCs/>
          <w:lang w:val="en-GB"/>
        </w:rPr>
        <w:lastRenderedPageBreak/>
        <w:t>’</w:t>
      </w:r>
      <w:r w:rsidR="000C72F8" w:rsidRPr="000F2668">
        <w:rPr>
          <w:rFonts w:cs="Times New Roman"/>
          <w:i/>
          <w:iCs/>
          <w:lang w:val="en-GB"/>
        </w:rPr>
        <w:t>Customer_Phone_Number</w:t>
      </w:r>
      <w:r w:rsidRPr="000F2668">
        <w:rPr>
          <w:rFonts w:cs="Times New Roman"/>
          <w:i/>
          <w:iCs/>
          <w:lang w:val="en-GB"/>
        </w:rPr>
        <w:t>’, ’</w:t>
      </w:r>
      <w:r w:rsidR="000C72F8" w:rsidRPr="000F2668">
        <w:rPr>
          <w:rFonts w:cs="Times New Roman"/>
          <w:i/>
          <w:iCs/>
          <w:lang w:val="en-GB"/>
        </w:rPr>
        <w:t>Customer_Email_Address</w:t>
      </w:r>
      <w:r w:rsidRPr="000F2668">
        <w:rPr>
          <w:rFonts w:cs="Times New Roman"/>
          <w:i/>
          <w:iCs/>
          <w:lang w:val="en-GB"/>
        </w:rPr>
        <w:t>’, ’</w:t>
      </w:r>
      <w:r w:rsidR="000C72F8" w:rsidRPr="000F2668">
        <w:rPr>
          <w:rFonts w:cs="Times New Roman"/>
          <w:i/>
          <w:iCs/>
          <w:lang w:val="en-GB"/>
        </w:rPr>
        <w:t>Regular_Customer_ID</w:t>
      </w:r>
      <w:r w:rsidRPr="000F2668">
        <w:rPr>
          <w:rFonts w:cs="Times New Roman"/>
          <w:i/>
          <w:iCs/>
          <w:lang w:val="en-GB"/>
        </w:rPr>
        <w:t>’</w:t>
      </w:r>
      <w:r w:rsidR="000C72F8">
        <w:rPr>
          <w:rFonts w:cs="Times New Roman"/>
        </w:rPr>
        <w:t xml:space="preserve">. A tábla elsődleges kulcsa a </w:t>
      </w:r>
      <w:r w:rsidR="000C72F8" w:rsidRPr="000F2668">
        <w:rPr>
          <w:rFonts w:cs="Times New Roman"/>
          <w:i/>
          <w:iCs/>
        </w:rPr>
        <w:t>’Wish_ID’</w:t>
      </w:r>
      <w:r w:rsidR="000C72F8">
        <w:rPr>
          <w:rFonts w:cs="Times New Roman"/>
        </w:rPr>
        <w:t>.</w:t>
      </w:r>
    </w:p>
    <w:p w14:paraId="104C1B43" w14:textId="77777777" w:rsidR="00550151" w:rsidRDefault="0045349E" w:rsidP="00550151">
      <w:pPr>
        <w:rPr>
          <w:rFonts w:cs="Times New Roman"/>
        </w:rPr>
        <w:sectPr w:rsidR="00550151" w:rsidSect="00D463DE">
          <w:pgSz w:w="11906" w:h="16838" w:code="9"/>
          <w:pgMar w:top="1418" w:right="1418" w:bottom="1418" w:left="1418" w:header="709" w:footer="709" w:gutter="567"/>
          <w:cols w:space="708"/>
          <w:docGrid w:linePitch="360"/>
        </w:sectPr>
      </w:pPr>
      <w:r>
        <w:rPr>
          <w:rFonts w:cs="Times New Roman"/>
        </w:rPr>
        <w:t>Ezen táblák mellett a kimutatások ablak megnyitásakor, illetve adott időszakra való teljes kimutatáskor egy ideiglenes tábla jön létre</w:t>
      </w:r>
      <w:r w:rsidR="0002608F">
        <w:rPr>
          <w:rFonts w:cs="Times New Roman"/>
        </w:rPr>
        <w:t xml:space="preserve">, amelyben a kiadások és a bevételek együttesen jelennek meg. Ez a tábla a ’Cash_Flow’ elnevezést kapta. A tábla tartalma a következő: ’Cash_Flow_ID’, Amount, Date. Az elsődleges kulcs a ’Cash_Flow_ID’. Ez a kulcs </w:t>
      </w:r>
      <w:r w:rsidR="009502D1">
        <w:rPr>
          <w:rFonts w:cs="Times New Roman"/>
        </w:rPr>
        <w:t>minden insert parancsnál automatikus növekedik eggyel. Az ’Amount’ értékét</w:t>
      </w:r>
      <w:r w:rsidR="009F1B67">
        <w:rPr>
          <w:rFonts w:cs="Times New Roman"/>
        </w:rPr>
        <w:t xml:space="preserve"> a hozzáadásnál határozza meg a rendszer. Ha bevételekről van szó akkor egyszerűen hozzá adja a táblához az értéket, ha kiadásról akkor negatív számként adja a rendszer hozzá az értéket. A ’Date’ mezőt szintén a két táblából adja hozzá a rendszer, az alapján, hogy milyen kezdő és befejező dátumot adtunk meg a kimutatás előtt.</w:t>
      </w:r>
    </w:p>
    <w:p w14:paraId="34C05819" w14:textId="65F7C335" w:rsidR="00E472D8" w:rsidRDefault="001A6441" w:rsidP="001A6441">
      <w:pPr>
        <w:pStyle w:val="Cmsor1"/>
      </w:pPr>
      <w:bookmarkStart w:id="19" w:name="_Toc102502252"/>
      <w:r>
        <w:lastRenderedPageBreak/>
        <w:t>Funkciók leírása</w:t>
      </w:r>
      <w:bookmarkEnd w:id="19"/>
    </w:p>
    <w:p w14:paraId="2B127483" w14:textId="492E9FA5" w:rsidR="00E472D8" w:rsidRPr="00853176" w:rsidRDefault="00E472D8" w:rsidP="00853176">
      <w:pPr>
        <w:ind w:firstLine="0"/>
        <w:rPr>
          <w:rFonts w:cs="Times New Roman"/>
        </w:rPr>
      </w:pPr>
      <w:r>
        <w:rPr>
          <w:rFonts w:cs="Times New Roman"/>
        </w:rPr>
        <w:t>A következőkben az alkalmazásban végrehajtható tevékenységek leírás található. Emellett még táblázatokba szedve láthatjuk az egyes funkciók Use Case tábláját. Valamint egy Use Case diagram is segít abban, hogy a rendszer átláthatóbb legyen a majdani felhasználóknak.</w:t>
      </w:r>
    </w:p>
    <w:p w14:paraId="6A455E7A" w14:textId="022F3C56" w:rsidR="00853176" w:rsidRDefault="00E472D8" w:rsidP="00E472D8">
      <w:pPr>
        <w:pStyle w:val="Cmsor2"/>
      </w:pPr>
      <w:bookmarkStart w:id="20" w:name="_Toc102502253"/>
      <w:r>
        <w:t>Fő</w:t>
      </w:r>
      <w:r w:rsidR="0056784D">
        <w:t>ablak</w:t>
      </w:r>
      <w:bookmarkEnd w:id="20"/>
    </w:p>
    <w:p w14:paraId="5FAB1009" w14:textId="67CE88D2" w:rsidR="00853176" w:rsidRPr="00853176" w:rsidRDefault="00853176" w:rsidP="00853176">
      <w:pPr>
        <w:ind w:firstLine="0"/>
      </w:pPr>
      <w:r>
        <w:rPr>
          <w:rFonts w:cs="Times New Roman"/>
          <w:szCs w:val="24"/>
        </w:rPr>
        <w:t>A fő</w:t>
      </w:r>
      <w:r w:rsidR="0056784D">
        <w:rPr>
          <w:rFonts w:cs="Times New Roman"/>
          <w:szCs w:val="24"/>
        </w:rPr>
        <w:t>ablak</w:t>
      </w:r>
      <w:r>
        <w:rPr>
          <w:rFonts w:cs="Times New Roman"/>
          <w:szCs w:val="24"/>
        </w:rPr>
        <w:t xml:space="preserve"> az </w:t>
      </w:r>
      <w:r w:rsidR="00D463DE">
        <w:rPr>
          <w:rFonts w:cs="Times New Roman"/>
          <w:szCs w:val="24"/>
        </w:rPr>
        <w:t>első,</w:t>
      </w:r>
      <w:r>
        <w:rPr>
          <w:rFonts w:cs="Times New Roman"/>
          <w:szCs w:val="24"/>
        </w:rPr>
        <w:t xml:space="preserve"> ami megjelenik az alkalmazás elindításakor. A fő</w:t>
      </w:r>
      <w:r w:rsidR="0056784D">
        <w:rPr>
          <w:rFonts w:cs="Times New Roman"/>
          <w:szCs w:val="24"/>
        </w:rPr>
        <w:t>ablakból</w:t>
      </w:r>
      <w:r>
        <w:rPr>
          <w:rFonts w:cs="Times New Roman"/>
          <w:szCs w:val="24"/>
        </w:rPr>
        <w:t xml:space="preserve"> főként a többi ablakba tudunk tovább lépni, illetve itt az indításkor megjelenik a könyvek tábla teljes tartalma minden adattal. </w:t>
      </w:r>
    </w:p>
    <w:p w14:paraId="4A0BAE29" w14:textId="46287E91" w:rsidR="00853176" w:rsidRDefault="00853176" w:rsidP="00E472D8">
      <w:pPr>
        <w:pStyle w:val="Cmsor2"/>
      </w:pPr>
      <w:bookmarkStart w:id="21" w:name="_Toc102502254"/>
      <w:r>
        <w:t>Eladás</w:t>
      </w:r>
      <w:bookmarkEnd w:id="21"/>
    </w:p>
    <w:p w14:paraId="744D5425" w14:textId="2E93FBF2" w:rsidR="0008003F" w:rsidRDefault="00853176" w:rsidP="0008003F">
      <w:pPr>
        <w:pStyle w:val="Firstparagraph"/>
      </w:pPr>
      <w:bookmarkStart w:id="22" w:name="_Toc58957852"/>
      <w:bookmarkStart w:id="23" w:name="_Toc97131012"/>
      <w:r w:rsidRPr="00F0283A">
        <w:rPr>
          <w:rFonts w:cs="Times New Roman"/>
        </w:rPr>
        <w:t>A rendszer legfontosabb tevékenységei az eladáshoz kapcsolódnak.</w:t>
      </w:r>
      <w:bookmarkEnd w:id="22"/>
      <w:bookmarkEnd w:id="23"/>
      <w:r w:rsidRPr="00F0283A">
        <w:rPr>
          <w:rFonts w:cs="Times New Roman"/>
        </w:rPr>
        <w:t xml:space="preserve"> </w:t>
      </w:r>
      <w:r>
        <w:rPr>
          <w:rFonts w:cs="Times New Roman"/>
        </w:rPr>
        <w:t>Ilyen a könyvek kosárba helyezése, onnan való törlésük, a vonalkódos keresés lehetősége, pontjóváírás, pont levonás, illetve kedvezmények alkalmazása, és maga az eladás.</w:t>
      </w:r>
      <w:bookmarkStart w:id="24" w:name="_Toc102502255"/>
      <w:bookmarkStart w:id="25" w:name="_Hlk101860108"/>
    </w:p>
    <w:p w14:paraId="0A998612" w14:textId="1687DB78" w:rsidR="0008003F" w:rsidRDefault="00BF0E9D" w:rsidP="0008003F">
      <w:pPr>
        <w:pStyle w:val="Cmsor3"/>
      </w:pPr>
      <w:r>
        <w:t>Könyv m</w:t>
      </w:r>
      <w:r w:rsidR="0008003F">
        <w:t>egjelenítések</w:t>
      </w:r>
    </w:p>
    <w:p w14:paraId="0E779423" w14:textId="77777777" w:rsidR="00BF0E9D" w:rsidRDefault="00BF0E9D" w:rsidP="00BF0E9D">
      <w:pPr>
        <w:pStyle w:val="Firstparagraph"/>
      </w:pPr>
      <w:r>
        <w:t xml:space="preserve">Az eladás kezelőben lehetőség van könyv megjelenítésére, akár ISBN szám, szerző, cím, kiadási év vagy pedig műfaj szerint. Emellett az összes könyv megjelenítésére is szolgál egy külön gomb megnyomása. </w:t>
      </w:r>
    </w:p>
    <w:p w14:paraId="74FB42A3" w14:textId="5C2BA90C" w:rsidR="00BF0E9D" w:rsidRDefault="00BF0E9D" w:rsidP="00BF0E9D">
      <w:pPr>
        <w:pStyle w:val="Firstparagraph"/>
        <w:ind w:firstLine="567"/>
      </w:pPr>
      <w:r>
        <w:tab/>
        <w:t>Könyv keresése esetén a fent felsorolt adatok közül egyet megadva a rendszer megjeleníti azon könyvet, illetve könyveket, amelyek szerepelnek az adatbázisban és egyezést talált a lekérdezés a megadott adattal.</w:t>
      </w:r>
    </w:p>
    <w:p w14:paraId="710733F7" w14:textId="413EAF27" w:rsidR="00BF0E9D" w:rsidRDefault="00BF0E9D" w:rsidP="00BF0E9D">
      <w:r>
        <w:t xml:space="preserve">Az összes könyv kimutatásánál nincs szükség semmilyen adat meghatározására. Ez a funkció arra szolgál, hogy egy keresést követően </w:t>
      </w:r>
      <w:r w:rsidR="00AD238B">
        <w:t>visszaállítsuk</w:t>
      </w:r>
      <w:r>
        <w:t xml:space="preserve"> </w:t>
      </w:r>
      <w:r w:rsidR="00AD238B">
        <w:t>könyveket megjelenítő táblát.</w:t>
      </w:r>
    </w:p>
    <w:p w14:paraId="69C5FE5E" w14:textId="03CE666F" w:rsidR="00E92704" w:rsidRDefault="00E92704" w:rsidP="00E92704">
      <w:pPr>
        <w:pStyle w:val="Kpalrs"/>
        <w:keepNext/>
      </w:pPr>
      <w:fldSimple w:instr=" SEQ táblázat \* ARABIC ">
        <w:r w:rsidR="00FD4D8A">
          <w:rPr>
            <w:noProof/>
          </w:rPr>
          <w:t>1</w:t>
        </w:r>
      </w:fldSimple>
      <w:r>
        <w:t>. táblázat Könyv keresés</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AD238B" w:rsidRPr="00CF1E57" w14:paraId="2DBE36BE" w14:textId="77777777" w:rsidTr="00D411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5C0D110"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412118B9" w14:textId="58B30424" w:rsidR="00AD238B" w:rsidRPr="00CF1E57" w:rsidRDefault="00AD238B" w:rsidP="00D4118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 xml:space="preserve">Könyv </w:t>
            </w:r>
            <w:r>
              <w:rPr>
                <w:rFonts w:ascii="Times New Roman" w:hAnsi="Times New Roman" w:cs="Times New Roman"/>
              </w:rPr>
              <w:t>keresés</w:t>
            </w:r>
          </w:p>
        </w:tc>
      </w:tr>
      <w:tr w:rsidR="00AD238B" w:rsidRPr="00CF1E57" w14:paraId="52A12C09"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546E013"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lastRenderedPageBreak/>
              <w:t>Cél</w:t>
            </w:r>
          </w:p>
        </w:tc>
        <w:tc>
          <w:tcPr>
            <w:tcW w:w="6973" w:type="dxa"/>
            <w:tcBorders>
              <w:top w:val="none" w:sz="0" w:space="0" w:color="auto"/>
              <w:left w:val="none" w:sz="0" w:space="0" w:color="auto"/>
              <w:bottom w:val="none" w:sz="0" w:space="0" w:color="auto"/>
              <w:right w:val="none" w:sz="0" w:space="0" w:color="auto"/>
            </w:tcBorders>
          </w:tcPr>
          <w:p w14:paraId="3B0F3CED" w14:textId="4F156481" w:rsidR="00AD238B" w:rsidRPr="00CF1E57" w:rsidRDefault="00AD238B"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w:t>
            </w:r>
            <w:r>
              <w:rPr>
                <w:rFonts w:ascii="Times New Roman" w:hAnsi="Times New Roman" w:cs="Times New Roman"/>
              </w:rPr>
              <w:t>eresett könyv megtalálása.</w:t>
            </w:r>
          </w:p>
        </w:tc>
      </w:tr>
      <w:tr w:rsidR="00AD238B" w:rsidRPr="00CF1E57" w14:paraId="093F52F8"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C232A3E"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Előfeltétel</w:t>
            </w:r>
          </w:p>
        </w:tc>
        <w:tc>
          <w:tcPr>
            <w:tcW w:w="6973" w:type="dxa"/>
          </w:tcPr>
          <w:p w14:paraId="3C183F40" w14:textId="316666C2" w:rsidR="00AD238B" w:rsidRPr="00CF1E57" w:rsidRDefault="00AD238B"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Eladás kezelő megnyitása</w:t>
            </w:r>
          </w:p>
        </w:tc>
      </w:tr>
      <w:tr w:rsidR="00AD238B" w:rsidRPr="00CF1E57" w14:paraId="2F982502"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D5EA9F7"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3AB5993" w14:textId="16D8551F" w:rsidR="00AD238B" w:rsidRPr="00CF1E57" w:rsidRDefault="00AD238B"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w:t>
            </w:r>
            <w:r>
              <w:rPr>
                <w:rFonts w:ascii="Times New Roman" w:hAnsi="Times New Roman" w:cs="Times New Roman"/>
              </w:rPr>
              <w:t xml:space="preserve"> megtalálva</w:t>
            </w:r>
          </w:p>
        </w:tc>
      </w:tr>
      <w:tr w:rsidR="00AD238B" w:rsidRPr="00CF1E57" w14:paraId="5510AC40"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AD097F0"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Sikertelen lefutás</w:t>
            </w:r>
          </w:p>
        </w:tc>
        <w:tc>
          <w:tcPr>
            <w:tcW w:w="6973" w:type="dxa"/>
          </w:tcPr>
          <w:p w14:paraId="2F61C6B4" w14:textId="521B34AC" w:rsidR="00AD238B" w:rsidRPr="00CF1E57" w:rsidRDefault="00AD238B"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található.</w:t>
            </w:r>
          </w:p>
        </w:tc>
      </w:tr>
      <w:tr w:rsidR="00AD238B" w:rsidRPr="00CF1E57" w14:paraId="02A0610F"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ACEA50"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33A601D0" w14:textId="77777777" w:rsidR="00AD238B" w:rsidRPr="00CF1E57" w:rsidRDefault="00AD238B"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Felhasználó</w:t>
            </w:r>
          </w:p>
        </w:tc>
      </w:tr>
      <w:tr w:rsidR="00AD238B" w:rsidRPr="00CF1E57" w14:paraId="63B712F7"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DB81D6B"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Kiváltó esemény</w:t>
            </w:r>
          </w:p>
        </w:tc>
        <w:tc>
          <w:tcPr>
            <w:tcW w:w="6973" w:type="dxa"/>
          </w:tcPr>
          <w:p w14:paraId="7B4D68B6" w14:textId="1EACE3DF" w:rsidR="00AD238B" w:rsidRPr="00CF1E57" w:rsidRDefault="00AD238B"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könyv valamely adatának megadása.</w:t>
            </w:r>
          </w:p>
        </w:tc>
      </w:tr>
      <w:tr w:rsidR="00AD238B" w:rsidRPr="00CF1E57" w14:paraId="6ED4DA03"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15F6986"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AD238B" w:rsidRPr="00CF1E57" w14:paraId="710A822F" w14:textId="77777777" w:rsidTr="00D411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5FDA59" w14:textId="77777777" w:rsidR="00AD238B" w:rsidRPr="00CF1E57" w:rsidRDefault="00AD238B" w:rsidP="00D4118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C4869AB" w14:textId="77777777" w:rsidR="00AD238B" w:rsidRPr="00CF1E57" w:rsidRDefault="00AD238B" w:rsidP="00D4118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Tevékenység</w:t>
                  </w:r>
                </w:p>
              </w:tc>
            </w:tr>
            <w:tr w:rsidR="00AD238B" w:rsidRPr="00CF1E57" w14:paraId="71E1F848"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B3146B3" w14:textId="77777777" w:rsidR="00AD238B" w:rsidRPr="00CF1E57" w:rsidRDefault="00AD238B" w:rsidP="00AD238B">
                  <w:pPr>
                    <w:pStyle w:val="Norml1"/>
                    <w:spacing w:before="0" w:after="0" w:line="259" w:lineRule="auto"/>
                    <w:jc w:val="center"/>
                    <w:rPr>
                      <w:rFonts w:ascii="Times New Roman" w:hAnsi="Times New Roman" w:cs="Times New Roman"/>
                    </w:rPr>
                  </w:pPr>
                  <w:r w:rsidRPr="00CF1E5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C722428" w14:textId="2562FC79" w:rsidR="00AD238B" w:rsidRPr="00CF1E57" w:rsidRDefault="00AD238B" w:rsidP="00AD238B">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könyv valamely adatának megadása.</w:t>
                  </w:r>
                  <w:r>
                    <w:rPr>
                      <w:rFonts w:ascii="Times New Roman" w:hAnsi="Times New Roman" w:cs="Times New Roman"/>
                    </w:rPr>
                    <w:t xml:space="preserve"> (ISBN, Szerző, Cím, Kiadási év, Műfaj)</w:t>
                  </w:r>
                </w:p>
              </w:tc>
            </w:tr>
            <w:tr w:rsidR="00AD238B" w:rsidRPr="00CF1E57" w14:paraId="3F839559"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4FED5C6" w14:textId="77777777" w:rsidR="00AD238B" w:rsidRPr="00CF1E57" w:rsidRDefault="00AD238B" w:rsidP="00D4118A">
                  <w:pPr>
                    <w:pStyle w:val="Norml1"/>
                    <w:spacing w:before="0" w:after="0" w:line="259" w:lineRule="auto"/>
                    <w:jc w:val="center"/>
                    <w:rPr>
                      <w:rFonts w:ascii="Times New Roman" w:hAnsi="Times New Roman" w:cs="Times New Roman"/>
                    </w:rPr>
                  </w:pPr>
                  <w:r w:rsidRPr="00CF1E57">
                    <w:rPr>
                      <w:rFonts w:ascii="Times New Roman" w:hAnsi="Times New Roman" w:cs="Times New Roman"/>
                    </w:rPr>
                    <w:t>2</w:t>
                  </w:r>
                </w:p>
              </w:tc>
              <w:tc>
                <w:tcPr>
                  <w:tcW w:w="6123" w:type="dxa"/>
                </w:tcPr>
                <w:p w14:paraId="3F5BCAE5" w14:textId="3235F835" w:rsidR="00AD238B" w:rsidRPr="00CF1E57" w:rsidRDefault="00AD238B"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keresés gomb megnyomása</w:t>
                  </w:r>
                </w:p>
              </w:tc>
            </w:tr>
            <w:tr w:rsidR="00AD238B" w:rsidRPr="00CF1E57" w14:paraId="659C0343"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6054F39" w14:textId="77777777" w:rsidR="00AD238B" w:rsidRPr="00CF1E57" w:rsidRDefault="00AD238B" w:rsidP="00D4118A">
                  <w:pPr>
                    <w:pStyle w:val="Norml1"/>
                    <w:spacing w:before="0" w:after="0" w:line="259" w:lineRule="auto"/>
                    <w:jc w:val="center"/>
                    <w:rPr>
                      <w:rFonts w:ascii="Times New Roman" w:hAnsi="Times New Roman" w:cs="Times New Roman"/>
                    </w:rPr>
                  </w:pPr>
                  <w:r w:rsidRPr="00CF1E5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4BD1A06" w14:textId="7B3840E3" w:rsidR="00AD238B" w:rsidRPr="00CF1E57" w:rsidRDefault="00AD238B"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megjelenik a táblázatban.</w:t>
                  </w:r>
                </w:p>
              </w:tc>
            </w:tr>
          </w:tbl>
          <w:p w14:paraId="000C3188" w14:textId="77777777" w:rsidR="00AD238B" w:rsidRPr="00CF1E57" w:rsidRDefault="00AD238B"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D238B" w:rsidRPr="00CF1E57" w14:paraId="09CD2DB5"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6BC9A5A" w14:textId="77777777" w:rsidR="00AD238B" w:rsidRPr="00CF1E57" w:rsidRDefault="00AD238B" w:rsidP="00D4118A">
            <w:pPr>
              <w:pStyle w:val="Norml1"/>
              <w:spacing w:before="0" w:after="0" w:line="259" w:lineRule="auto"/>
              <w:rPr>
                <w:rFonts w:ascii="Times New Roman" w:hAnsi="Times New Roman" w:cs="Times New Roman"/>
              </w:rPr>
            </w:pPr>
            <w:r w:rsidRPr="00CF1E57">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AD238B" w:rsidRPr="00CF1E57" w14:paraId="3CA2E253" w14:textId="77777777" w:rsidTr="00D411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C7A6083" w14:textId="77777777" w:rsidR="00AD238B" w:rsidRPr="00CF1E57" w:rsidRDefault="00AD238B" w:rsidP="00D4118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DD55822" w14:textId="77777777" w:rsidR="00AD238B" w:rsidRPr="00CF1E57" w:rsidRDefault="00AD238B" w:rsidP="00D4118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Elágazó tevékenység</w:t>
                  </w:r>
                </w:p>
              </w:tc>
            </w:tr>
            <w:tr w:rsidR="00AD238B" w:rsidRPr="00CF1E57" w14:paraId="44683144"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FD1590D" w14:textId="77777777" w:rsidR="00AD238B" w:rsidRPr="00CF1E57" w:rsidRDefault="00AD238B" w:rsidP="00D4118A">
                  <w:pPr>
                    <w:pStyle w:val="Norml1"/>
                    <w:spacing w:before="0" w:after="0" w:line="259" w:lineRule="auto"/>
                    <w:jc w:val="center"/>
                    <w:rPr>
                      <w:rFonts w:ascii="Times New Roman" w:hAnsi="Times New Roman" w:cs="Times New Roman"/>
                    </w:rPr>
                  </w:pPr>
                  <w:r>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2D522BD4" w14:textId="2AA681CA" w:rsidR="00AD238B" w:rsidRPr="00CF1E57" w:rsidRDefault="00AD238B"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Összeskönyv megjelenítése gomb megnyomása.</w:t>
                  </w:r>
                </w:p>
              </w:tc>
            </w:tr>
            <w:tr w:rsidR="00AD238B" w:rsidRPr="00CF1E57" w14:paraId="31F5E6E4" w14:textId="77777777" w:rsidTr="00AD238B">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single" w:sz="4" w:space="0" w:color="FFFFFF" w:themeColor="background1"/>
                    <w:right w:val="none" w:sz="0" w:space="0" w:color="auto"/>
                  </w:tcBorders>
                </w:tcPr>
                <w:p w14:paraId="6C36E1F4" w14:textId="77777777" w:rsidR="00AD238B" w:rsidRPr="00CF1E57" w:rsidRDefault="00AD238B" w:rsidP="00D4118A">
                  <w:pPr>
                    <w:pStyle w:val="Norml1"/>
                    <w:spacing w:before="0" w:after="0" w:line="259" w:lineRule="auto"/>
                    <w:jc w:val="center"/>
                    <w:rPr>
                      <w:rFonts w:ascii="Times New Roman" w:hAnsi="Times New Roman" w:cs="Times New Roman"/>
                    </w:rPr>
                  </w:pPr>
                  <w:r>
                    <w:rPr>
                      <w:rFonts w:ascii="Times New Roman" w:hAnsi="Times New Roman" w:cs="Times New Roman"/>
                    </w:rPr>
                    <w:t>2.2</w:t>
                  </w:r>
                </w:p>
              </w:tc>
              <w:tc>
                <w:tcPr>
                  <w:tcW w:w="6123" w:type="dxa"/>
                </w:tcPr>
                <w:p w14:paraId="10874F32" w14:textId="66540A12" w:rsidR="00AD238B" w:rsidRPr="00CF1E57" w:rsidRDefault="00AD238B"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Összes könyv megjelenik</w:t>
                  </w:r>
                </w:p>
              </w:tc>
            </w:tr>
            <w:tr w:rsidR="00AD238B" w:rsidRPr="00CF1E57" w14:paraId="3AB00BC8" w14:textId="77777777" w:rsidTr="00AD238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E984F0" w14:textId="209F6BC4" w:rsidR="00AD238B" w:rsidRDefault="00AD238B" w:rsidP="00D4118A">
                  <w:pPr>
                    <w:pStyle w:val="Norml1"/>
                    <w:spacing w:before="0" w:after="0"/>
                    <w:jc w:val="center"/>
                    <w:rPr>
                      <w:rFonts w:ascii="Times New Roman" w:hAnsi="Times New Roman" w:cs="Times New Roman"/>
                    </w:rPr>
                  </w:pPr>
                  <w:r>
                    <w:rPr>
                      <w:rFonts w:ascii="Times New Roman" w:hAnsi="Times New Roman" w:cs="Times New Roman"/>
                    </w:rPr>
                    <w:t>2.3</w:t>
                  </w:r>
                </w:p>
              </w:tc>
              <w:tc>
                <w:tcPr>
                  <w:tcW w:w="6123" w:type="dxa"/>
                  <w:tcBorders>
                    <w:left w:val="single" w:sz="4" w:space="0" w:color="FFFFFF" w:themeColor="background1"/>
                  </w:tcBorders>
                </w:tcPr>
                <w:p w14:paraId="589DD98E" w14:textId="418B15CD" w:rsidR="00AD238B" w:rsidRDefault="00AD238B" w:rsidP="00D4118A">
                  <w:pPr>
                    <w:pStyle w:val="Norml1"/>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Funkció futása leáll.</w:t>
                  </w:r>
                </w:p>
              </w:tc>
            </w:tr>
            <w:tr w:rsidR="00AD238B" w:rsidRPr="00CF1E57" w14:paraId="70B838E2" w14:textId="77777777" w:rsidTr="00AD238B">
              <w:trPr>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none" w:sz="0" w:space="0" w:color="auto"/>
                    <w:bottom w:val="none" w:sz="0" w:space="0" w:color="auto"/>
                    <w:right w:val="none" w:sz="0" w:space="0" w:color="auto"/>
                  </w:tcBorders>
                </w:tcPr>
                <w:p w14:paraId="41A7755F" w14:textId="44962FEF" w:rsidR="00AD238B" w:rsidRPr="00CF1E57" w:rsidRDefault="00AD238B" w:rsidP="00AD238B">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Pr>
                <w:p w14:paraId="504E8E5C" w14:textId="0EAF8DC2" w:rsidR="00AD238B" w:rsidRPr="00CF1E57" w:rsidRDefault="00AD238B"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Könyv </w:t>
                  </w:r>
                  <w:r>
                    <w:rPr>
                      <w:rFonts w:ascii="Times New Roman" w:hAnsi="Times New Roman" w:cs="Times New Roman"/>
                    </w:rPr>
                    <w:t>keresés sikertelen.</w:t>
                  </w:r>
                </w:p>
              </w:tc>
            </w:tr>
            <w:tr w:rsidR="00AD238B" w:rsidRPr="00CF1E57" w14:paraId="3C4100C4" w14:textId="77777777" w:rsidTr="00AD238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single" w:sz="4" w:space="0" w:color="FFFFFF" w:themeColor="background1"/>
                    <w:right w:val="none" w:sz="0" w:space="0" w:color="auto"/>
                  </w:tcBorders>
                </w:tcPr>
                <w:p w14:paraId="666B31A8" w14:textId="47201878" w:rsidR="00AD238B" w:rsidRPr="00CF1E57" w:rsidRDefault="00AD238B" w:rsidP="00D4118A">
                  <w:pPr>
                    <w:pStyle w:val="Norml1"/>
                    <w:spacing w:before="0" w:after="0" w:line="259" w:lineRule="auto"/>
                    <w:jc w:val="center"/>
                    <w:rPr>
                      <w:rFonts w:ascii="Times New Roman" w:hAnsi="Times New Roman" w:cs="Times New Roman"/>
                    </w:rPr>
                  </w:pPr>
                  <w:r>
                    <w:rPr>
                      <w:rFonts w:ascii="Times New Roman" w:hAnsi="Times New Roman" w:cs="Times New Roman"/>
                    </w:rPr>
                    <w:t>3</w:t>
                  </w:r>
                  <w:r>
                    <w:rPr>
                      <w:rFonts w:ascii="Times New Roman" w:hAnsi="Times New Roman" w:cs="Times New Roman"/>
                    </w:rPr>
                    <w:t>.2</w:t>
                  </w:r>
                </w:p>
              </w:tc>
              <w:tc>
                <w:tcPr>
                  <w:tcW w:w="6123" w:type="dxa"/>
                </w:tcPr>
                <w:p w14:paraId="395CE81A" w14:textId="4CB63900" w:rsidR="00AD238B" w:rsidRPr="00CF1E57" w:rsidRDefault="00AD238B"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Megadott adat ellenőrzése, javítása.</w:t>
                  </w:r>
                </w:p>
              </w:tc>
            </w:tr>
            <w:tr w:rsidR="00AD238B" w:rsidRPr="00CF1E57" w14:paraId="2F6A658E" w14:textId="77777777" w:rsidTr="00AD238B">
              <w:trPr>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3156E49" w14:textId="661C3A1D" w:rsidR="00AD238B" w:rsidRDefault="00AD238B" w:rsidP="00D4118A">
                  <w:pPr>
                    <w:pStyle w:val="Norml1"/>
                    <w:spacing w:before="0" w:after="0"/>
                    <w:jc w:val="center"/>
                    <w:rPr>
                      <w:rFonts w:ascii="Times New Roman" w:hAnsi="Times New Roman" w:cs="Times New Roman"/>
                    </w:rPr>
                  </w:pPr>
                  <w:r>
                    <w:rPr>
                      <w:rFonts w:ascii="Times New Roman" w:hAnsi="Times New Roman" w:cs="Times New Roman"/>
                    </w:rPr>
                    <w:t>3.3</w:t>
                  </w:r>
                  <w:r w:rsidR="00E92704">
                    <w:rPr>
                      <w:rFonts w:ascii="Times New Roman" w:hAnsi="Times New Roman" w:cs="Times New Roman"/>
                    </w:rPr>
                    <w:t>.1</w:t>
                  </w:r>
                </w:p>
              </w:tc>
              <w:tc>
                <w:tcPr>
                  <w:tcW w:w="6123" w:type="dxa"/>
                  <w:tcBorders>
                    <w:left w:val="single" w:sz="4" w:space="0" w:color="FFFFFF" w:themeColor="background1"/>
                  </w:tcBorders>
                </w:tcPr>
                <w:p w14:paraId="4834DF61" w14:textId="5CF277E9" w:rsidR="00AD238B" w:rsidRDefault="00AD238B" w:rsidP="00D4118A">
                  <w:pPr>
                    <w:pStyle w:val="Norml1"/>
                    <w:spacing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szerepel az adatbázisban</w:t>
                  </w:r>
                </w:p>
              </w:tc>
            </w:tr>
          </w:tbl>
          <w:p w14:paraId="24C73872" w14:textId="77777777" w:rsidR="00AD238B" w:rsidRPr="00CF1E57" w:rsidRDefault="00AD238B"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A743C07" w14:textId="6BF0A93D" w:rsidR="00853176" w:rsidRDefault="00853176" w:rsidP="00853176">
      <w:pPr>
        <w:pStyle w:val="Cmsor3"/>
      </w:pPr>
      <w:r>
        <w:t>Könyv kosárba helyezése</w:t>
      </w:r>
      <w:bookmarkEnd w:id="24"/>
    </w:p>
    <w:p w14:paraId="510BF925" w14:textId="77777777" w:rsidR="00AD2DA5" w:rsidRDefault="00853176" w:rsidP="00853176">
      <w:pPr>
        <w:pStyle w:val="Firstparagraph"/>
        <w:rPr>
          <w:rFonts w:cs="Times New Roman"/>
          <w:szCs w:val="24"/>
        </w:rPr>
      </w:pPr>
      <w:r>
        <w:rPr>
          <w:rFonts w:cs="Times New Roman"/>
          <w:szCs w:val="24"/>
        </w:rPr>
        <w:t>Könyv vásárlás esetén az első lépés a könyv kosárba helyezése.</w:t>
      </w:r>
    </w:p>
    <w:p w14:paraId="65850A5C" w14:textId="77777777" w:rsidR="00AD2DA5" w:rsidRDefault="00853176" w:rsidP="00AD2DA5">
      <w:pPr>
        <w:pStyle w:val="Firstparagraph"/>
        <w:ind w:firstLine="567"/>
        <w:rPr>
          <w:rFonts w:cs="Times New Roman"/>
          <w:szCs w:val="24"/>
        </w:rPr>
      </w:pPr>
      <w:r>
        <w:rPr>
          <w:rFonts w:cs="Times New Roman"/>
          <w:szCs w:val="24"/>
        </w:rPr>
        <w:t>A könyvet az ISBN száma alapján megkeressük a rendszerbe és kosárba helyezzük. Az első könyv kosárba helyezésekor létre jön egy lista, amely a kosárba helyezett könyvek azonosítóját tartalmazza. Ezen felül egy táblázat segítségével megjelenik a kosártartalma is. Ebben a táblázatban a könyv ISBN száma, szerzője, címe és eladási ár jelenik meg.</w:t>
      </w:r>
    </w:p>
    <w:p w14:paraId="5A80C3AD" w14:textId="51768F77" w:rsidR="00853176" w:rsidRDefault="00853176" w:rsidP="00AD2DA5">
      <w:pPr>
        <w:pStyle w:val="Firstparagraph"/>
        <w:ind w:firstLine="567"/>
        <w:rPr>
          <w:rFonts w:cs="Times New Roman"/>
          <w:szCs w:val="24"/>
        </w:rPr>
      </w:pPr>
      <w:r>
        <w:rPr>
          <w:rFonts w:cs="Times New Roman"/>
          <w:szCs w:val="24"/>
        </w:rPr>
        <w:t>Minden könyv kosárba helyezésekor a kosár alatt megjelenik az aktuális könyv ára mint részösszeg, valamint minden alkalommal frissül a teljes fizetendő összeg is a hozzá adott könyv árával növelve. Ha minden könyv bekerült a kosárba akkor tudunk kedvezményeket adni, pontot levonni, illetve a könyveket eladni.</w:t>
      </w:r>
      <w:r w:rsidR="00AD2DA5">
        <w:rPr>
          <w:rFonts w:cs="Times New Roman"/>
          <w:szCs w:val="24"/>
        </w:rPr>
        <w:t xml:space="preserve"> </w:t>
      </w:r>
    </w:p>
    <w:p w14:paraId="42D46E9D" w14:textId="6B68B49C" w:rsidR="00AE604E" w:rsidRDefault="00351154" w:rsidP="00AE604E">
      <w:pPr>
        <w:pStyle w:val="Kpalrs"/>
        <w:keepNext/>
      </w:pPr>
      <w:fldSimple w:instr=" SEQ táblázat \* ARABIC ">
        <w:bookmarkStart w:id="26" w:name="_Toc102496517"/>
        <w:r w:rsidR="00FD4D8A">
          <w:rPr>
            <w:noProof/>
          </w:rPr>
          <w:t>2</w:t>
        </w:r>
      </w:fldSimple>
      <w:r w:rsidR="00AE604E">
        <w:t>. táblázat Könyv kosárba helyezése</w:t>
      </w:r>
      <w:bookmarkEnd w:id="2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CF1E57" w14:paraId="6DAE5B5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1D528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EF30FB5"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helyezése</w:t>
            </w:r>
          </w:p>
        </w:tc>
      </w:tr>
      <w:tr w:rsidR="00853176" w:rsidRPr="00CF1E57" w14:paraId="6A240B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F3B2A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418E55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Könyvek kosárba kerülése.</w:t>
            </w:r>
          </w:p>
        </w:tc>
      </w:tr>
      <w:tr w:rsidR="00853176" w:rsidRPr="00CF1E57" w14:paraId="106A7F9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3EA9FED"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Előfeltétel</w:t>
            </w:r>
          </w:p>
        </w:tc>
        <w:tc>
          <w:tcPr>
            <w:tcW w:w="6973" w:type="dxa"/>
          </w:tcPr>
          <w:p w14:paraId="5B06013E"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megkeresése az adatbázisban.</w:t>
            </w:r>
          </w:p>
        </w:tc>
      </w:tr>
      <w:tr w:rsidR="00853176" w:rsidRPr="00CF1E57" w14:paraId="09D1E5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0ACA18F"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9BEDA84"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bekerült a kosárba.</w:t>
            </w:r>
          </w:p>
        </w:tc>
      </w:tr>
      <w:tr w:rsidR="00853176" w:rsidRPr="00CF1E57" w14:paraId="16B436A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46025C4"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Sikertelen lefutás</w:t>
            </w:r>
          </w:p>
        </w:tc>
        <w:tc>
          <w:tcPr>
            <w:tcW w:w="6973" w:type="dxa"/>
          </w:tcPr>
          <w:p w14:paraId="0795BE5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nem került be a kosárba.</w:t>
            </w:r>
          </w:p>
        </w:tc>
      </w:tr>
      <w:tr w:rsidR="00853176" w:rsidRPr="00CF1E57" w14:paraId="5C128BA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A046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11CC0CC5"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Felhasználó</w:t>
            </w:r>
          </w:p>
        </w:tc>
      </w:tr>
      <w:tr w:rsidR="00853176" w:rsidRPr="00CF1E57" w14:paraId="66C893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E8548D5"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Kiváltó esemény</w:t>
            </w:r>
          </w:p>
        </w:tc>
        <w:tc>
          <w:tcPr>
            <w:tcW w:w="6973" w:type="dxa"/>
          </w:tcPr>
          <w:p w14:paraId="6A47FD2D"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Vásárló kiválasztotta a keresett könyvet/könyveket.</w:t>
            </w:r>
          </w:p>
        </w:tc>
      </w:tr>
      <w:tr w:rsidR="00853176" w:rsidRPr="00CF1E57" w14:paraId="16D817E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CE408E"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454D5CE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8F58E1"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C51B303"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Tevékenység</w:t>
                  </w:r>
                </w:p>
              </w:tc>
            </w:tr>
            <w:tr w:rsidR="00853176" w:rsidRPr="00CF1E57" w14:paraId="7B3167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F2939D"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lastRenderedPageBreak/>
                    <w:t>1</w:t>
                  </w:r>
                </w:p>
              </w:tc>
              <w:tc>
                <w:tcPr>
                  <w:tcW w:w="6123" w:type="dxa"/>
                  <w:tcBorders>
                    <w:top w:val="none" w:sz="0" w:space="0" w:color="auto"/>
                    <w:left w:val="none" w:sz="0" w:space="0" w:color="auto"/>
                    <w:bottom w:val="none" w:sz="0" w:space="0" w:color="auto"/>
                    <w:right w:val="none" w:sz="0" w:space="0" w:color="auto"/>
                  </w:tcBorders>
                </w:tcPr>
                <w:p w14:paraId="4C15CB9F"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ISBN számának megadása.</w:t>
                  </w:r>
                </w:p>
              </w:tc>
            </w:tr>
            <w:tr w:rsidR="00853176" w:rsidRPr="00CF1E57" w14:paraId="38F48C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5F8A4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2</w:t>
                  </w:r>
                </w:p>
              </w:tc>
              <w:tc>
                <w:tcPr>
                  <w:tcW w:w="6123" w:type="dxa"/>
                </w:tcPr>
                <w:p w14:paraId="3948CD30"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kiválasztása az adatbázisból.</w:t>
                  </w:r>
                </w:p>
              </w:tc>
            </w:tr>
            <w:tr w:rsidR="00853176" w:rsidRPr="00CF1E57" w14:paraId="5018504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8CDFA98"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113650C"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Könyv kosárba helyezé</w:t>
                  </w:r>
                  <w:r>
                    <w:rPr>
                      <w:rFonts w:ascii="Times New Roman" w:hAnsi="Times New Roman" w:cs="Times New Roman"/>
                    </w:rPr>
                    <w:t>se.</w:t>
                  </w:r>
                </w:p>
              </w:tc>
            </w:tr>
            <w:tr w:rsidR="00853176" w:rsidRPr="00CF1E57" w14:paraId="7E62F4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FCD9D19"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4</w:t>
                  </w:r>
                </w:p>
              </w:tc>
              <w:tc>
                <w:tcPr>
                  <w:tcW w:w="6123" w:type="dxa"/>
                </w:tcPr>
                <w:p w14:paraId="1E109CFA"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Ellenőrzés, hogy a könyv bekerült a kosárba.</w:t>
                  </w:r>
                </w:p>
              </w:tc>
            </w:tr>
          </w:tbl>
          <w:p w14:paraId="355B9E6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CF1E57" w14:paraId="2A5D6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19CDE2" w14:textId="77777777" w:rsidR="00853176" w:rsidRPr="00CF1E57" w:rsidRDefault="00853176" w:rsidP="003F0B5A">
            <w:pPr>
              <w:pStyle w:val="Norml1"/>
              <w:spacing w:before="0" w:after="0" w:line="259" w:lineRule="auto"/>
              <w:rPr>
                <w:rFonts w:ascii="Times New Roman" w:hAnsi="Times New Roman" w:cs="Times New Roman"/>
              </w:rPr>
            </w:pPr>
            <w:r w:rsidRPr="00CF1E57">
              <w:rPr>
                <w:rFonts w:ascii="Times New Roman" w:hAnsi="Times New Roman" w:cs="Times New Roman"/>
              </w:rPr>
              <w:lastRenderedPageBreak/>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CF1E57" w14:paraId="61DE6C1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FC568E" w14:textId="77777777" w:rsidR="00853176" w:rsidRPr="00CF1E57" w:rsidRDefault="00853176" w:rsidP="003F0B5A">
                  <w:pPr>
                    <w:pStyle w:val="Norml1"/>
                    <w:spacing w:before="0" w:after="0" w:line="259" w:lineRule="auto"/>
                    <w:jc w:val="center"/>
                    <w:rPr>
                      <w:rFonts w:ascii="Times New Roman" w:hAnsi="Times New Roman" w:cs="Times New Roman"/>
                    </w:rPr>
                  </w:pPr>
                  <w:r w:rsidRPr="00CF1E5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6915E61" w14:textId="77777777" w:rsidR="00853176" w:rsidRPr="00CF1E57"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E57">
                    <w:rPr>
                      <w:rFonts w:ascii="Times New Roman" w:hAnsi="Times New Roman" w:cs="Times New Roman"/>
                    </w:rPr>
                    <w:t>Elágazó tevékenység</w:t>
                  </w:r>
                </w:p>
              </w:tc>
            </w:tr>
            <w:tr w:rsidR="00853176" w:rsidRPr="00CF1E57" w14:paraId="09BC4A8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E527F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6E3BDDE3"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található az adatbázisban.</w:t>
                  </w:r>
                </w:p>
              </w:tc>
            </w:tr>
            <w:tr w:rsidR="00853176" w:rsidRPr="00CF1E57" w14:paraId="0F3A995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83B04D"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2.2</w:t>
                  </w:r>
                </w:p>
              </w:tc>
              <w:tc>
                <w:tcPr>
                  <w:tcW w:w="6123" w:type="dxa"/>
                </w:tcPr>
                <w:p w14:paraId="320F4799"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ISBN szám ellenőrzése/újbóli megadása.</w:t>
                  </w:r>
                </w:p>
              </w:tc>
            </w:tr>
            <w:tr w:rsidR="00853176" w:rsidRPr="00CF1E57" w14:paraId="53274A5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6187F0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4CD4D9E" w14:textId="77777777" w:rsidR="00853176" w:rsidRPr="00CF1E57"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nem került be a kosárba.</w:t>
                  </w:r>
                </w:p>
              </w:tc>
            </w:tr>
            <w:tr w:rsidR="00853176" w:rsidRPr="00CF1E57" w14:paraId="1D14230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55CB2D2" w14:textId="77777777" w:rsidR="00853176" w:rsidRPr="00CF1E57" w:rsidRDefault="00853176" w:rsidP="003F0B5A">
                  <w:pPr>
                    <w:pStyle w:val="Norml1"/>
                    <w:spacing w:before="0" w:after="0" w:line="259" w:lineRule="auto"/>
                    <w:jc w:val="center"/>
                    <w:rPr>
                      <w:rFonts w:ascii="Times New Roman" w:hAnsi="Times New Roman" w:cs="Times New Roman"/>
                    </w:rPr>
                  </w:pPr>
                  <w:r>
                    <w:rPr>
                      <w:rFonts w:ascii="Times New Roman" w:hAnsi="Times New Roman" w:cs="Times New Roman"/>
                    </w:rPr>
                    <w:t>4.2</w:t>
                  </w:r>
                </w:p>
              </w:tc>
              <w:tc>
                <w:tcPr>
                  <w:tcW w:w="6123" w:type="dxa"/>
                </w:tcPr>
                <w:p w14:paraId="7044DE61"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Folyamat ismételt végre hajtása.</w:t>
                  </w:r>
                </w:p>
              </w:tc>
            </w:tr>
          </w:tbl>
          <w:p w14:paraId="288FA944" w14:textId="77777777" w:rsidR="00853176" w:rsidRPr="00CF1E57"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E3A3EFC" w14:textId="754817D3" w:rsidR="00853176" w:rsidRDefault="00853176" w:rsidP="00853176">
      <w:pPr>
        <w:pStyle w:val="Cmsor3"/>
      </w:pPr>
      <w:bookmarkStart w:id="27" w:name="_Toc102502256"/>
      <w:bookmarkEnd w:id="25"/>
      <w:r>
        <w:t>Könyv törlése a kosárból</w:t>
      </w:r>
      <w:bookmarkEnd w:id="27"/>
    </w:p>
    <w:p w14:paraId="0A66518F" w14:textId="6B06E200" w:rsidR="00853176" w:rsidRPr="00853176" w:rsidRDefault="00853176" w:rsidP="00853176">
      <w:pPr>
        <w:pStyle w:val="Firstparagraph"/>
      </w:pPr>
      <w:r>
        <w:rPr>
          <w:rFonts w:cs="Times New Roman"/>
          <w:szCs w:val="24"/>
        </w:rPr>
        <w:t>Ha egy könyv hibásan kerül be a kosárba lehetőségünk van azt törölni onnan, olyan módon, hogy megadjuk a kosár táblában található könyv azonosítót és a törlés gombra kattintva a könyv kikerül a kosárból, illetve a hozzá tartozó azonosító törlődik a kosár azonosítóit tartalmazó listából</w:t>
      </w:r>
      <w:r w:rsidR="00AD2DA5">
        <w:rPr>
          <w:rFonts w:cs="Times New Roman"/>
          <w:szCs w:val="24"/>
        </w:rPr>
        <w:t xml:space="preserve"> is. </w:t>
      </w:r>
    </w:p>
    <w:p w14:paraId="34E33294" w14:textId="308702BC" w:rsidR="00AE604E" w:rsidRDefault="00351154" w:rsidP="00AE604E">
      <w:pPr>
        <w:pStyle w:val="Kpalrs"/>
        <w:keepNext/>
      </w:pPr>
      <w:fldSimple w:instr=" SEQ táblázat \* ARABIC ">
        <w:bookmarkStart w:id="28" w:name="_Toc102496518"/>
        <w:r w:rsidR="00FD4D8A">
          <w:rPr>
            <w:noProof/>
          </w:rPr>
          <w:t>3</w:t>
        </w:r>
      </w:fldSimple>
      <w:r w:rsidR="00AE604E">
        <w:t>. táblázat Könyv törlése a kosárból</w:t>
      </w:r>
      <w:bookmarkEnd w:id="2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013C9F" w14:paraId="6D8E3D8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25388E2"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B706D7"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3EDB449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DBFCB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67B2F8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kitörlése a kosárból.</w:t>
            </w:r>
          </w:p>
        </w:tc>
      </w:tr>
      <w:tr w:rsidR="00853176" w:rsidRPr="00013C9F" w14:paraId="2E0F90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CE2C93D"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Előfeltétel</w:t>
            </w:r>
          </w:p>
        </w:tc>
        <w:tc>
          <w:tcPr>
            <w:tcW w:w="6973" w:type="dxa"/>
          </w:tcPr>
          <w:p w14:paraId="234F23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kosárba helyezése.</w:t>
            </w:r>
          </w:p>
        </w:tc>
      </w:tr>
      <w:tr w:rsidR="00853176" w:rsidRPr="00013C9F" w14:paraId="5417087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62E0288"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E23F266"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törlődik a kosárból.</w:t>
            </w:r>
          </w:p>
        </w:tc>
      </w:tr>
      <w:tr w:rsidR="00853176" w:rsidRPr="00013C9F" w14:paraId="16DBE81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ACE67F"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Sikertelen lefutás</w:t>
            </w:r>
          </w:p>
        </w:tc>
        <w:tc>
          <w:tcPr>
            <w:tcW w:w="6973" w:type="dxa"/>
          </w:tcPr>
          <w:p w14:paraId="0E135621"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bent marad a kosárba.</w:t>
            </w:r>
          </w:p>
        </w:tc>
      </w:tr>
      <w:tr w:rsidR="00853176" w:rsidRPr="00013C9F" w14:paraId="6DBE11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D6455E3"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5D3FA587"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Felhasználó</w:t>
            </w:r>
          </w:p>
        </w:tc>
      </w:tr>
      <w:tr w:rsidR="00853176" w:rsidRPr="00013C9F" w14:paraId="5FF958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FB20CBB"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Kiváltó esemény</w:t>
            </w:r>
          </w:p>
        </w:tc>
        <w:tc>
          <w:tcPr>
            <w:tcW w:w="6973" w:type="dxa"/>
          </w:tcPr>
          <w:p w14:paraId="5C9F2272"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 könyv felvétel a kosárba.</w:t>
            </w:r>
          </w:p>
        </w:tc>
      </w:tr>
      <w:tr w:rsidR="00853176" w:rsidRPr="00013C9F" w14:paraId="0626F449"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BDDA4A"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5C411C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6C31EF"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AC46AC6"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Tevékenység</w:t>
                  </w:r>
                </w:p>
              </w:tc>
            </w:tr>
            <w:tr w:rsidR="00853176" w:rsidRPr="00013C9F" w14:paraId="099B86C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8F5DE4E"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B5E3E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Hibásan felvett könyv megkeresése a kosárban.</w:t>
                  </w:r>
                </w:p>
              </w:tc>
            </w:tr>
            <w:tr w:rsidR="00853176" w:rsidRPr="00013C9F" w14:paraId="3E3FCB6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E8F41E3"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w:t>
                  </w:r>
                </w:p>
              </w:tc>
              <w:tc>
                <w:tcPr>
                  <w:tcW w:w="6123" w:type="dxa"/>
                </w:tcPr>
                <w:p w14:paraId="48DF6C0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azonosítójának megadása.</w:t>
                  </w:r>
                </w:p>
              </w:tc>
            </w:tr>
            <w:tr w:rsidR="00853176" w:rsidRPr="00013C9F" w14:paraId="21F8BC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6A916C"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359AAC3"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Könyv törlése a kosárból.</w:t>
                  </w:r>
                </w:p>
              </w:tc>
            </w:tr>
            <w:tr w:rsidR="00853176" w:rsidRPr="00013C9F" w14:paraId="1FD4907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E55134D"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w:t>
                  </w:r>
                </w:p>
              </w:tc>
              <w:tc>
                <w:tcPr>
                  <w:tcW w:w="6123" w:type="dxa"/>
                </w:tcPr>
                <w:p w14:paraId="00D2535C"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Kosár ellenőrzése.</w:t>
                  </w:r>
                </w:p>
              </w:tc>
            </w:tr>
          </w:tbl>
          <w:p w14:paraId="38B801B9"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013C9F" w14:paraId="230A80EF"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F7636B0" w14:textId="77777777" w:rsidR="00853176" w:rsidRPr="00013C9F" w:rsidRDefault="00853176" w:rsidP="003F0B5A">
            <w:pPr>
              <w:pStyle w:val="Norml1"/>
              <w:spacing w:before="0" w:after="0" w:line="259" w:lineRule="auto"/>
              <w:rPr>
                <w:rFonts w:ascii="Times New Roman" w:hAnsi="Times New Roman" w:cs="Times New Roman"/>
              </w:rPr>
            </w:pPr>
            <w:r w:rsidRPr="00013C9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013C9F" w14:paraId="2D0C7CB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51CD130"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91CA59" w14:textId="77777777" w:rsidR="00853176" w:rsidRPr="00013C9F"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Elágazó tevékenység</w:t>
                  </w:r>
                </w:p>
              </w:tc>
            </w:tr>
            <w:tr w:rsidR="00853176" w:rsidRPr="00013C9F" w14:paraId="64A0DC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31A58A4"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2.1</w:t>
                  </w:r>
                </w:p>
              </w:tc>
              <w:tc>
                <w:tcPr>
                  <w:tcW w:w="6123" w:type="dxa"/>
                  <w:tcBorders>
                    <w:top w:val="none" w:sz="0" w:space="0" w:color="auto"/>
                    <w:left w:val="none" w:sz="0" w:space="0" w:color="auto"/>
                    <w:bottom w:val="none" w:sz="0" w:space="0" w:color="auto"/>
                    <w:right w:val="none" w:sz="0" w:space="0" w:color="auto"/>
                  </w:tcBorders>
                </w:tcPr>
                <w:p w14:paraId="34C780B1"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Rossz azonosító megadás.</w:t>
                  </w:r>
                </w:p>
              </w:tc>
            </w:tr>
            <w:tr w:rsidR="00853176" w:rsidRPr="00013C9F" w14:paraId="487E625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A36BD17"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2.2</w:t>
                  </w:r>
                </w:p>
              </w:tc>
              <w:tc>
                <w:tcPr>
                  <w:tcW w:w="6123" w:type="dxa"/>
                </w:tcPr>
                <w:p w14:paraId="7100D87F" w14:textId="0FA30ADF"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 xml:space="preserve">A hibásan </w:t>
                  </w:r>
                  <w:r w:rsidR="00AD2DA5" w:rsidRPr="00013C9F">
                    <w:rPr>
                      <w:rFonts w:ascii="Times New Roman" w:hAnsi="Times New Roman" w:cs="Times New Roman"/>
                    </w:rPr>
                    <w:t>törlőt</w:t>
                  </w:r>
                  <w:r w:rsidRPr="00013C9F">
                    <w:rPr>
                      <w:rFonts w:ascii="Times New Roman" w:hAnsi="Times New Roman" w:cs="Times New Roman"/>
                    </w:rPr>
                    <w:t xml:space="preserve"> könyv újra felvétele a kosárba.</w:t>
                  </w:r>
                </w:p>
              </w:tc>
            </w:tr>
            <w:tr w:rsidR="00853176" w:rsidRPr="00013C9F" w14:paraId="37A7CE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908F1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4BCDF7CA" w14:textId="77777777" w:rsidR="00853176" w:rsidRPr="00013C9F"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nem történt meg.</w:t>
                  </w:r>
                </w:p>
              </w:tc>
            </w:tr>
            <w:tr w:rsidR="00853176" w:rsidRPr="00013C9F" w14:paraId="01A145D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B99E355" w14:textId="77777777" w:rsidR="00853176" w:rsidRPr="00013C9F" w:rsidRDefault="00853176" w:rsidP="003F0B5A">
                  <w:pPr>
                    <w:pStyle w:val="Norml1"/>
                    <w:spacing w:before="0" w:after="0" w:line="259" w:lineRule="auto"/>
                    <w:jc w:val="center"/>
                    <w:rPr>
                      <w:rFonts w:ascii="Times New Roman" w:hAnsi="Times New Roman" w:cs="Times New Roman"/>
                    </w:rPr>
                  </w:pPr>
                  <w:r w:rsidRPr="00013C9F">
                    <w:rPr>
                      <w:rFonts w:ascii="Times New Roman" w:hAnsi="Times New Roman" w:cs="Times New Roman"/>
                    </w:rPr>
                    <w:t>4.2</w:t>
                  </w:r>
                </w:p>
              </w:tc>
              <w:tc>
                <w:tcPr>
                  <w:tcW w:w="6123" w:type="dxa"/>
                </w:tcPr>
                <w:p w14:paraId="19B2F658"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13C9F">
                    <w:rPr>
                      <w:rFonts w:ascii="Times New Roman" w:hAnsi="Times New Roman" w:cs="Times New Roman"/>
                    </w:rPr>
                    <w:t>Törlés folyamatának újra kezdése.</w:t>
                  </w:r>
                </w:p>
              </w:tc>
            </w:tr>
          </w:tbl>
          <w:p w14:paraId="23021C75" w14:textId="77777777" w:rsidR="00853176" w:rsidRPr="00013C9F"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4CFFA1B" w14:textId="29A35009" w:rsidR="00853176" w:rsidRDefault="00853176" w:rsidP="00853176">
      <w:pPr>
        <w:pStyle w:val="Cmsor3"/>
      </w:pPr>
      <w:bookmarkStart w:id="29" w:name="_Toc102502257"/>
      <w:r>
        <w:t>Törzsvásárlói pontok jóváírása</w:t>
      </w:r>
      <w:bookmarkEnd w:id="29"/>
    </w:p>
    <w:p w14:paraId="373CEDD7" w14:textId="77777777" w:rsidR="00AD2DA5" w:rsidRDefault="00853176" w:rsidP="00853176">
      <w:pPr>
        <w:pStyle w:val="Firstparagraph"/>
        <w:rPr>
          <w:rFonts w:cs="Times New Roman"/>
          <w:szCs w:val="24"/>
        </w:rPr>
      </w:pPr>
      <w:r>
        <w:rPr>
          <w:rFonts w:cs="Times New Roman"/>
          <w:szCs w:val="24"/>
        </w:rPr>
        <w:t>A rendszer lehetőséget nyújt arra, hogy regisztrált törzsvásárlóknak a vásárlásuk után pontokat írjunk jóvá a következőek alapján.</w:t>
      </w:r>
    </w:p>
    <w:p w14:paraId="2190183E" w14:textId="77777777" w:rsidR="00AD2DA5" w:rsidRDefault="00853176" w:rsidP="00AD2DA5">
      <w:pPr>
        <w:pStyle w:val="Firstparagraph"/>
        <w:ind w:firstLine="567"/>
        <w:rPr>
          <w:rFonts w:cs="Times New Roman"/>
          <w:szCs w:val="24"/>
        </w:rPr>
      </w:pPr>
      <w:r>
        <w:rPr>
          <w:rFonts w:cs="Times New Roman"/>
          <w:szCs w:val="24"/>
        </w:rPr>
        <w:lastRenderedPageBreak/>
        <w:t xml:space="preserve">A vásárlás végén a törzsvásárlói kód megadása után a végösszegből a rendszer kiszámolja a pontokat. Minden 100 forint után jár 1 törzsvásárlói pont. </w:t>
      </w:r>
    </w:p>
    <w:p w14:paraId="794239BD" w14:textId="44BCFF04" w:rsidR="00853176" w:rsidRDefault="00853176" w:rsidP="00AD2DA5">
      <w:pPr>
        <w:pStyle w:val="Firstparagraph"/>
        <w:ind w:firstLine="567"/>
        <w:rPr>
          <w:rFonts w:cs="Times New Roman"/>
          <w:szCs w:val="24"/>
        </w:rPr>
      </w:pPr>
      <w:r>
        <w:rPr>
          <w:rFonts w:cs="Times New Roman"/>
          <w:szCs w:val="24"/>
        </w:rPr>
        <w:t>Utólagosan nincs lehetőség e pontok jóváírására.</w:t>
      </w:r>
    </w:p>
    <w:p w14:paraId="7D8D1406" w14:textId="1B176A18" w:rsidR="00AE604E" w:rsidRDefault="00351154" w:rsidP="00AE604E">
      <w:pPr>
        <w:pStyle w:val="Kpalrs"/>
        <w:keepNext/>
      </w:pPr>
      <w:fldSimple w:instr=" SEQ táblázat \* ARABIC ">
        <w:bookmarkStart w:id="30" w:name="_Toc102496519"/>
        <w:r w:rsidR="00FD4D8A">
          <w:rPr>
            <w:noProof/>
          </w:rPr>
          <w:t>4</w:t>
        </w:r>
      </w:fldSimple>
      <w:r w:rsidR="00AE604E">
        <w:t>. táblázat Törzsvásárlói pontok jóváírása</w:t>
      </w:r>
      <w:bookmarkEnd w:id="3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853176" w:rsidRPr="00E56DD4" w14:paraId="3D280A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3DEDDB0"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7EB6901" w14:textId="40C9118B"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pontok jóváírása</w:t>
            </w:r>
          </w:p>
        </w:tc>
      </w:tr>
      <w:tr w:rsidR="00853176" w:rsidRPr="00E56DD4" w14:paraId="6576BD3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25DBBB"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B6B7BB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jóváírása.</w:t>
            </w:r>
          </w:p>
        </w:tc>
      </w:tr>
      <w:tr w:rsidR="00853176" w:rsidRPr="00E56DD4" w14:paraId="51535D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746437F"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Előfeltétel</w:t>
            </w:r>
          </w:p>
        </w:tc>
        <w:tc>
          <w:tcPr>
            <w:tcW w:w="6973" w:type="dxa"/>
          </w:tcPr>
          <w:p w14:paraId="7D98286A"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Regisztrált törzsvásárló.</w:t>
            </w:r>
          </w:p>
        </w:tc>
      </w:tr>
      <w:tr w:rsidR="00853176" w:rsidRPr="00E56DD4" w14:paraId="2A33E62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26716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BD94B8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r w:rsidR="00853176" w:rsidRPr="00E56DD4" w14:paraId="23DFFAD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410DA55"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Sikertelen lefutás</w:t>
            </w:r>
          </w:p>
        </w:tc>
        <w:tc>
          <w:tcPr>
            <w:tcW w:w="6973" w:type="dxa"/>
          </w:tcPr>
          <w:p w14:paraId="3594ADE5"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Pontok nem íródnak jóvá.</w:t>
            </w:r>
          </w:p>
        </w:tc>
      </w:tr>
      <w:tr w:rsidR="00853176" w:rsidRPr="00E56DD4" w14:paraId="29A106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5E87C"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11D4BE9B"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Felhasználó</w:t>
            </w:r>
          </w:p>
        </w:tc>
      </w:tr>
      <w:tr w:rsidR="00853176" w:rsidRPr="00E56DD4" w14:paraId="05299A0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18F56D8"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Kiváltó esemény</w:t>
            </w:r>
          </w:p>
        </w:tc>
        <w:tc>
          <w:tcPr>
            <w:tcW w:w="6973" w:type="dxa"/>
          </w:tcPr>
          <w:p w14:paraId="13036AEC"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 xml:space="preserve">Könyvvásárlás. </w:t>
            </w:r>
          </w:p>
        </w:tc>
      </w:tr>
      <w:tr w:rsidR="00853176" w:rsidRPr="00E56DD4" w14:paraId="0CDEA7CB"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806E486"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E6CC65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79A453"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4A1CE1B"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Tevékenység</w:t>
                  </w:r>
                </w:p>
              </w:tc>
            </w:tr>
            <w:tr w:rsidR="00853176" w:rsidRPr="00E56DD4" w14:paraId="66E916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02AEA2"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7F25664"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Könyvek kosárba helyezése.</w:t>
                  </w:r>
                </w:p>
              </w:tc>
            </w:tr>
            <w:tr w:rsidR="00853176" w:rsidRPr="00E56DD4" w14:paraId="7A2AEEB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710A349"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2</w:t>
                  </w:r>
                </w:p>
              </w:tc>
              <w:tc>
                <w:tcPr>
                  <w:tcW w:w="6123" w:type="dxa"/>
                </w:tcPr>
                <w:p w14:paraId="7454F43E" w14:textId="77777777" w:rsidR="00853176" w:rsidRPr="00E56DD4" w:rsidRDefault="00853176" w:rsidP="003F0B5A">
                  <w:pPr>
                    <w:pStyle w:val="Norml1"/>
                    <w:tabs>
                      <w:tab w:val="left" w:pos="4035"/>
                    </w:tabs>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kód megadása.</w:t>
                  </w:r>
                </w:p>
              </w:tc>
            </w:tr>
            <w:tr w:rsidR="00853176" w:rsidRPr="00E56DD4" w14:paraId="2D1C7E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C15275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2922EDC"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Szükség esetén akciók alkalmazása pontok levonása.</w:t>
                  </w:r>
                </w:p>
              </w:tc>
            </w:tr>
            <w:tr w:rsidR="00853176" w:rsidRPr="00E56DD4" w14:paraId="09A49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940C4A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4</w:t>
                  </w:r>
                </w:p>
              </w:tc>
              <w:tc>
                <w:tcPr>
                  <w:tcW w:w="6123" w:type="dxa"/>
                </w:tcPr>
                <w:p w14:paraId="04C4B6C7"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eladás</w:t>
                  </w:r>
                </w:p>
              </w:tc>
            </w:tr>
            <w:tr w:rsidR="00853176" w:rsidRPr="00E56DD4" w14:paraId="6DBDE83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9C2BBA"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746447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Pontjóváírás.</w:t>
                  </w:r>
                </w:p>
              </w:tc>
            </w:tr>
          </w:tbl>
          <w:p w14:paraId="29827567"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53176" w:rsidRPr="00E56DD4" w14:paraId="746134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4D7D323" w14:textId="77777777" w:rsidR="00853176" w:rsidRPr="00E56DD4" w:rsidRDefault="00853176" w:rsidP="003F0B5A">
            <w:pPr>
              <w:pStyle w:val="Norml1"/>
              <w:spacing w:before="0" w:after="0" w:line="259" w:lineRule="auto"/>
              <w:rPr>
                <w:rFonts w:ascii="Times New Roman" w:hAnsi="Times New Roman" w:cs="Times New Roman"/>
              </w:rPr>
            </w:pPr>
            <w:r w:rsidRPr="00E56DD4">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853176" w:rsidRPr="00E56DD4" w14:paraId="75D4FED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6CBCEF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3D0A19F" w14:textId="77777777" w:rsidR="00853176" w:rsidRPr="00E56DD4" w:rsidRDefault="00853176"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Elágazó tevékenység</w:t>
                  </w:r>
                </w:p>
              </w:tc>
            </w:tr>
            <w:tr w:rsidR="00853176" w:rsidRPr="00E56DD4" w14:paraId="7B7C29E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417326"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3.1.1</w:t>
                  </w:r>
                </w:p>
              </w:tc>
              <w:tc>
                <w:tcPr>
                  <w:tcW w:w="6123" w:type="dxa"/>
                  <w:tcBorders>
                    <w:top w:val="none" w:sz="0" w:space="0" w:color="auto"/>
                    <w:left w:val="none" w:sz="0" w:space="0" w:color="auto"/>
                    <w:bottom w:val="none" w:sz="0" w:space="0" w:color="auto"/>
                    <w:right w:val="none" w:sz="0" w:space="0" w:color="auto"/>
                  </w:tcBorders>
                </w:tcPr>
                <w:p w14:paraId="74EB21CA"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mértékének megadása.</w:t>
                  </w:r>
                </w:p>
              </w:tc>
            </w:tr>
            <w:tr w:rsidR="00853176" w:rsidRPr="00E56DD4" w14:paraId="5CBE597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56190DC"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3.1.2</w:t>
                  </w:r>
                </w:p>
              </w:tc>
              <w:tc>
                <w:tcPr>
                  <w:tcW w:w="6123" w:type="dxa"/>
                </w:tcPr>
                <w:p w14:paraId="6AFF3C6F"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Könyv kedvezmény alkalmazása.</w:t>
                  </w:r>
                </w:p>
              </w:tc>
            </w:tr>
            <w:tr w:rsidR="00853176" w:rsidRPr="00E56DD4" w14:paraId="174CA7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7B473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3.2.1</w:t>
                  </w:r>
                </w:p>
              </w:tc>
              <w:tc>
                <w:tcPr>
                  <w:tcW w:w="6123" w:type="dxa"/>
                  <w:tcBorders>
                    <w:top w:val="none" w:sz="0" w:space="0" w:color="auto"/>
                    <w:left w:val="none" w:sz="0" w:space="0" w:color="auto"/>
                    <w:bottom w:val="none" w:sz="0" w:space="0" w:color="auto"/>
                    <w:right w:val="none" w:sz="0" w:space="0" w:color="auto"/>
                  </w:tcBorders>
                </w:tcPr>
                <w:p w14:paraId="4D678456"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mértékének megadása.</w:t>
                  </w:r>
                </w:p>
              </w:tc>
            </w:tr>
            <w:tr w:rsidR="00853176" w:rsidRPr="00E56DD4" w14:paraId="6B621DE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2B115A1"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3.2.2</w:t>
                  </w:r>
                </w:p>
              </w:tc>
              <w:tc>
                <w:tcPr>
                  <w:tcW w:w="6123" w:type="dxa"/>
                </w:tcPr>
                <w:p w14:paraId="0E97AA04"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Végösszeg kedvezmény alkalmazása.</w:t>
                  </w:r>
                </w:p>
              </w:tc>
            </w:tr>
            <w:tr w:rsidR="00853176" w:rsidRPr="00E56DD4" w14:paraId="148FDE8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E227845" w14:textId="77777777" w:rsidR="00853176" w:rsidRPr="00E56DD4" w:rsidRDefault="00853176" w:rsidP="003F0B5A">
                  <w:pPr>
                    <w:pStyle w:val="Norml1"/>
                    <w:spacing w:before="0" w:after="0" w:line="259" w:lineRule="auto"/>
                    <w:jc w:val="center"/>
                    <w:rPr>
                      <w:rFonts w:ascii="Times New Roman" w:hAnsi="Times New Roman" w:cs="Times New Roman"/>
                    </w:rPr>
                  </w:pPr>
                  <w:r w:rsidRPr="00E56DD4">
                    <w:rPr>
                      <w:rFonts w:ascii="Times New Roman" w:hAnsi="Times New Roman" w:cs="Times New Roman"/>
                    </w:rPr>
                    <w:t>3.3.1</w:t>
                  </w:r>
                </w:p>
              </w:tc>
              <w:tc>
                <w:tcPr>
                  <w:tcW w:w="6123" w:type="dxa"/>
                  <w:tcBorders>
                    <w:top w:val="none" w:sz="0" w:space="0" w:color="auto"/>
                    <w:left w:val="none" w:sz="0" w:space="0" w:color="auto"/>
                    <w:bottom w:val="none" w:sz="0" w:space="0" w:color="auto"/>
                    <w:right w:val="none" w:sz="0" w:space="0" w:color="auto"/>
                  </w:tcBorders>
                </w:tcPr>
                <w:p w14:paraId="7B6CB605" w14:textId="77777777" w:rsidR="00853176" w:rsidRPr="00E56DD4" w:rsidRDefault="00853176"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DD4">
                    <w:rPr>
                      <w:rFonts w:ascii="Times New Roman" w:hAnsi="Times New Roman" w:cs="Times New Roman"/>
                    </w:rPr>
                    <w:t>Törzsvásárlói pont levonás.</w:t>
                  </w:r>
                </w:p>
              </w:tc>
            </w:tr>
          </w:tbl>
          <w:p w14:paraId="6E5956BB" w14:textId="77777777" w:rsidR="00853176" w:rsidRPr="00E56DD4" w:rsidRDefault="00853176"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2211734" w14:textId="1ACCC59D" w:rsidR="00853176" w:rsidRDefault="00853176" w:rsidP="00853176">
      <w:pPr>
        <w:pStyle w:val="Cmsor3"/>
      </w:pPr>
      <w:bookmarkStart w:id="31" w:name="_Toc102502258"/>
      <w:r>
        <w:t>Törzsvásárlói pontok levonása</w:t>
      </w:r>
      <w:bookmarkEnd w:id="31"/>
    </w:p>
    <w:p w14:paraId="58FD72DB" w14:textId="77777777" w:rsidR="00AD2DA5" w:rsidRDefault="00853176" w:rsidP="00853176">
      <w:pPr>
        <w:pStyle w:val="Firstparagraph"/>
        <w:rPr>
          <w:rFonts w:cs="Times New Roman"/>
          <w:szCs w:val="24"/>
        </w:rPr>
      </w:pPr>
      <w:r>
        <w:rPr>
          <w:rFonts w:cs="Times New Roman"/>
          <w:szCs w:val="24"/>
        </w:rPr>
        <w:t xml:space="preserve">A törzsvásárlók számára lehetőség van a megszerzett pontokat a vásárlás végén </w:t>
      </w:r>
      <w:r w:rsidR="0094203B">
        <w:rPr>
          <w:rFonts w:cs="Times New Roman"/>
          <w:szCs w:val="24"/>
        </w:rPr>
        <w:t>levonattatni</w:t>
      </w:r>
      <w:r>
        <w:rPr>
          <w:rFonts w:cs="Times New Roman"/>
          <w:szCs w:val="24"/>
        </w:rPr>
        <w:t>.</w:t>
      </w:r>
    </w:p>
    <w:p w14:paraId="634146FC" w14:textId="77777777" w:rsidR="00AD2DA5" w:rsidRDefault="00853176" w:rsidP="00AD2DA5">
      <w:pPr>
        <w:pStyle w:val="Firstparagraph"/>
        <w:ind w:firstLine="567"/>
        <w:rPr>
          <w:rFonts w:cs="Times New Roman"/>
          <w:szCs w:val="24"/>
        </w:rPr>
      </w:pPr>
      <w:r>
        <w:rPr>
          <w:rFonts w:cs="Times New Roman"/>
          <w:szCs w:val="24"/>
        </w:rPr>
        <w:t>1 pont 1 forint</w:t>
      </w:r>
      <w:r w:rsidR="00AD2DA5">
        <w:rPr>
          <w:rFonts w:cs="Times New Roman"/>
          <w:szCs w:val="24"/>
        </w:rPr>
        <w:t>nak felel meg a levonás esetén</w:t>
      </w:r>
      <w:r>
        <w:rPr>
          <w:rFonts w:cs="Times New Roman"/>
          <w:szCs w:val="24"/>
        </w:rPr>
        <w:t>.</w:t>
      </w:r>
    </w:p>
    <w:p w14:paraId="71253164" w14:textId="77777777" w:rsidR="00AD2DA5" w:rsidRDefault="00853176" w:rsidP="00AD2DA5">
      <w:pPr>
        <w:pStyle w:val="Firstparagraph"/>
        <w:ind w:firstLine="567"/>
        <w:rPr>
          <w:rFonts w:cs="Times New Roman"/>
          <w:szCs w:val="24"/>
        </w:rPr>
      </w:pPr>
      <w:r>
        <w:rPr>
          <w:rFonts w:cs="Times New Roman"/>
          <w:szCs w:val="24"/>
        </w:rPr>
        <w:t>Ebben az esetben is először meg kell adnunk a törzsvásárlói kódot. Ez után a levonás gombra kattintva a rendszer automatikus meg vizsgálja, hogy a vásárlónak milyen és mennyi pontja van. Megvizsgálja első sorban, hogy a pontok értéke nem haladja-e meg a vásárlás összegét. Meghaladás esetén a pontokból csak a megadott összeget vonja le. Emellett azt is vizsgálja, hogy van-e megmaradt előző éve pont, ha igen akkor először ebből vonja le a szükséges mennyiséget</w:t>
      </w:r>
      <w:r w:rsidR="00AD2DA5">
        <w:rPr>
          <w:rFonts w:cs="Times New Roman"/>
          <w:szCs w:val="24"/>
        </w:rPr>
        <w:t xml:space="preserve">, </w:t>
      </w:r>
      <w:r>
        <w:rPr>
          <w:rFonts w:cs="Times New Roman"/>
          <w:szCs w:val="24"/>
        </w:rPr>
        <w:t>ezt követően pedig az aktuális pontokból von le, ha még szükséges.</w:t>
      </w:r>
    </w:p>
    <w:p w14:paraId="2339E12F" w14:textId="35C73FAC" w:rsidR="0094203B" w:rsidRPr="00853176" w:rsidRDefault="00AD2DA5" w:rsidP="00AD2DA5">
      <w:pPr>
        <w:pStyle w:val="Firstparagraph"/>
        <w:ind w:firstLine="567"/>
      </w:pPr>
      <w:r>
        <w:rPr>
          <w:rFonts w:cs="Times New Roman"/>
          <w:szCs w:val="24"/>
        </w:rPr>
        <w:t>Ha pont l</w:t>
      </w:r>
      <w:r w:rsidR="00853176">
        <w:rPr>
          <w:rFonts w:cs="Times New Roman"/>
          <w:szCs w:val="24"/>
        </w:rPr>
        <w:t xml:space="preserve">evonás </w:t>
      </w:r>
      <w:r>
        <w:rPr>
          <w:rFonts w:cs="Times New Roman"/>
          <w:szCs w:val="24"/>
        </w:rPr>
        <w:t>történik</w:t>
      </w:r>
      <w:r w:rsidR="00853176">
        <w:rPr>
          <w:rFonts w:cs="Times New Roman"/>
          <w:szCs w:val="24"/>
        </w:rPr>
        <w:t xml:space="preserve"> is a vásárlás végén a megmaradt végösszegből a pontjóváírás </w:t>
      </w:r>
      <w:r>
        <w:rPr>
          <w:rFonts w:cs="Times New Roman"/>
          <w:szCs w:val="24"/>
        </w:rPr>
        <w:t xml:space="preserve">ugyan úgy </w:t>
      </w:r>
      <w:r w:rsidR="00853176">
        <w:rPr>
          <w:rFonts w:cs="Times New Roman"/>
          <w:szCs w:val="24"/>
        </w:rPr>
        <w:t>megtörténik.</w:t>
      </w:r>
    </w:p>
    <w:p w14:paraId="607413E4" w14:textId="63BAC04A" w:rsidR="00AE604E" w:rsidRDefault="00351154" w:rsidP="00AE604E">
      <w:pPr>
        <w:pStyle w:val="Kpalrs"/>
        <w:keepNext/>
      </w:pPr>
      <w:fldSimple w:instr=" SEQ táblázat \* ARABIC ">
        <w:bookmarkStart w:id="32" w:name="_Toc102496520"/>
        <w:r w:rsidR="00FD4D8A">
          <w:rPr>
            <w:noProof/>
          </w:rPr>
          <w:t>5</w:t>
        </w:r>
      </w:fldSimple>
      <w:r w:rsidR="00AE604E">
        <w:t>. táblázat Törzsvásárlói pontok levonása</w:t>
      </w:r>
      <w:bookmarkEnd w:id="32"/>
    </w:p>
    <w:tbl>
      <w:tblPr>
        <w:tblStyle w:val="Kzepesrcs35jellszn"/>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17"/>
      </w:tblGrid>
      <w:tr w:rsidR="0094203B" w:rsidRPr="00CF17E7" w14:paraId="4CCCAE7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E809FF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Név</w:t>
            </w:r>
          </w:p>
        </w:tc>
        <w:tc>
          <w:tcPr>
            <w:tcW w:w="6917" w:type="dxa"/>
            <w:tcBorders>
              <w:top w:val="none" w:sz="0" w:space="0" w:color="auto"/>
              <w:left w:val="none" w:sz="0" w:space="0" w:color="auto"/>
              <w:bottom w:val="none" w:sz="0" w:space="0" w:color="auto"/>
              <w:right w:val="none" w:sz="0" w:space="0" w:color="auto"/>
            </w:tcBorders>
          </w:tcPr>
          <w:p w14:paraId="2785A30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0E02E71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4D0FE6"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Cél</w:t>
            </w:r>
          </w:p>
        </w:tc>
        <w:tc>
          <w:tcPr>
            <w:tcW w:w="6917" w:type="dxa"/>
            <w:tcBorders>
              <w:top w:val="none" w:sz="0" w:space="0" w:color="auto"/>
              <w:left w:val="none" w:sz="0" w:space="0" w:color="auto"/>
              <w:bottom w:val="none" w:sz="0" w:space="0" w:color="auto"/>
              <w:right w:val="none" w:sz="0" w:space="0" w:color="auto"/>
            </w:tcBorders>
          </w:tcPr>
          <w:p w14:paraId="1E67C525"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 a végösszegből.</w:t>
            </w:r>
          </w:p>
        </w:tc>
      </w:tr>
      <w:tr w:rsidR="0094203B" w:rsidRPr="00CF17E7" w14:paraId="2C78B1D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77415"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Előfeltétel</w:t>
            </w:r>
          </w:p>
        </w:tc>
        <w:tc>
          <w:tcPr>
            <w:tcW w:w="6917" w:type="dxa"/>
          </w:tcPr>
          <w:p w14:paraId="3BDD1B9A"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Regisztrált törzsvásárló.</w:t>
            </w:r>
          </w:p>
        </w:tc>
      </w:tr>
      <w:tr w:rsidR="0094203B" w:rsidRPr="00CF17E7" w14:paraId="2C2B35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4B8F9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Sikeres lefutás</w:t>
            </w:r>
          </w:p>
        </w:tc>
        <w:tc>
          <w:tcPr>
            <w:tcW w:w="6917" w:type="dxa"/>
            <w:tcBorders>
              <w:top w:val="none" w:sz="0" w:space="0" w:color="auto"/>
              <w:left w:val="none" w:sz="0" w:space="0" w:color="auto"/>
              <w:bottom w:val="none" w:sz="0" w:space="0" w:color="auto"/>
              <w:right w:val="none" w:sz="0" w:space="0" w:color="auto"/>
            </w:tcBorders>
          </w:tcPr>
          <w:p w14:paraId="46CFC7A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Pontlevonás.</w:t>
            </w:r>
          </w:p>
        </w:tc>
      </w:tr>
      <w:tr w:rsidR="0094203B" w:rsidRPr="00CF17E7" w14:paraId="2B98315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0C079ED"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Sikertelen lefutás</w:t>
            </w:r>
          </w:p>
        </w:tc>
        <w:tc>
          <w:tcPr>
            <w:tcW w:w="6917" w:type="dxa"/>
          </w:tcPr>
          <w:p w14:paraId="43122EBF"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Sikertelen pont levonás.</w:t>
            </w:r>
          </w:p>
        </w:tc>
      </w:tr>
      <w:tr w:rsidR="0094203B" w:rsidRPr="00CF17E7" w14:paraId="16323D6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A91220"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Elsődleges aktor</w:t>
            </w:r>
          </w:p>
        </w:tc>
        <w:tc>
          <w:tcPr>
            <w:tcW w:w="6917" w:type="dxa"/>
            <w:tcBorders>
              <w:top w:val="none" w:sz="0" w:space="0" w:color="auto"/>
              <w:left w:val="none" w:sz="0" w:space="0" w:color="auto"/>
              <w:bottom w:val="none" w:sz="0" w:space="0" w:color="auto"/>
              <w:right w:val="none" w:sz="0" w:space="0" w:color="auto"/>
            </w:tcBorders>
          </w:tcPr>
          <w:p w14:paraId="5929085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Felhasználó</w:t>
            </w:r>
          </w:p>
        </w:tc>
      </w:tr>
      <w:tr w:rsidR="0094203B" w:rsidRPr="00CF17E7" w14:paraId="4B75C9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6AC162"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Kiváltó esemény</w:t>
            </w:r>
          </w:p>
        </w:tc>
        <w:tc>
          <w:tcPr>
            <w:tcW w:w="6917" w:type="dxa"/>
          </w:tcPr>
          <w:p w14:paraId="3A899715"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5202F6B3" w14:textId="77777777" w:rsidTr="00E15B6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B5DD04"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Fő lépések</w:t>
            </w:r>
          </w:p>
        </w:tc>
        <w:tc>
          <w:tcPr>
            <w:tcW w:w="6917"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7CF07F42"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EC8A3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C803150"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w:t>
                  </w:r>
                </w:p>
              </w:tc>
            </w:tr>
            <w:tr w:rsidR="0094203B" w:rsidRPr="00CF17E7" w14:paraId="658F93D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14F05D5"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F9F83C9"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Könyvek kosárba helyezése.</w:t>
                  </w:r>
                </w:p>
              </w:tc>
            </w:tr>
            <w:tr w:rsidR="0094203B" w:rsidRPr="00CF17E7" w14:paraId="0B7F85A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2715B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2</w:t>
                  </w:r>
                </w:p>
              </w:tc>
              <w:tc>
                <w:tcPr>
                  <w:tcW w:w="6123" w:type="dxa"/>
                </w:tcPr>
                <w:p w14:paraId="0679D8D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kód megadása.</w:t>
                  </w:r>
                </w:p>
              </w:tc>
            </w:tr>
            <w:tr w:rsidR="0094203B" w:rsidRPr="00CF17E7" w14:paraId="44529C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636DBDD"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19D8DB7"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Törzsvásárlói pontok levonása.</w:t>
                  </w:r>
                </w:p>
              </w:tc>
            </w:tr>
            <w:tr w:rsidR="0094203B" w:rsidRPr="00CF17E7" w14:paraId="5B245C1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305AAB87"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w:t>
                  </w:r>
                </w:p>
              </w:tc>
              <w:tc>
                <w:tcPr>
                  <w:tcW w:w="6123" w:type="dxa"/>
                </w:tcPr>
                <w:p w14:paraId="217330D0"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Levonás sikerességének ellenőrzése.</w:t>
                  </w:r>
                </w:p>
              </w:tc>
            </w:tr>
          </w:tbl>
          <w:p w14:paraId="1CED2DCE"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CF17E7" w14:paraId="48D30EC6"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6BF1A13" w14:textId="77777777" w:rsidR="0094203B" w:rsidRPr="00CF17E7" w:rsidRDefault="0094203B" w:rsidP="003F0B5A">
            <w:pPr>
              <w:pStyle w:val="Norml1"/>
              <w:spacing w:before="0" w:after="0" w:line="259" w:lineRule="auto"/>
              <w:rPr>
                <w:rFonts w:ascii="Times New Roman" w:hAnsi="Times New Roman" w:cs="Times New Roman"/>
              </w:rPr>
            </w:pPr>
            <w:r w:rsidRPr="00CF17E7">
              <w:rPr>
                <w:rFonts w:ascii="Times New Roman" w:hAnsi="Times New Roman" w:cs="Times New Roman"/>
              </w:rPr>
              <w:t>Kiegészítések</w:t>
            </w:r>
          </w:p>
        </w:tc>
        <w:tc>
          <w:tcPr>
            <w:tcW w:w="6917"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CF17E7" w14:paraId="42E37B1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C583E10"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051F2FB" w14:textId="77777777" w:rsidR="0094203B" w:rsidRPr="00CF17E7"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Elágazó tevékenység</w:t>
                  </w:r>
                </w:p>
              </w:tc>
            </w:tr>
            <w:tr w:rsidR="0094203B" w:rsidRPr="00CF17E7" w14:paraId="0419D74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F647D9"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22F1A8A" w14:textId="77777777" w:rsidR="0094203B" w:rsidRPr="00CF17E7"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Nem sikerült levonni a pontokat.</w:t>
                  </w:r>
                </w:p>
              </w:tc>
            </w:tr>
            <w:tr w:rsidR="0094203B" w:rsidRPr="00CF17E7" w14:paraId="732F97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E64B301" w14:textId="77777777" w:rsidR="0094203B" w:rsidRPr="00CF17E7" w:rsidRDefault="0094203B" w:rsidP="003F0B5A">
                  <w:pPr>
                    <w:pStyle w:val="Norml1"/>
                    <w:spacing w:before="0" w:after="0" w:line="259" w:lineRule="auto"/>
                    <w:jc w:val="center"/>
                    <w:rPr>
                      <w:rFonts w:ascii="Times New Roman" w:hAnsi="Times New Roman" w:cs="Times New Roman"/>
                    </w:rPr>
                  </w:pPr>
                  <w:r w:rsidRPr="00CF17E7">
                    <w:rPr>
                      <w:rFonts w:ascii="Times New Roman" w:hAnsi="Times New Roman" w:cs="Times New Roman"/>
                    </w:rPr>
                    <w:t>4.2</w:t>
                  </w:r>
                </w:p>
              </w:tc>
              <w:tc>
                <w:tcPr>
                  <w:tcW w:w="6123" w:type="dxa"/>
                </w:tcPr>
                <w:p w14:paraId="28342301"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17E7">
                    <w:rPr>
                      <w:rFonts w:ascii="Times New Roman" w:hAnsi="Times New Roman" w:cs="Times New Roman"/>
                    </w:rPr>
                    <w:t>Tevékenységek a 2-es ponttól való újboni végre hajtása.</w:t>
                  </w:r>
                </w:p>
              </w:tc>
            </w:tr>
          </w:tbl>
          <w:p w14:paraId="03DCCDE2" w14:textId="77777777" w:rsidR="0094203B" w:rsidRPr="00CF17E7"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F7EFD57" w14:textId="3F2C3D16" w:rsidR="00853176" w:rsidRDefault="00853176" w:rsidP="00853176">
      <w:pPr>
        <w:pStyle w:val="Cmsor3"/>
      </w:pPr>
      <w:bookmarkStart w:id="33" w:name="_Toc102502259"/>
      <w:r>
        <w:t>Könyv kedvezmény alkalmazása</w:t>
      </w:r>
      <w:bookmarkEnd w:id="33"/>
    </w:p>
    <w:p w14:paraId="7E680981" w14:textId="77777777" w:rsidR="00AD2DA5" w:rsidRDefault="0094203B" w:rsidP="0094203B">
      <w:pPr>
        <w:pStyle w:val="Firstparagraph"/>
        <w:rPr>
          <w:rFonts w:cs="Times New Roman"/>
          <w:szCs w:val="24"/>
        </w:rPr>
      </w:pPr>
      <w:r>
        <w:rPr>
          <w:rFonts w:cs="Times New Roman"/>
          <w:szCs w:val="24"/>
        </w:rPr>
        <w:t>Az eladás előtt lehetőségünk van adott könyvek összegéből történő kedvezmény levonására.</w:t>
      </w:r>
    </w:p>
    <w:p w14:paraId="5ECA0CFC" w14:textId="4306BF54" w:rsidR="0094203B" w:rsidRPr="0094203B" w:rsidRDefault="0094203B" w:rsidP="00AD2DA5">
      <w:pPr>
        <w:pStyle w:val="Firstparagraph"/>
        <w:ind w:firstLine="567"/>
      </w:pPr>
      <w:r>
        <w:rPr>
          <w:rFonts w:cs="Times New Roman"/>
          <w:szCs w:val="24"/>
        </w:rPr>
        <w:t>Ezt a vásárlás folyamata alatt bármikor megtehetjük, olyan módon, hogy megadjuk a</w:t>
      </w:r>
      <w:r w:rsidR="00AD2DA5">
        <w:rPr>
          <w:rFonts w:cs="Times New Roman"/>
          <w:szCs w:val="24"/>
        </w:rPr>
        <w:t xml:space="preserve"> kosárban már szereplő</w:t>
      </w:r>
      <w:r>
        <w:rPr>
          <w:rFonts w:cs="Times New Roman"/>
          <w:szCs w:val="24"/>
        </w:rPr>
        <w:t xml:space="preserve"> könyv azonosítóját, amelyre a kedvezményt alkalmazni szeretnénk. Ezután százalékos formában meg kell adnunk a kedvezmény mértékét. Ezt követően a rendszer kiszámítja a kedvezmény összegét és frissítve kiírja az új végösszeget.</w:t>
      </w:r>
      <w:r w:rsidR="00374A3E">
        <w:rPr>
          <w:rFonts w:cs="Times New Roman"/>
          <w:szCs w:val="24"/>
        </w:rPr>
        <w:t xml:space="preserve"> A kosárban a kedvezmény utáni ár nem frissül le.</w:t>
      </w:r>
    </w:p>
    <w:p w14:paraId="6534F222" w14:textId="6F4E31A0" w:rsidR="00AE604E" w:rsidRDefault="00351154" w:rsidP="00AE604E">
      <w:pPr>
        <w:pStyle w:val="Kpalrs"/>
        <w:keepNext/>
      </w:pPr>
      <w:fldSimple w:instr=" SEQ táblázat \* ARABIC ">
        <w:bookmarkStart w:id="34" w:name="_Toc102496521"/>
        <w:r w:rsidR="00FD4D8A">
          <w:rPr>
            <w:noProof/>
          </w:rPr>
          <w:t>6</w:t>
        </w:r>
      </w:fldSimple>
      <w:r w:rsidR="00AE604E">
        <w:t>. táblázat Könyv kedvezmény alkalmazása</w:t>
      </w:r>
      <w:bookmarkEnd w:id="3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09128E7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6117A9"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FD56864" w14:textId="79FA3C3F"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kedvezmény alkalmazása</w:t>
            </w:r>
          </w:p>
        </w:tc>
      </w:tr>
      <w:tr w:rsidR="0094203B" w:rsidRPr="00636425" w14:paraId="3BF31FD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7EF047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78A9E9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 meghatározott könyvre.</w:t>
            </w:r>
          </w:p>
        </w:tc>
      </w:tr>
      <w:tr w:rsidR="0094203B" w:rsidRPr="00636425" w14:paraId="2878CA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91A115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7817147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Könyv kosárba helyezése.</w:t>
            </w:r>
          </w:p>
        </w:tc>
      </w:tr>
      <w:tr w:rsidR="0094203B" w:rsidRPr="00636425" w14:paraId="2D30C5B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EA9228"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DF5E3CC" w14:textId="42C4357B"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Könyv kedvezmény </w:t>
            </w:r>
            <w:r w:rsidR="00374A3E" w:rsidRPr="00636425">
              <w:rPr>
                <w:rFonts w:ascii="Times New Roman" w:hAnsi="Times New Roman" w:cs="Times New Roman"/>
              </w:rPr>
              <w:t>el</w:t>
            </w:r>
            <w:r w:rsidR="00374A3E">
              <w:rPr>
                <w:rFonts w:ascii="Times New Roman" w:hAnsi="Times New Roman" w:cs="Times New Roman"/>
              </w:rPr>
              <w:t>vonódott</w:t>
            </w:r>
          </w:p>
        </w:tc>
      </w:tr>
      <w:tr w:rsidR="0094203B" w:rsidRPr="00636425" w14:paraId="557653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31E486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Sikertelen lefutás</w:t>
            </w:r>
          </w:p>
        </w:tc>
        <w:tc>
          <w:tcPr>
            <w:tcW w:w="6973" w:type="dxa"/>
          </w:tcPr>
          <w:p w14:paraId="7BCBD34E"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352DB98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7654254"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42AE563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476171B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632F8B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5C7D20D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65FC086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054F16C"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C7E066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5BE719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6184790"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47A297F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C95665"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C042F96"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Kedvezményezett könyv azonosítójának megadása.</w:t>
                  </w:r>
                </w:p>
              </w:tc>
            </w:tr>
            <w:tr w:rsidR="0094203B" w:rsidRPr="00636425" w14:paraId="2099FB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3AC859E"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2</w:t>
                  </w:r>
                </w:p>
              </w:tc>
              <w:tc>
                <w:tcPr>
                  <w:tcW w:w="6123" w:type="dxa"/>
                </w:tcPr>
                <w:p w14:paraId="4C8EE2A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116853C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5FDC92"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E9DA8FA"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5B65A1B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A6345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w:t>
                  </w:r>
                </w:p>
              </w:tc>
              <w:tc>
                <w:tcPr>
                  <w:tcW w:w="6123" w:type="dxa"/>
                </w:tcPr>
                <w:p w14:paraId="7D6D0BA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64FA00C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21632BBA" w14:textId="77777777" w:rsidTr="00E15B6F">
        <w:trPr>
          <w:trHeight w:val="340"/>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0DBA09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3F504F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4AD0278"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C449D39"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0AFDDD3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FB39E9"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lastRenderedPageBreak/>
                    <w:t>4.1</w:t>
                  </w:r>
                </w:p>
              </w:tc>
              <w:tc>
                <w:tcPr>
                  <w:tcW w:w="6123" w:type="dxa"/>
                  <w:tcBorders>
                    <w:top w:val="none" w:sz="0" w:space="0" w:color="auto"/>
                    <w:left w:val="none" w:sz="0" w:space="0" w:color="auto"/>
                    <w:bottom w:val="none" w:sz="0" w:space="0" w:color="auto"/>
                    <w:right w:val="none" w:sz="0" w:space="0" w:color="auto"/>
                  </w:tcBorders>
                </w:tcPr>
                <w:p w14:paraId="6EE9661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63DDE64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81C59A0"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02A73661"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52D71C3D"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AF1ACE1" w14:textId="4C3A76FB" w:rsidR="00853176" w:rsidRDefault="00853176" w:rsidP="00853176">
      <w:pPr>
        <w:pStyle w:val="Cmsor3"/>
      </w:pPr>
      <w:bookmarkStart w:id="35" w:name="_Toc102502260"/>
      <w:r>
        <w:lastRenderedPageBreak/>
        <w:t>Végösszeg kedvezmény alkalmazása</w:t>
      </w:r>
      <w:bookmarkEnd w:id="35"/>
    </w:p>
    <w:p w14:paraId="7D50FC7E" w14:textId="0E248B5C" w:rsidR="00374A3E" w:rsidRDefault="0094203B" w:rsidP="0094203B">
      <w:pPr>
        <w:pStyle w:val="Firstparagraph"/>
        <w:rPr>
          <w:rFonts w:cs="Times New Roman"/>
          <w:szCs w:val="24"/>
        </w:rPr>
      </w:pPr>
      <w:r>
        <w:rPr>
          <w:rFonts w:cs="Times New Roman"/>
          <w:szCs w:val="24"/>
        </w:rPr>
        <w:t>A vásárlás végén az eladást megelőzően végösszeg kedvezményt is adhatunk.</w:t>
      </w:r>
      <w:r w:rsidR="00374A3E">
        <w:rPr>
          <w:rFonts w:cs="Times New Roman"/>
          <w:szCs w:val="24"/>
        </w:rPr>
        <w:t xml:space="preserve"> Ezt érdemes minden esetben az eladást követően elvégezni mikor már minden könyv a kosárban szerepel, mivel a kedvezmény alkalmazása után kosárba kerülő könyvekre a kedvezmény már nem érvényesül.</w:t>
      </w:r>
    </w:p>
    <w:p w14:paraId="3DD8EAF9" w14:textId="1E0D88B4" w:rsidR="0094203B" w:rsidRPr="0094203B" w:rsidRDefault="0094203B" w:rsidP="00374A3E">
      <w:pPr>
        <w:pStyle w:val="Firstparagraph"/>
        <w:ind w:firstLine="567"/>
      </w:pPr>
      <w:r>
        <w:rPr>
          <w:rFonts w:cs="Times New Roman"/>
          <w:szCs w:val="24"/>
        </w:rPr>
        <w:t>Ebben az esetben is a könyvkedvezményhez hasonlóan meg kell adnunk a kedvezmény mértékét százalékban, majd gombnyomást követően a rendszer kiszámítja a kedvezmény</w:t>
      </w:r>
      <w:r w:rsidR="00374A3E">
        <w:rPr>
          <w:rFonts w:cs="Times New Roman"/>
          <w:szCs w:val="24"/>
        </w:rPr>
        <w:t>t</w:t>
      </w:r>
      <w:r>
        <w:rPr>
          <w:rFonts w:cs="Times New Roman"/>
          <w:szCs w:val="24"/>
        </w:rPr>
        <w:t xml:space="preserve"> és azt a végösszegből levonja.</w:t>
      </w:r>
      <w:r w:rsidR="00374A3E">
        <w:rPr>
          <w:rFonts w:cs="Times New Roman"/>
          <w:szCs w:val="24"/>
        </w:rPr>
        <w:t xml:space="preserve"> Ebben az esetben is a képernyőn a végösszeg levonást követő értéke jelenik meg.</w:t>
      </w:r>
    </w:p>
    <w:p w14:paraId="0E5B8F27" w14:textId="76287E24" w:rsidR="00AE604E" w:rsidRDefault="00351154" w:rsidP="00AE604E">
      <w:pPr>
        <w:pStyle w:val="Kpalrs"/>
        <w:keepNext/>
      </w:pPr>
      <w:fldSimple w:instr=" SEQ táblázat \* ARABIC ">
        <w:bookmarkStart w:id="36" w:name="_Toc102496522"/>
        <w:r w:rsidR="00FD4D8A">
          <w:rPr>
            <w:noProof/>
          </w:rPr>
          <w:t>7</w:t>
        </w:r>
      </w:fldSimple>
      <w:r w:rsidR="00AE604E">
        <w:t>. táblázat Végösszeg kedvezmény alkalmazása</w:t>
      </w:r>
      <w:bookmarkEnd w:id="3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636425" w14:paraId="26B341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BB30C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4BA986" w14:textId="5CE34B35" w:rsidR="0094203B" w:rsidRPr="00636425"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 kedvezmény alkalmazása</w:t>
            </w:r>
          </w:p>
        </w:tc>
      </w:tr>
      <w:tr w:rsidR="0094203B" w:rsidRPr="00636425" w14:paraId="3FCB75C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5F7454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A2886E3"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 xml:space="preserve">Kedvezmény alkalmazása </w:t>
            </w:r>
            <w:r>
              <w:rPr>
                <w:rFonts w:ascii="Times New Roman" w:hAnsi="Times New Roman" w:cs="Times New Roman"/>
              </w:rPr>
              <w:t>végösszegre.</w:t>
            </w:r>
          </w:p>
        </w:tc>
      </w:tr>
      <w:tr w:rsidR="0094203B" w:rsidRPr="00636425" w14:paraId="06539C1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7124E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Előfeltétel</w:t>
            </w:r>
          </w:p>
        </w:tc>
        <w:tc>
          <w:tcPr>
            <w:tcW w:w="6973" w:type="dxa"/>
          </w:tcPr>
          <w:p w14:paraId="3EA2CB07"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Minden könyv</w:t>
            </w:r>
            <w:r w:rsidRPr="00636425">
              <w:rPr>
                <w:rFonts w:ascii="Times New Roman" w:hAnsi="Times New Roman" w:cs="Times New Roman"/>
              </w:rPr>
              <w:t xml:space="preserve"> kosárba helyezése.</w:t>
            </w:r>
          </w:p>
        </w:tc>
      </w:tr>
      <w:tr w:rsidR="0094203B" w:rsidRPr="00636425" w14:paraId="1DD32D6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98024F"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29D7660" w14:textId="1E056875"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Végösszeg</w:t>
            </w:r>
            <w:r w:rsidRPr="00636425">
              <w:rPr>
                <w:rFonts w:ascii="Times New Roman" w:hAnsi="Times New Roman" w:cs="Times New Roman"/>
              </w:rPr>
              <w:t xml:space="preserve"> kedvezmény levonód</w:t>
            </w:r>
            <w:r w:rsidR="00374A3E">
              <w:rPr>
                <w:rFonts w:ascii="Times New Roman" w:hAnsi="Times New Roman" w:cs="Times New Roman"/>
              </w:rPr>
              <w:t>ott.</w:t>
            </w:r>
            <w:r w:rsidRPr="00636425">
              <w:rPr>
                <w:rFonts w:ascii="Times New Roman" w:hAnsi="Times New Roman" w:cs="Times New Roman"/>
              </w:rPr>
              <w:t xml:space="preserve"> </w:t>
            </w:r>
          </w:p>
        </w:tc>
      </w:tr>
      <w:tr w:rsidR="0094203B" w:rsidRPr="00636425" w14:paraId="263ABBA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806FF3"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Sikertelen lefutás</w:t>
            </w:r>
          </w:p>
        </w:tc>
        <w:tc>
          <w:tcPr>
            <w:tcW w:w="6973" w:type="dxa"/>
          </w:tcPr>
          <w:p w14:paraId="5F53A055"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Nem történik meg a levonás.</w:t>
            </w:r>
          </w:p>
        </w:tc>
      </w:tr>
      <w:tr w:rsidR="0094203B" w:rsidRPr="00636425" w14:paraId="07673A9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3E39FB"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0C43282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Felhasználó</w:t>
            </w:r>
          </w:p>
        </w:tc>
      </w:tr>
      <w:tr w:rsidR="0094203B" w:rsidRPr="00636425" w14:paraId="64F5EA6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E3F0946"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Kiváltó esemény</w:t>
            </w:r>
          </w:p>
        </w:tc>
        <w:tc>
          <w:tcPr>
            <w:tcW w:w="6973" w:type="dxa"/>
          </w:tcPr>
          <w:p w14:paraId="73537D2C"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w:t>
            </w:r>
            <w:r>
              <w:rPr>
                <w:rFonts w:ascii="Times New Roman" w:hAnsi="Times New Roman" w:cs="Times New Roman"/>
              </w:rPr>
              <w:t>dvezmény mértékének meghatározása.</w:t>
            </w:r>
          </w:p>
        </w:tc>
      </w:tr>
      <w:tr w:rsidR="0094203B" w:rsidRPr="00636425" w14:paraId="27D97E4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92E8780"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69F226E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110CA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E1FEDCA"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Tevékenység</w:t>
                  </w:r>
                </w:p>
              </w:tc>
            </w:tr>
            <w:tr w:rsidR="0094203B" w:rsidRPr="00636425" w14:paraId="2CF37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BB242"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68239E2"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mértékének meghatározása.</w:t>
                  </w:r>
                </w:p>
              </w:tc>
            </w:tr>
            <w:tr w:rsidR="0094203B" w:rsidRPr="00636425" w14:paraId="640C722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430CDFF"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2</w:t>
                  </w:r>
                </w:p>
              </w:tc>
              <w:tc>
                <w:tcPr>
                  <w:tcW w:w="6123" w:type="dxa"/>
                </w:tcPr>
                <w:p w14:paraId="2F5B7E63"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alkalmazása.</w:t>
                  </w:r>
                </w:p>
              </w:tc>
            </w:tr>
            <w:tr w:rsidR="0094203B" w:rsidRPr="00636425" w14:paraId="25A31EB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C8357D8" w14:textId="77777777" w:rsidR="0094203B" w:rsidRPr="00636425"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CDDCF9"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Végösszeg ellenőrzése.</w:t>
                  </w:r>
                </w:p>
              </w:tc>
            </w:tr>
          </w:tbl>
          <w:p w14:paraId="7DDD24CB"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636425" w14:paraId="5B8E4B7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CF21DE" w14:textId="77777777" w:rsidR="0094203B" w:rsidRPr="00636425" w:rsidRDefault="0094203B" w:rsidP="003F0B5A">
            <w:pPr>
              <w:pStyle w:val="Norml1"/>
              <w:spacing w:before="0" w:after="0" w:line="259" w:lineRule="auto"/>
              <w:rPr>
                <w:rFonts w:ascii="Times New Roman" w:hAnsi="Times New Roman" w:cs="Times New Roman"/>
              </w:rPr>
            </w:pPr>
            <w:r w:rsidRPr="0063642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636425" w14:paraId="5CBA573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E532FF1"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86318C8" w14:textId="77777777" w:rsidR="0094203B" w:rsidRPr="00636425"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Elágazó tevékenység</w:t>
                  </w:r>
                </w:p>
              </w:tc>
            </w:tr>
            <w:tr w:rsidR="0094203B" w:rsidRPr="00636425" w14:paraId="2CCBDD7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3B1D444"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08292061" w14:textId="77777777" w:rsidR="0094203B" w:rsidRPr="00636425"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A végösszegből nem vonódott le a kedvezmény.</w:t>
                  </w:r>
                </w:p>
              </w:tc>
            </w:tr>
            <w:tr w:rsidR="0094203B" w:rsidRPr="00636425" w14:paraId="1A67A53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23FBE8DC" w14:textId="77777777" w:rsidR="0094203B" w:rsidRPr="00636425" w:rsidRDefault="0094203B" w:rsidP="003F0B5A">
                  <w:pPr>
                    <w:pStyle w:val="Norml1"/>
                    <w:spacing w:before="0" w:after="0" w:line="259" w:lineRule="auto"/>
                    <w:jc w:val="center"/>
                    <w:rPr>
                      <w:rFonts w:ascii="Times New Roman" w:hAnsi="Times New Roman" w:cs="Times New Roman"/>
                    </w:rPr>
                  </w:pPr>
                  <w:r w:rsidRPr="00636425">
                    <w:rPr>
                      <w:rFonts w:ascii="Times New Roman" w:hAnsi="Times New Roman" w:cs="Times New Roman"/>
                    </w:rPr>
                    <w:t>4.2</w:t>
                  </w:r>
                </w:p>
              </w:tc>
              <w:tc>
                <w:tcPr>
                  <w:tcW w:w="6123" w:type="dxa"/>
                </w:tcPr>
                <w:p w14:paraId="12211678"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425">
                    <w:rPr>
                      <w:rFonts w:ascii="Times New Roman" w:hAnsi="Times New Roman" w:cs="Times New Roman"/>
                    </w:rPr>
                    <w:t>Kedvezmény levonás folyamatának ismétlése.</w:t>
                  </w:r>
                </w:p>
              </w:tc>
            </w:tr>
          </w:tbl>
          <w:p w14:paraId="15398ACB" w14:textId="77777777" w:rsidR="0094203B" w:rsidRPr="00636425"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FA1994D" w14:textId="4368E875" w:rsidR="00853176" w:rsidRDefault="00853176" w:rsidP="00853176">
      <w:pPr>
        <w:pStyle w:val="Cmsor3"/>
      </w:pPr>
      <w:bookmarkStart w:id="37" w:name="_Toc102502261"/>
      <w:r>
        <w:t>Könyv</w:t>
      </w:r>
      <w:r w:rsidR="00AE604E">
        <w:t>ek</w:t>
      </w:r>
      <w:r>
        <w:t xml:space="preserve"> eladása</w:t>
      </w:r>
      <w:bookmarkEnd w:id="37"/>
    </w:p>
    <w:p w14:paraId="5282B024" w14:textId="77777777" w:rsidR="00053061" w:rsidRDefault="00374A3E" w:rsidP="00374A3E">
      <w:pPr>
        <w:pStyle w:val="Firstparagraph"/>
        <w:rPr>
          <w:rFonts w:cs="Times New Roman"/>
          <w:szCs w:val="24"/>
        </w:rPr>
      </w:pPr>
      <w:r>
        <w:rPr>
          <w:rFonts w:cs="Times New Roman"/>
          <w:szCs w:val="24"/>
        </w:rPr>
        <w:t>Az eladási folyamat funkciói közül a leglényegesebb talán maga a végső eladás</w:t>
      </w:r>
      <w:r w:rsidR="0094203B" w:rsidRPr="00BA1A83">
        <w:rPr>
          <w:rFonts w:cs="Times New Roman"/>
          <w:szCs w:val="24"/>
        </w:rPr>
        <w:t>.</w:t>
      </w:r>
      <w:r>
        <w:rPr>
          <w:rFonts w:cs="Times New Roman"/>
          <w:szCs w:val="24"/>
        </w:rPr>
        <w:t xml:space="preserve"> </w:t>
      </w:r>
      <w:r w:rsidR="0094203B" w:rsidRPr="00BA1A83">
        <w:rPr>
          <w:rFonts w:cs="Times New Roman"/>
          <w:szCs w:val="24"/>
        </w:rPr>
        <w:t>Melynek lényege, hogy az adatbázisból kikeresve az adott könyvet, azt onnan kitörölve a könyvet eladjuk, valamint az eladás összeg</w:t>
      </w:r>
      <w:r w:rsidR="00053061">
        <w:rPr>
          <w:rFonts w:cs="Times New Roman"/>
          <w:szCs w:val="24"/>
        </w:rPr>
        <w:t xml:space="preserve"> értéke</w:t>
      </w:r>
      <w:r w:rsidR="0094203B" w:rsidRPr="00BA1A83">
        <w:rPr>
          <w:rFonts w:cs="Times New Roman"/>
          <w:szCs w:val="24"/>
        </w:rPr>
        <w:t xml:space="preserve"> egy másik táblába kerül</w:t>
      </w:r>
      <w:r w:rsidR="00053061">
        <w:rPr>
          <w:rFonts w:cs="Times New Roman"/>
          <w:szCs w:val="24"/>
        </w:rPr>
        <w:t xml:space="preserve"> az aktuális dátummal együtt</w:t>
      </w:r>
      <w:r w:rsidR="0094203B" w:rsidRPr="00BA1A83">
        <w:rPr>
          <w:rFonts w:cs="Times New Roman"/>
          <w:szCs w:val="24"/>
        </w:rPr>
        <w:t>, melynek segítségével a későbbiekben kimutatásokat tudunk készíteni.</w:t>
      </w:r>
    </w:p>
    <w:p w14:paraId="598C073D" w14:textId="27D67D9E" w:rsidR="0094203B" w:rsidRPr="00374A3E" w:rsidRDefault="0094203B" w:rsidP="00053061">
      <w:pPr>
        <w:pStyle w:val="Firstparagraph"/>
        <w:ind w:firstLine="567"/>
        <w:rPr>
          <w:rFonts w:cs="Times New Roman"/>
          <w:szCs w:val="24"/>
        </w:rPr>
      </w:pPr>
      <w:r w:rsidRPr="1F1484A0">
        <w:rPr>
          <w:rFonts w:cs="Times New Roman"/>
          <w:szCs w:val="24"/>
        </w:rPr>
        <w:t xml:space="preserve">Ha minden könyv bekerült az </w:t>
      </w:r>
      <w:r w:rsidR="00053061">
        <w:rPr>
          <w:rFonts w:cs="Times New Roman"/>
          <w:szCs w:val="24"/>
        </w:rPr>
        <w:t>kosárba</w:t>
      </w:r>
      <w:r w:rsidR="00D463DE" w:rsidRPr="1F1484A0">
        <w:rPr>
          <w:rFonts w:cs="Times New Roman"/>
          <w:szCs w:val="24"/>
        </w:rPr>
        <w:t>,</w:t>
      </w:r>
      <w:r>
        <w:rPr>
          <w:rFonts w:cs="Times New Roman"/>
          <w:szCs w:val="24"/>
        </w:rPr>
        <w:t xml:space="preserve"> valamint megtörténtek szükség esetén a levonások és kedvezmén</w:t>
      </w:r>
      <w:r w:rsidR="00053061">
        <w:rPr>
          <w:rFonts w:cs="Times New Roman"/>
          <w:szCs w:val="24"/>
        </w:rPr>
        <w:t>yek alkalmazásai is</w:t>
      </w:r>
      <w:r>
        <w:rPr>
          <w:rFonts w:cs="Times New Roman"/>
          <w:szCs w:val="24"/>
        </w:rPr>
        <w:t>,</w:t>
      </w:r>
      <w:r w:rsidRPr="1F1484A0">
        <w:rPr>
          <w:rFonts w:cs="Times New Roman"/>
          <w:szCs w:val="24"/>
        </w:rPr>
        <w:t xml:space="preserve"> az eladás gomb megnyomásával a rendszer az adott könyveket törli az adatbázisból</w:t>
      </w:r>
      <w:r>
        <w:rPr>
          <w:rFonts w:cs="Times New Roman"/>
          <w:szCs w:val="24"/>
        </w:rPr>
        <w:t xml:space="preserve"> a könyvek kosárba helyezése során használt lista </w:t>
      </w:r>
      <w:r>
        <w:rPr>
          <w:rFonts w:cs="Times New Roman"/>
          <w:szCs w:val="24"/>
        </w:rPr>
        <w:lastRenderedPageBreak/>
        <w:t>segítségével</w:t>
      </w:r>
      <w:r w:rsidRPr="1F1484A0">
        <w:rPr>
          <w:rFonts w:cs="Times New Roman"/>
          <w:szCs w:val="24"/>
        </w:rPr>
        <w:t>, emellett az összeg, amelyet a vásárló fi</w:t>
      </w:r>
      <w:r>
        <w:rPr>
          <w:rFonts w:cs="Times New Roman"/>
          <w:szCs w:val="24"/>
        </w:rPr>
        <w:t>zet, bekerül az eladás táblába. Ezt követően az azonosítókat tartalmazó lista törlődik.</w:t>
      </w:r>
      <w:r w:rsidR="00053061">
        <w:rPr>
          <w:rFonts w:cs="Times New Roman"/>
          <w:szCs w:val="24"/>
        </w:rPr>
        <w:t xml:space="preserve"> Így a következő vásárló esetén egy teljesen üres listával indul a rendszer.</w:t>
      </w:r>
    </w:p>
    <w:p w14:paraId="56F8FEBD" w14:textId="3FD7C329" w:rsidR="00AE604E" w:rsidRDefault="00351154" w:rsidP="00AE604E">
      <w:pPr>
        <w:pStyle w:val="Kpalrs"/>
        <w:keepNext/>
      </w:pPr>
      <w:fldSimple w:instr=" SEQ táblázat \* ARABIC ">
        <w:bookmarkStart w:id="38" w:name="_Toc102496523"/>
        <w:r w:rsidR="00FD4D8A">
          <w:rPr>
            <w:noProof/>
          </w:rPr>
          <w:t>8</w:t>
        </w:r>
      </w:fldSimple>
      <w:r w:rsidR="00AE604E">
        <w:t>. táblázat Könyvek eladása</w:t>
      </w:r>
      <w:bookmarkEnd w:id="3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0FA6AA9"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BFE8DF1"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F984E23" w14:textId="604468A5" w:rsidR="0094203B" w:rsidRPr="00341396" w:rsidRDefault="00AE604E"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Könyvek eladása</w:t>
            </w:r>
          </w:p>
        </w:tc>
      </w:tr>
      <w:tr w:rsidR="0094203B" w:rsidRPr="00341396" w14:paraId="0CFA09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1DA95F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9B8AE0E"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Kiválasztott könyvek eladása.</w:t>
            </w:r>
          </w:p>
        </w:tc>
      </w:tr>
      <w:tr w:rsidR="0094203B" w:rsidRPr="00341396" w14:paraId="05AA2C3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57F370"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1C22FF5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kosárba helyezése, esetleges akciók alkalmazása, pontok levonása.</w:t>
            </w:r>
          </w:p>
        </w:tc>
      </w:tr>
      <w:tr w:rsidR="0094203B" w:rsidRPr="00341396" w14:paraId="5097B7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6FB0CB"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13DE4207"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Könyvek eladása, törlése az adatbázisból, bevételek táblába a végösszeg bejegyzése.</w:t>
            </w:r>
          </w:p>
        </w:tc>
      </w:tr>
      <w:tr w:rsidR="0094203B" w:rsidRPr="00341396" w14:paraId="1DA55F9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771E75E"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17C5E315"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 sikertelen.</w:t>
            </w:r>
          </w:p>
        </w:tc>
      </w:tr>
      <w:tr w:rsidR="0094203B" w:rsidRPr="00341396" w14:paraId="05F2BE1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C51F2B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1ED9007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9DC2A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C73B71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0E450BA3"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 Minden megvásárolni kívánt könyv a kosárba van.</w:t>
            </w:r>
          </w:p>
        </w:tc>
      </w:tr>
      <w:tr w:rsidR="0094203B" w:rsidRPr="00341396" w14:paraId="5A7B700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E64E7B4"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0007BF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019BD8E"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689D045"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66191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E38ED"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221AC78C"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Minden megvásárolni kívánt könyv a kosárba van. Akciók és pontok levonásra kerültek.</w:t>
                  </w:r>
                </w:p>
              </w:tc>
            </w:tr>
            <w:tr w:rsidR="0094203B" w:rsidRPr="00341396" w14:paraId="5B42E01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DDF31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00C331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Könyv eladás.</w:t>
                  </w:r>
                </w:p>
              </w:tc>
            </w:tr>
            <w:tr w:rsidR="0094203B" w:rsidRPr="00341396" w14:paraId="46B04E4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9AE00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390D7B6"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ellenőrzése.</w:t>
                  </w:r>
                </w:p>
              </w:tc>
            </w:tr>
          </w:tbl>
          <w:p w14:paraId="74B8394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D6CCE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859EC6"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2E6ED23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28F0C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AA4D92"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410C69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83BC0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14D16B4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Sikertelen eladás.</w:t>
                  </w:r>
                </w:p>
              </w:tc>
            </w:tr>
            <w:tr w:rsidR="0094203B" w:rsidRPr="00341396" w14:paraId="251B082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2F2894"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3.2</w:t>
                  </w:r>
                </w:p>
              </w:tc>
              <w:tc>
                <w:tcPr>
                  <w:tcW w:w="6123" w:type="dxa"/>
                </w:tcPr>
                <w:p w14:paraId="70346531"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Eladás folyamatának megismétlése.</w:t>
                  </w:r>
                </w:p>
              </w:tc>
            </w:tr>
          </w:tbl>
          <w:p w14:paraId="19159E76"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F3C35CC" w14:textId="748280AB" w:rsidR="00853176" w:rsidRDefault="00853176" w:rsidP="00853176">
      <w:pPr>
        <w:pStyle w:val="Cmsor3"/>
      </w:pPr>
      <w:bookmarkStart w:id="39" w:name="_Toc102502262"/>
      <w:r>
        <w:t>Vonalkódos keresés</w:t>
      </w:r>
      <w:bookmarkEnd w:id="39"/>
    </w:p>
    <w:p w14:paraId="0E70A053" w14:textId="5928A6AD" w:rsidR="00053061" w:rsidRDefault="0094203B" w:rsidP="0094203B">
      <w:pPr>
        <w:pStyle w:val="Firstparagraph"/>
        <w:rPr>
          <w:rFonts w:cs="Times New Roman"/>
          <w:szCs w:val="24"/>
        </w:rPr>
      </w:pPr>
      <w:r>
        <w:rPr>
          <w:rFonts w:cs="Times New Roman"/>
          <w:szCs w:val="24"/>
        </w:rPr>
        <w:t>A rendszer lehetővé teszi, hogy vonalkód segítségével is be tudjuk olvasni az ISBN számo</w:t>
      </w:r>
      <w:r w:rsidR="00053061">
        <w:rPr>
          <w:rFonts w:cs="Times New Roman"/>
          <w:szCs w:val="24"/>
        </w:rPr>
        <w:t xml:space="preserve">t, </w:t>
      </w:r>
      <w:r>
        <w:rPr>
          <w:rFonts w:cs="Times New Roman"/>
          <w:szCs w:val="24"/>
        </w:rPr>
        <w:t>ezzel felgyorsítva az adott könyv kiválasztását az adatbázisból</w:t>
      </w:r>
      <w:r w:rsidR="00053061">
        <w:rPr>
          <w:rFonts w:cs="Times New Roman"/>
          <w:szCs w:val="24"/>
        </w:rPr>
        <w:t>, így nem kell kézileg kikeresni a könyvek közül a keresetett, illetve nem kell felesleges időt gépeléssel töltenie a felhasználónak</w:t>
      </w:r>
      <w:r>
        <w:rPr>
          <w:rFonts w:cs="Times New Roman"/>
          <w:szCs w:val="24"/>
        </w:rPr>
        <w:t>.</w:t>
      </w:r>
    </w:p>
    <w:p w14:paraId="64AF05A2" w14:textId="77777777" w:rsidR="00053061" w:rsidRDefault="0094203B" w:rsidP="00053061">
      <w:pPr>
        <w:pStyle w:val="Firstparagraph"/>
        <w:ind w:firstLine="567"/>
        <w:rPr>
          <w:rFonts w:cs="Times New Roman"/>
          <w:szCs w:val="24"/>
        </w:rPr>
      </w:pPr>
      <w:r>
        <w:rPr>
          <w:rFonts w:cs="Times New Roman"/>
          <w:szCs w:val="24"/>
        </w:rPr>
        <w:t xml:space="preserve">Mivel sajnos lehetőségem nem volt egy vonalkód olvasó beszerzésére, ezért ezt a problémát ideiglenesen olyan módon oldottam meg, hogy </w:t>
      </w:r>
      <w:r w:rsidR="00053061">
        <w:rPr>
          <w:rFonts w:cs="Times New Roman"/>
          <w:szCs w:val="24"/>
        </w:rPr>
        <w:t>egy vonalkódot megjelenítő képet tölthet fel a rendszerbe a felhasználó és az alapján ismeri fel a rendszer ezt a kódot.</w:t>
      </w:r>
      <w:r>
        <w:rPr>
          <w:rFonts w:cs="Times New Roman"/>
          <w:szCs w:val="24"/>
        </w:rPr>
        <w:t xml:space="preserve"> </w:t>
      </w:r>
    </w:p>
    <w:p w14:paraId="057EFE75" w14:textId="77777777" w:rsidR="00837EB0" w:rsidRDefault="0094203B" w:rsidP="00053061">
      <w:pPr>
        <w:pStyle w:val="Firstparagraph"/>
        <w:ind w:firstLine="567"/>
        <w:rPr>
          <w:rFonts w:cs="Times New Roman"/>
          <w:szCs w:val="24"/>
        </w:rPr>
      </w:pPr>
      <w:r>
        <w:rPr>
          <w:rFonts w:cs="Times New Roman"/>
          <w:szCs w:val="24"/>
        </w:rPr>
        <w:t>Tapasztalatom alapján a mai könyveknél a vonalkód és az ISBN szám megegyezik</w:t>
      </w:r>
      <w:r w:rsidR="00053061">
        <w:rPr>
          <w:rFonts w:cs="Times New Roman"/>
          <w:szCs w:val="24"/>
        </w:rPr>
        <w:t xml:space="preserve"> teljes mértékben</w:t>
      </w:r>
      <w:r>
        <w:rPr>
          <w:rFonts w:cs="Times New Roman"/>
          <w:szCs w:val="24"/>
        </w:rPr>
        <w:t xml:space="preserve">, míg a régebbi könyveknél ez sajnos nem teljesen így van. A régi könyveknél a vonalkód részben tartalmazza az ISBN számot, még hozzá úgy, hogy a vonalkód </w:t>
      </w:r>
      <w:r w:rsidR="00053061">
        <w:rPr>
          <w:rFonts w:cs="Times New Roman"/>
          <w:szCs w:val="24"/>
        </w:rPr>
        <w:t>első három karakterét eltávolítva, illetve</w:t>
      </w:r>
      <w:r>
        <w:rPr>
          <w:rFonts w:cs="Times New Roman"/>
          <w:szCs w:val="24"/>
        </w:rPr>
        <w:t xml:space="preserve"> az utolsó </w:t>
      </w:r>
      <w:r w:rsidR="00053061">
        <w:rPr>
          <w:rFonts w:cs="Times New Roman"/>
          <w:szCs w:val="24"/>
        </w:rPr>
        <w:t>karaktert levágva a kódból megkapjuk</w:t>
      </w:r>
      <w:r>
        <w:rPr>
          <w:rFonts w:cs="Times New Roman"/>
          <w:szCs w:val="24"/>
        </w:rPr>
        <w:t xml:space="preserve"> az ISBN szám első 9 karakter</w:t>
      </w:r>
      <w:r w:rsidR="00053061">
        <w:rPr>
          <w:rFonts w:cs="Times New Roman"/>
          <w:szCs w:val="24"/>
        </w:rPr>
        <w:t>ét</w:t>
      </w:r>
      <w:r>
        <w:rPr>
          <w:rFonts w:cs="Times New Roman"/>
          <w:szCs w:val="24"/>
        </w:rPr>
        <w:t>.</w:t>
      </w:r>
      <w:r w:rsidR="00837EB0">
        <w:rPr>
          <w:rFonts w:cs="Times New Roman"/>
          <w:szCs w:val="24"/>
        </w:rPr>
        <w:t xml:space="preserve"> Így az adatbázisban való keresés részlet kereséssel megy végbe mivel a vonalkódból elő állított új kód csak egy részét adja meg az ISBN számnak.</w:t>
      </w:r>
    </w:p>
    <w:p w14:paraId="4D8F166F" w14:textId="35E0A0A1" w:rsidR="0094203B" w:rsidRDefault="0094203B" w:rsidP="00053061">
      <w:pPr>
        <w:pStyle w:val="Firstparagraph"/>
        <w:ind w:firstLine="567"/>
        <w:rPr>
          <w:rFonts w:cs="Times New Roman"/>
          <w:szCs w:val="24"/>
        </w:rPr>
      </w:pPr>
      <w:r>
        <w:rPr>
          <w:rFonts w:cs="Times New Roman"/>
          <w:szCs w:val="24"/>
        </w:rPr>
        <w:lastRenderedPageBreak/>
        <w:t xml:space="preserve"> Ezek beolvasásának segítségével tudunk az adatbázisban egyszerűbben rá keresni egy adott könyvre.</w:t>
      </w:r>
    </w:p>
    <w:p w14:paraId="5308FE5D" w14:textId="5DF409E0" w:rsidR="00AE604E" w:rsidRPr="00AE604E" w:rsidRDefault="00351154" w:rsidP="00AE604E">
      <w:pPr>
        <w:pStyle w:val="Kpalrs"/>
        <w:keepNext/>
      </w:pPr>
      <w:fldSimple w:instr=" SEQ táblázat \* ARABIC ">
        <w:bookmarkStart w:id="40" w:name="_Toc102496524"/>
        <w:r w:rsidR="00FD4D8A">
          <w:rPr>
            <w:noProof/>
          </w:rPr>
          <w:t>9</w:t>
        </w:r>
      </w:fldSimple>
      <w:r w:rsidR="00AE604E">
        <w:t>. táblázat Vonalkódos keresés</w:t>
      </w:r>
      <w:bookmarkEnd w:id="4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94203B" w:rsidRPr="00341396" w14:paraId="333B6333"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AC96C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4217968" w14:textId="379CA923"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Vonalkódos keresés</w:t>
            </w:r>
          </w:p>
        </w:tc>
      </w:tr>
      <w:tr w:rsidR="0094203B" w:rsidRPr="00341396" w14:paraId="615576D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8595BE5"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72714CA" w14:textId="57ADCC2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w:t>
            </w:r>
          </w:p>
        </w:tc>
      </w:tr>
      <w:tr w:rsidR="0094203B" w:rsidRPr="00341396" w14:paraId="4671C8D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6BD717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Előfeltétel</w:t>
            </w:r>
          </w:p>
        </w:tc>
        <w:tc>
          <w:tcPr>
            <w:tcW w:w="6973" w:type="dxa"/>
          </w:tcPr>
          <w:p w14:paraId="4CB7E8FB" w14:textId="698BE66B"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 xml:space="preserve">Könyvek </w:t>
            </w:r>
            <w:r>
              <w:rPr>
                <w:rFonts w:ascii="Times New Roman" w:hAnsi="Times New Roman" w:cs="Times New Roman"/>
              </w:rPr>
              <w:t>iránti vásárlási szándék.</w:t>
            </w:r>
          </w:p>
        </w:tc>
      </w:tr>
      <w:tr w:rsidR="0094203B" w:rsidRPr="00341396" w14:paraId="7DA1B14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632A9E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0AD2643" w14:textId="211C104E"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Könyvet meg lett találva.</w:t>
            </w:r>
          </w:p>
        </w:tc>
      </w:tr>
      <w:tr w:rsidR="0094203B" w:rsidRPr="00341396" w14:paraId="79E5A3C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1AE1E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Sikertelen lefutás</w:t>
            </w:r>
          </w:p>
        </w:tc>
        <w:tc>
          <w:tcPr>
            <w:tcW w:w="6973" w:type="dxa"/>
          </w:tcPr>
          <w:p w14:paraId="055A7275" w14:textId="0F9A74A6"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megtalálása sikertelen.</w:t>
            </w:r>
          </w:p>
        </w:tc>
      </w:tr>
      <w:tr w:rsidR="0094203B" w:rsidRPr="00341396" w14:paraId="53945B9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9CA039A"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55F92F31"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Felhasználó</w:t>
            </w:r>
          </w:p>
        </w:tc>
      </w:tr>
      <w:tr w:rsidR="0094203B" w:rsidRPr="00341396" w14:paraId="021690E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D89B1AC"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Kiváltó esemény</w:t>
            </w:r>
          </w:p>
        </w:tc>
        <w:tc>
          <w:tcPr>
            <w:tcW w:w="6973" w:type="dxa"/>
          </w:tcPr>
          <w:p w14:paraId="2672182F" w14:textId="5660DE00"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364C57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6C2A35F"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4F186CF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4025418"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86112BB"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Tevékenység</w:t>
                  </w:r>
                </w:p>
              </w:tc>
            </w:tr>
            <w:tr w:rsidR="0094203B" w:rsidRPr="00341396" w14:paraId="784D75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71A3D0A"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4A490A2" w14:textId="73EE2746"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Eladás ablak megnyitása.</w:t>
                  </w:r>
                </w:p>
              </w:tc>
            </w:tr>
            <w:tr w:rsidR="0094203B" w:rsidRPr="00341396" w14:paraId="238642F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4E95803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2</w:t>
                  </w:r>
                </w:p>
              </w:tc>
              <w:tc>
                <w:tcPr>
                  <w:tcW w:w="6123" w:type="dxa"/>
                </w:tcPr>
                <w:p w14:paraId="5864866F" w14:textId="6270EB8D"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Vonalkód olvasás gomb megnyomása.</w:t>
                  </w:r>
                </w:p>
              </w:tc>
            </w:tr>
            <w:tr w:rsidR="0094203B" w:rsidRPr="00341396" w14:paraId="55069189"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single" w:sz="4" w:space="0" w:color="FFFFFF" w:themeColor="background1"/>
                    <w:right w:val="none" w:sz="0" w:space="0" w:color="auto"/>
                  </w:tcBorders>
                </w:tcPr>
                <w:p w14:paraId="70C3D41F"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3</w:t>
                  </w:r>
                </w:p>
              </w:tc>
              <w:tc>
                <w:tcPr>
                  <w:tcW w:w="6123" w:type="dxa"/>
                  <w:tcBorders>
                    <w:top w:val="none" w:sz="0" w:space="0" w:color="auto"/>
                    <w:left w:val="none" w:sz="0" w:space="0" w:color="auto"/>
                    <w:bottom w:val="single" w:sz="4" w:space="0" w:color="FFFFFF" w:themeColor="background1"/>
                    <w:right w:val="none" w:sz="0" w:space="0" w:color="auto"/>
                  </w:tcBorders>
                </w:tcPr>
                <w:p w14:paraId="23AD93A9" w14:textId="4BF1F488"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Kép kiválasztása a felugró ablakban.</w:t>
                  </w:r>
                </w:p>
              </w:tc>
            </w:tr>
            <w:tr w:rsidR="0094203B" w:rsidRPr="00341396" w14:paraId="28B69387" w14:textId="77777777" w:rsidTr="0094203B">
              <w:trPr>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41FC36" w14:textId="58D0C1F3" w:rsidR="0094203B" w:rsidRPr="00341396"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Borders>
                    <w:top w:val="single" w:sz="4" w:space="0" w:color="FFFFFF" w:themeColor="background1"/>
                    <w:left w:val="single" w:sz="4" w:space="0" w:color="FFFFFF" w:themeColor="background1"/>
                    <w:bottom w:val="single" w:sz="4" w:space="0" w:color="FFFFFF" w:themeColor="background1"/>
                  </w:tcBorders>
                </w:tcPr>
                <w:p w14:paraId="25758686" w14:textId="464A718A" w:rsidR="0094203B"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Kép betöltése.</w:t>
                  </w:r>
                </w:p>
              </w:tc>
            </w:tr>
            <w:tr w:rsidR="0094203B" w:rsidRPr="00341396" w14:paraId="2CA6BF35" w14:textId="77777777" w:rsidTr="0094203B">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right w:val="single" w:sz="4" w:space="0" w:color="FFFFFF" w:themeColor="background1"/>
                  </w:tcBorders>
                </w:tcPr>
                <w:p w14:paraId="09A9F9DF" w14:textId="0B6E4F64" w:rsidR="0094203B" w:rsidRDefault="0094203B"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single" w:sz="4" w:space="0" w:color="FFFFFF" w:themeColor="background1"/>
                    <w:left w:val="single" w:sz="4" w:space="0" w:color="FFFFFF" w:themeColor="background1"/>
                  </w:tcBorders>
                </w:tcPr>
                <w:p w14:paraId="58E38D0B" w14:textId="2FF42ECB" w:rsidR="0094203B"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ISBN számának megadása a vonalkód alapján.</w:t>
                  </w:r>
                </w:p>
              </w:tc>
            </w:tr>
          </w:tbl>
          <w:p w14:paraId="780A181F" w14:textId="77777777" w:rsidR="0094203B" w:rsidRPr="00341396" w:rsidRDefault="0094203B"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4203B" w:rsidRPr="00341396" w14:paraId="6695041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9D5B98D" w14:textId="77777777" w:rsidR="0094203B" w:rsidRPr="00341396" w:rsidRDefault="0094203B" w:rsidP="003F0B5A">
            <w:pPr>
              <w:pStyle w:val="Norml1"/>
              <w:spacing w:before="0" w:after="0" w:line="259" w:lineRule="auto"/>
              <w:rPr>
                <w:rFonts w:ascii="Times New Roman" w:hAnsi="Times New Roman" w:cs="Times New Roman"/>
              </w:rPr>
            </w:pPr>
            <w:r w:rsidRPr="00341396">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94203B" w:rsidRPr="00341396" w14:paraId="59758CB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73C0E46" w14:textId="77777777" w:rsidR="0094203B" w:rsidRPr="00341396" w:rsidRDefault="0094203B" w:rsidP="003F0B5A">
                  <w:pPr>
                    <w:pStyle w:val="Norml1"/>
                    <w:spacing w:before="0" w:after="0" w:line="259" w:lineRule="auto"/>
                    <w:jc w:val="center"/>
                    <w:rPr>
                      <w:rFonts w:ascii="Times New Roman" w:hAnsi="Times New Roman" w:cs="Times New Roman"/>
                    </w:rPr>
                  </w:pPr>
                  <w:r w:rsidRPr="00341396">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FC41D0" w14:textId="77777777" w:rsidR="0094203B" w:rsidRPr="00341396" w:rsidRDefault="0094203B"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41396">
                    <w:rPr>
                      <w:rFonts w:ascii="Times New Roman" w:hAnsi="Times New Roman" w:cs="Times New Roman"/>
                    </w:rPr>
                    <w:t>Elágazó tevékenység</w:t>
                  </w:r>
                </w:p>
              </w:tc>
            </w:tr>
            <w:tr w:rsidR="0094203B" w:rsidRPr="00341396" w14:paraId="7218550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A56078" w14:textId="1AE5530F" w:rsidR="0094203B" w:rsidRPr="00341396"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1C729059" w14:textId="71228CD4" w:rsidR="0094203B" w:rsidRPr="00341396"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beolvasott vonalkódhoz nem tartozik könyv.</w:t>
                  </w:r>
                </w:p>
              </w:tc>
            </w:tr>
          </w:tbl>
          <w:p w14:paraId="500EE5DC" w14:textId="77777777" w:rsidR="0094203B" w:rsidRPr="00341396" w:rsidRDefault="0094203B"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1FCEA1" w14:textId="6A4F33FE" w:rsidR="00EC1C1C" w:rsidRDefault="00853176" w:rsidP="00E472D8">
      <w:pPr>
        <w:pStyle w:val="Cmsor2"/>
      </w:pPr>
      <w:bookmarkStart w:id="41" w:name="_Toc102502263"/>
      <w:r>
        <w:t>Törzsvásárlók</w:t>
      </w:r>
      <w:bookmarkEnd w:id="41"/>
    </w:p>
    <w:p w14:paraId="515A1B07" w14:textId="77777777" w:rsidR="00837EB0" w:rsidRDefault="00EC1C1C" w:rsidP="00EC1C1C">
      <w:pPr>
        <w:pStyle w:val="Firstparagraph"/>
        <w:rPr>
          <w:rFonts w:cs="Times New Roman"/>
          <w:szCs w:val="24"/>
        </w:rPr>
      </w:pPr>
      <w:r>
        <w:rPr>
          <w:rFonts w:cs="Times New Roman"/>
          <w:szCs w:val="24"/>
        </w:rPr>
        <w:t xml:space="preserve">Az üzletbe </w:t>
      </w:r>
      <w:r w:rsidRPr="1F1484A0">
        <w:rPr>
          <w:rFonts w:cs="Times New Roman"/>
          <w:szCs w:val="24"/>
        </w:rPr>
        <w:t>betérő vásárlók</w:t>
      </w:r>
      <w:r>
        <w:rPr>
          <w:rFonts w:cs="Times New Roman"/>
          <w:szCs w:val="24"/>
        </w:rPr>
        <w:t>nak lehetőségük van</w:t>
      </w:r>
      <w:r w:rsidRPr="1F1484A0">
        <w:rPr>
          <w:rFonts w:cs="Times New Roman"/>
          <w:szCs w:val="24"/>
        </w:rPr>
        <w:t xml:space="preserve"> törzsvásárló</w:t>
      </w:r>
      <w:r>
        <w:rPr>
          <w:rFonts w:cs="Times New Roman"/>
          <w:szCs w:val="24"/>
        </w:rPr>
        <w:t>i kedvezményekben részesülni</w:t>
      </w:r>
      <w:r w:rsidRPr="1F1484A0">
        <w:rPr>
          <w:rFonts w:cs="Times New Roman"/>
          <w:szCs w:val="24"/>
        </w:rPr>
        <w:t xml:space="preserve">, ha </w:t>
      </w:r>
      <w:r w:rsidR="00837EB0">
        <w:rPr>
          <w:rFonts w:cs="Times New Roman"/>
          <w:szCs w:val="24"/>
        </w:rPr>
        <w:t xml:space="preserve">a felhasználó </w:t>
      </w:r>
      <w:r w:rsidRPr="1F1484A0">
        <w:rPr>
          <w:rFonts w:cs="Times New Roman"/>
          <w:szCs w:val="24"/>
        </w:rPr>
        <w:t>ber</w:t>
      </w:r>
      <w:r>
        <w:rPr>
          <w:rFonts w:cs="Times New Roman"/>
          <w:szCs w:val="24"/>
        </w:rPr>
        <w:t>egisztrálj</w:t>
      </w:r>
      <w:r w:rsidR="00837EB0">
        <w:rPr>
          <w:rFonts w:cs="Times New Roman"/>
          <w:szCs w:val="24"/>
        </w:rPr>
        <w:t>a</w:t>
      </w:r>
      <w:r>
        <w:rPr>
          <w:rFonts w:cs="Times New Roman"/>
          <w:szCs w:val="24"/>
        </w:rPr>
        <w:t xml:space="preserve"> őket a rendszerbe.</w:t>
      </w:r>
    </w:p>
    <w:p w14:paraId="7B8A93F3" w14:textId="7D450F48" w:rsidR="00EC1C1C" w:rsidRPr="00EC1C1C" w:rsidRDefault="00EC1C1C" w:rsidP="00837EB0">
      <w:pPr>
        <w:pStyle w:val="Firstparagraph"/>
        <w:ind w:firstLine="567"/>
      </w:pPr>
      <w:r>
        <w:rPr>
          <w:rFonts w:cs="Times New Roman"/>
          <w:szCs w:val="24"/>
        </w:rPr>
        <w:t xml:space="preserve">A regisztrálást követően pontgyűjtésre van lehetősége a vásárlónak, amelyet később végösszeg belőli levonásra </w:t>
      </w:r>
      <w:r w:rsidR="00837EB0">
        <w:rPr>
          <w:rFonts w:cs="Times New Roman"/>
          <w:szCs w:val="24"/>
        </w:rPr>
        <w:t>tud felhasználni</w:t>
      </w:r>
      <w:r>
        <w:rPr>
          <w:rFonts w:cs="Times New Roman"/>
          <w:szCs w:val="24"/>
        </w:rPr>
        <w:t xml:space="preserve">. </w:t>
      </w:r>
      <w:r w:rsidRPr="1F1484A0">
        <w:rPr>
          <w:rFonts w:cs="Times New Roman"/>
          <w:szCs w:val="24"/>
        </w:rPr>
        <w:t>A regisztrálás mellett az adatok módosítására, valamint a törzsvásárló törlésére is van lehetőség</w:t>
      </w:r>
      <w:r>
        <w:rPr>
          <w:rFonts w:cs="Times New Roman"/>
          <w:szCs w:val="24"/>
        </w:rPr>
        <w:t>.</w:t>
      </w:r>
    </w:p>
    <w:p w14:paraId="6A8E5C43" w14:textId="4D80DB48" w:rsidR="00EC1C1C" w:rsidRDefault="00EC1C1C" w:rsidP="00EC1C1C">
      <w:pPr>
        <w:pStyle w:val="Cmsor3"/>
      </w:pPr>
      <w:bookmarkStart w:id="42" w:name="_Toc102502264"/>
      <w:r>
        <w:t>Törzsvásárló</w:t>
      </w:r>
      <w:r w:rsidR="00AE604E">
        <w:t>i</w:t>
      </w:r>
      <w:r>
        <w:t xml:space="preserve"> regisztrálás</w:t>
      </w:r>
      <w:bookmarkEnd w:id="42"/>
    </w:p>
    <w:p w14:paraId="34078D51" w14:textId="77777777" w:rsidR="00837EB0" w:rsidRDefault="00EC1C1C" w:rsidP="00EC1C1C">
      <w:pPr>
        <w:pStyle w:val="Firstparagraph"/>
        <w:rPr>
          <w:rFonts w:cs="Times New Roman"/>
          <w:szCs w:val="24"/>
        </w:rPr>
      </w:pPr>
      <w:r>
        <w:rPr>
          <w:rFonts w:cs="Times New Roman"/>
          <w:szCs w:val="24"/>
        </w:rPr>
        <w:t>Akár az első vásárlás alkalmával is dönthet úgy a vevő, hogy szeretne részt venni a törzsvásárlói pontgyűjtésben.</w:t>
      </w:r>
      <w:r w:rsidR="00837EB0">
        <w:rPr>
          <w:rFonts w:cs="Times New Roman"/>
          <w:szCs w:val="24"/>
        </w:rPr>
        <w:t xml:space="preserve"> </w:t>
      </w:r>
      <w:r>
        <w:rPr>
          <w:rFonts w:cs="Times New Roman"/>
          <w:szCs w:val="24"/>
        </w:rPr>
        <w:t>Ezt jelezve az eladó az erre a célra elkészített felületen a vásárló adatait megadva beregisztrálja törzsvásárlónak.</w:t>
      </w:r>
    </w:p>
    <w:p w14:paraId="6D61ABE5" w14:textId="664F8D3B" w:rsidR="004F486E" w:rsidRDefault="00EC1C1C" w:rsidP="00837EB0">
      <w:pPr>
        <w:pStyle w:val="Firstparagraph"/>
        <w:ind w:firstLine="567"/>
        <w:rPr>
          <w:rFonts w:cs="Times New Roman"/>
          <w:szCs w:val="24"/>
        </w:rPr>
      </w:pPr>
      <w:r>
        <w:rPr>
          <w:rFonts w:cs="Times New Roman"/>
          <w:szCs w:val="24"/>
        </w:rPr>
        <w:t>A regisztráláshoz szükséges adatok a teljes név, a születési dátum, a nem, a lakcím, telefonszám és az e</w:t>
      </w:r>
      <w:r w:rsidR="000F2668">
        <w:rPr>
          <w:rFonts w:cs="Times New Roman"/>
          <w:szCs w:val="24"/>
        </w:rPr>
        <w:t>-</w:t>
      </w:r>
      <w:r>
        <w:rPr>
          <w:rFonts w:cs="Times New Roman"/>
          <w:szCs w:val="24"/>
        </w:rPr>
        <w:t xml:space="preserve">mail cím. </w:t>
      </w:r>
      <w:r w:rsidR="00837EB0">
        <w:rPr>
          <w:rFonts w:cs="Times New Roman"/>
          <w:szCs w:val="24"/>
        </w:rPr>
        <w:t>Ezekből az adatokból, 3 adatot kombinálva őket egy</w:t>
      </w:r>
      <w:r>
        <w:rPr>
          <w:rFonts w:cs="Times New Roman"/>
          <w:szCs w:val="24"/>
        </w:rPr>
        <w:t xml:space="preserve"> egyedi törzsvásárlói kódot </w:t>
      </w:r>
      <w:r w:rsidR="00837EB0">
        <w:rPr>
          <w:rFonts w:cs="Times New Roman"/>
          <w:szCs w:val="24"/>
        </w:rPr>
        <w:t xml:space="preserve">hoz létre </w:t>
      </w:r>
      <w:r>
        <w:rPr>
          <w:rFonts w:cs="Times New Roman"/>
          <w:szCs w:val="24"/>
        </w:rPr>
        <w:t xml:space="preserve">a rendszer, a név, születési dátum és nem kombinációjával adja meg a következő eljárással. Az első 6 karakter a vásárló születési dátumának éve és hónapja. Ezt követi a nem meghatározása olyan módon, hogy ha a személy hölgy/nő </w:t>
      </w:r>
      <w:r>
        <w:rPr>
          <w:rFonts w:cs="Times New Roman"/>
          <w:szCs w:val="24"/>
        </w:rPr>
        <w:lastRenderedPageBreak/>
        <w:t>akkor a hetedik karakter</w:t>
      </w:r>
      <w:r w:rsidR="00837EB0">
        <w:rPr>
          <w:rFonts w:cs="Times New Roman"/>
          <w:szCs w:val="24"/>
        </w:rPr>
        <w:t>e a kódnak</w:t>
      </w:r>
      <w:r>
        <w:rPr>
          <w:rFonts w:cs="Times New Roman"/>
          <w:szCs w:val="24"/>
        </w:rPr>
        <w:t xml:space="preserve"> 1, ha úr/férfi akkor ez a karakter 2</w:t>
      </w:r>
      <w:r w:rsidR="00837EB0">
        <w:rPr>
          <w:rFonts w:cs="Times New Roman"/>
          <w:szCs w:val="24"/>
        </w:rPr>
        <w:t>-es értéket kapja</w:t>
      </w:r>
      <w:r>
        <w:rPr>
          <w:rFonts w:cs="Times New Roman"/>
          <w:szCs w:val="24"/>
        </w:rPr>
        <w:t>. Az utolsó két karakter a vásárló vezeték nevének első két betűje nagybetűv</w:t>
      </w:r>
      <w:r w:rsidR="00837EB0">
        <w:rPr>
          <w:rFonts w:cs="Times New Roman"/>
          <w:szCs w:val="24"/>
        </w:rPr>
        <w:t>é átalakítva.</w:t>
      </w:r>
      <w:r>
        <w:rPr>
          <w:rFonts w:cs="Times New Roman"/>
          <w:szCs w:val="24"/>
        </w:rPr>
        <w:t xml:space="preserve"> </w:t>
      </w:r>
    </w:p>
    <w:p w14:paraId="1EE7876A" w14:textId="77777777" w:rsidR="004F486E" w:rsidRDefault="00EC1C1C" w:rsidP="00837EB0">
      <w:pPr>
        <w:pStyle w:val="Firstparagraph"/>
        <w:ind w:firstLine="567"/>
        <w:rPr>
          <w:rFonts w:cs="Times New Roman"/>
          <w:szCs w:val="24"/>
        </w:rPr>
      </w:pPr>
      <w:r>
        <w:rPr>
          <w:rFonts w:cs="Times New Roman"/>
          <w:szCs w:val="24"/>
        </w:rPr>
        <w:t>Előfordulhat</w:t>
      </w:r>
      <w:r w:rsidR="004F486E">
        <w:rPr>
          <w:rFonts w:cs="Times New Roman"/>
          <w:szCs w:val="24"/>
        </w:rPr>
        <w:t xml:space="preserve"> olyan eset mikor két személy adatai annyira hasonlóak, hogy</w:t>
      </w:r>
      <w:r>
        <w:rPr>
          <w:rFonts w:cs="Times New Roman"/>
          <w:szCs w:val="24"/>
        </w:rPr>
        <w:t xml:space="preserve"> teljes egyezés</w:t>
      </w:r>
      <w:r w:rsidR="004F486E">
        <w:rPr>
          <w:rFonts w:cs="Times New Roman"/>
          <w:szCs w:val="24"/>
        </w:rPr>
        <w:t xml:space="preserve"> lép fel a kód generálásakor</w:t>
      </w:r>
      <w:r>
        <w:rPr>
          <w:rFonts w:cs="Times New Roman"/>
          <w:szCs w:val="24"/>
        </w:rPr>
        <w:t>. Ezt a problémát olyan módon oldottam meg, hogy miután a rendszer legenerálja az azonosítót, megvizsgálja, hogy van-e ilyen egyedi kód már a rendszerbe. Ha nincs akkor egyszerűen a vásárló be</w:t>
      </w:r>
      <w:r w:rsidR="004F486E">
        <w:rPr>
          <w:rFonts w:cs="Times New Roman"/>
          <w:szCs w:val="24"/>
        </w:rPr>
        <w:t>regisztrálásra kerül</w:t>
      </w:r>
      <w:r>
        <w:rPr>
          <w:rFonts w:cs="Times New Roman"/>
          <w:szCs w:val="24"/>
        </w:rPr>
        <w:t xml:space="preserve"> a rendszerbe. </w:t>
      </w:r>
      <w:r w:rsidR="004F486E">
        <w:rPr>
          <w:rFonts w:cs="Times New Roman"/>
          <w:szCs w:val="24"/>
        </w:rPr>
        <w:t>Ellenben,</w:t>
      </w:r>
      <w:r>
        <w:rPr>
          <w:rFonts w:cs="Times New Roman"/>
          <w:szCs w:val="24"/>
        </w:rPr>
        <w:t xml:space="preserve"> ha van már </w:t>
      </w:r>
      <w:r w:rsidR="004F486E">
        <w:rPr>
          <w:rFonts w:cs="Times New Roman"/>
          <w:szCs w:val="24"/>
        </w:rPr>
        <w:t>a generált kóddal megegyező azonosító</w:t>
      </w:r>
      <w:r>
        <w:rPr>
          <w:rFonts w:cs="Times New Roman"/>
          <w:szCs w:val="24"/>
        </w:rPr>
        <w:t>, akkor a rendszer az egyedi kód első karakterét, ami egy szám</w:t>
      </w:r>
      <w:r w:rsidR="004F486E">
        <w:rPr>
          <w:rFonts w:cs="Times New Roman"/>
          <w:szCs w:val="24"/>
        </w:rPr>
        <w:t>,</w:t>
      </w:r>
      <w:r>
        <w:rPr>
          <w:rFonts w:cs="Times New Roman"/>
          <w:szCs w:val="24"/>
        </w:rPr>
        <w:t xml:space="preserve"> megnöveli eggyel. </w:t>
      </w:r>
      <w:r w:rsidR="004F486E">
        <w:rPr>
          <w:rFonts w:cs="Times New Roman"/>
          <w:szCs w:val="24"/>
        </w:rPr>
        <w:t xml:space="preserve">Ezt annyiszor hajtja végig a rendszer ahányszor szükségem mivel akárhányszor előfordulhat ilyen eset. </w:t>
      </w:r>
    </w:p>
    <w:p w14:paraId="18A04C57" w14:textId="6FAA3CDB" w:rsidR="00EC1C1C" w:rsidRPr="00837EB0" w:rsidRDefault="00EC1C1C" w:rsidP="000F2668">
      <w:pPr>
        <w:pStyle w:val="Firstparagraph"/>
        <w:ind w:firstLine="567"/>
        <w:rPr>
          <w:rFonts w:cs="Times New Roman"/>
          <w:szCs w:val="24"/>
        </w:rPr>
      </w:pPr>
      <w:r>
        <w:rPr>
          <w:rFonts w:cs="Times New Roman"/>
          <w:szCs w:val="24"/>
        </w:rPr>
        <w:t>A regisztráláshoz egy automatikus e</w:t>
      </w:r>
      <w:r w:rsidR="000F2668">
        <w:rPr>
          <w:rFonts w:cs="Times New Roman"/>
          <w:szCs w:val="24"/>
        </w:rPr>
        <w:t>-</w:t>
      </w:r>
      <w:r>
        <w:rPr>
          <w:rFonts w:cs="Times New Roman"/>
          <w:szCs w:val="24"/>
        </w:rPr>
        <w:t>mail küldés is társul, amit a későbbiekben ismertetek.</w:t>
      </w:r>
    </w:p>
    <w:p w14:paraId="3589A4E5" w14:textId="15FEA429" w:rsidR="00AE604E" w:rsidRDefault="00351154" w:rsidP="00AE604E">
      <w:pPr>
        <w:pStyle w:val="Kpalrs"/>
        <w:keepNext/>
      </w:pPr>
      <w:fldSimple w:instr=" SEQ táblázat \* ARABIC ">
        <w:bookmarkStart w:id="43" w:name="_Toc102496525"/>
        <w:r w:rsidR="00FD4D8A">
          <w:rPr>
            <w:noProof/>
          </w:rPr>
          <w:t>10</w:t>
        </w:r>
      </w:fldSimple>
      <w:r w:rsidR="00AE604E">
        <w:t>. táblázat Törzsvásárlói regisztrálás</w:t>
      </w:r>
      <w:bookmarkEnd w:id="43"/>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066A9" w14:paraId="26B7864F"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89D64C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292FB821" w14:textId="161936CA"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C066A9">
              <w:rPr>
                <w:rFonts w:ascii="Times New Roman" w:hAnsi="Times New Roman" w:cs="Times New Roman"/>
              </w:rPr>
              <w:t>Törzsvásárló</w:t>
            </w:r>
            <w:r w:rsidR="00AE604E">
              <w:rPr>
                <w:rFonts w:ascii="Times New Roman" w:hAnsi="Times New Roman" w:cs="Times New Roman"/>
              </w:rPr>
              <w:t>i</w:t>
            </w:r>
            <w:r w:rsidRPr="00C066A9">
              <w:rPr>
                <w:rFonts w:ascii="Times New Roman" w:hAnsi="Times New Roman" w:cs="Times New Roman"/>
              </w:rPr>
              <w:t xml:space="preserve"> regisztrálás</w:t>
            </w:r>
          </w:p>
        </w:tc>
      </w:tr>
      <w:tr w:rsidR="00EC1C1C" w:rsidRPr="00C066A9" w14:paraId="74099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9A840A4"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76C4B96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törzsvásárló regisztrálása.</w:t>
            </w:r>
          </w:p>
        </w:tc>
      </w:tr>
      <w:tr w:rsidR="00EC1C1C" w:rsidRPr="00C066A9" w14:paraId="24A23EB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1FE38B"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Előfeltétel</w:t>
            </w:r>
          </w:p>
        </w:tc>
        <w:tc>
          <w:tcPr>
            <w:tcW w:w="6973" w:type="dxa"/>
          </w:tcPr>
          <w:p w14:paraId="526916F3"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EC1C1C" w:rsidRPr="00C066A9" w14:paraId="234FDD1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F4DF063"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C0BFF59"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EC1C1C" w:rsidRPr="00C066A9" w14:paraId="229A801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9E07FA9"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Sikertelen lefutás</w:t>
            </w:r>
          </w:p>
        </w:tc>
        <w:tc>
          <w:tcPr>
            <w:tcW w:w="6973" w:type="dxa"/>
          </w:tcPr>
          <w:p w14:paraId="448E4FD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7F27BE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C31C688"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3C9A1BC2" w14:textId="77777777" w:rsidR="00EC1C1C" w:rsidRPr="00C066A9" w:rsidRDefault="00EC1C1C"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C066A9" w14:paraId="2713C59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D0FE05"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Kiváltó esemény</w:t>
            </w:r>
          </w:p>
        </w:tc>
        <w:tc>
          <w:tcPr>
            <w:tcW w:w="6973" w:type="dxa"/>
          </w:tcPr>
          <w:p w14:paraId="16ADDD69"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1E46CED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C8FC710"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3CC78C6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2D473C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B6B41C8"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Tevékenység</w:t>
                  </w:r>
                </w:p>
              </w:tc>
            </w:tr>
            <w:tr w:rsidR="00EC1C1C" w:rsidRPr="00C066A9" w14:paraId="27EB8F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62BAE3"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A8846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EC1C1C" w:rsidRPr="00C066A9" w14:paraId="5C28D7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2E72AD1"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2</w:t>
                  </w:r>
                </w:p>
              </w:tc>
              <w:tc>
                <w:tcPr>
                  <w:tcW w:w="6123" w:type="dxa"/>
                </w:tcPr>
                <w:p w14:paraId="49625377"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vásárló adatainak megadása.</w:t>
                  </w:r>
                </w:p>
              </w:tc>
            </w:tr>
            <w:tr w:rsidR="00EC1C1C" w:rsidRPr="00C066A9" w14:paraId="07D27D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D74025"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DC48942"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EC1C1C" w:rsidRPr="00C066A9" w14:paraId="1A64927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119C74C"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4</w:t>
                  </w:r>
                </w:p>
              </w:tc>
              <w:tc>
                <w:tcPr>
                  <w:tcW w:w="6123" w:type="dxa"/>
                </w:tcPr>
                <w:p w14:paraId="44FF8A2C"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Regisztrálás.</w:t>
                  </w:r>
                </w:p>
              </w:tc>
            </w:tr>
            <w:tr w:rsidR="00EC1C1C" w:rsidRPr="00C066A9" w14:paraId="6D2C53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F5419A8"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868F282"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 sikerességének ellenőrzése.</w:t>
                  </w:r>
                </w:p>
              </w:tc>
            </w:tr>
          </w:tbl>
          <w:p w14:paraId="587BBE77"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066A9" w14:paraId="4E3C38F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1D7A18BA" w14:textId="77777777" w:rsidR="00EC1C1C" w:rsidRPr="00C066A9" w:rsidRDefault="00EC1C1C" w:rsidP="003F0B5A">
            <w:pPr>
              <w:pStyle w:val="Norml1"/>
              <w:spacing w:before="0" w:after="0" w:line="259" w:lineRule="auto"/>
              <w:rPr>
                <w:rFonts w:ascii="Times New Roman" w:hAnsi="Times New Roman" w:cs="Times New Roman"/>
              </w:rPr>
            </w:pPr>
            <w:r w:rsidRPr="00C066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066A9" w14:paraId="0E49C7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134C64" w14:textId="77777777" w:rsidR="00EC1C1C" w:rsidRPr="00C066A9" w:rsidRDefault="00EC1C1C" w:rsidP="003F0B5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F669AB4" w14:textId="77777777" w:rsidR="00EC1C1C" w:rsidRPr="00C066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Elágazó tevékenység</w:t>
                  </w:r>
                </w:p>
              </w:tc>
            </w:tr>
            <w:tr w:rsidR="00EC1C1C" w:rsidRPr="00C066A9" w14:paraId="6FADF36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F70B67C"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62158C23"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EC1C1C" w:rsidRPr="00C066A9" w14:paraId="73361F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F609F32"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14:paraId="38C83215"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EC1C1C" w:rsidRPr="00C066A9" w14:paraId="7404EF2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E5AC3DA"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B18731C" w14:textId="77777777" w:rsidR="00EC1C1C" w:rsidRPr="00C066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EC1C1C" w:rsidRPr="00C066A9" w14:paraId="34F7C8B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C58BB35" w14:textId="77777777" w:rsidR="00EC1C1C" w:rsidRPr="00C066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7312D810"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20DCB5EE" w14:textId="77777777" w:rsidR="00EC1C1C" w:rsidRPr="00C066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C3E8DE9" w14:textId="1E7B1F7D" w:rsidR="00E92704" w:rsidRDefault="00E92704" w:rsidP="00EC1C1C">
      <w:pPr>
        <w:pStyle w:val="Cmsor3"/>
      </w:pPr>
      <w:bookmarkStart w:id="44" w:name="_Toc102502265"/>
      <w:r>
        <w:t>Törzsvásárló megjelenítése</w:t>
      </w:r>
    </w:p>
    <w:p w14:paraId="7473B149" w14:textId="270965D9" w:rsidR="00E92704" w:rsidRDefault="00E92704" w:rsidP="00E92704">
      <w:pPr>
        <w:pStyle w:val="Firstparagraph"/>
      </w:pPr>
      <w:r>
        <w:t>Lehetőségünk van arra, hogy a törzsvásárlót az azonosító megadásával megjelenítsük, így könnyedén tudunk adni információt arról, hogy pontokban, hogy is áll. Illetve módosítás esetén gyorsabban tudjuk ellenőrizni az adatokat.</w:t>
      </w:r>
    </w:p>
    <w:p w14:paraId="3D2ED3FE" w14:textId="5CF89F26" w:rsidR="00FD4D8A" w:rsidRDefault="00FD4D8A" w:rsidP="00FD4D8A">
      <w:pPr>
        <w:pStyle w:val="Kpalrs"/>
        <w:keepNext/>
      </w:pPr>
      <w:fldSimple w:instr=" SEQ táblázat \* ARABIC ">
        <w:r>
          <w:rPr>
            <w:noProof/>
          </w:rPr>
          <w:t>11</w:t>
        </w:r>
      </w:fldSimple>
      <w:r>
        <w:t>. táblázat Törzsvásárló megjelenítése</w:t>
      </w:r>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FD4D8A" w:rsidRPr="00C066A9" w14:paraId="0976F94A" w14:textId="77777777" w:rsidTr="00D411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C988136"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1A1DBB9" w14:textId="626EBBAF" w:rsidR="00FD4D8A" w:rsidRPr="00C066A9" w:rsidRDefault="00FD4D8A" w:rsidP="00D4118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Pr>
                <w:rFonts w:ascii="Times New Roman" w:hAnsi="Times New Roman" w:cs="Times New Roman"/>
              </w:rPr>
              <w:t>Törzsvásárló megjelenítése</w:t>
            </w:r>
          </w:p>
        </w:tc>
      </w:tr>
      <w:tr w:rsidR="00FD4D8A" w:rsidRPr="00C066A9" w14:paraId="35D3D788"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463E63" w14:textId="77777777" w:rsidR="00FD4D8A" w:rsidRPr="00C066A9" w:rsidRDefault="00FD4D8A" w:rsidP="00FD4D8A">
            <w:pPr>
              <w:pStyle w:val="Norml1"/>
              <w:spacing w:before="0" w:after="0" w:line="259" w:lineRule="auto"/>
              <w:rPr>
                <w:rFonts w:ascii="Times New Roman" w:hAnsi="Times New Roman" w:cs="Times New Roman"/>
              </w:rPr>
            </w:pPr>
            <w:r w:rsidRPr="00C066A9">
              <w:rPr>
                <w:rFonts w:ascii="Times New Roman" w:hAnsi="Times New Roman" w:cs="Times New Roman"/>
              </w:rPr>
              <w:lastRenderedPageBreak/>
              <w:t>Cél</w:t>
            </w:r>
          </w:p>
        </w:tc>
        <w:tc>
          <w:tcPr>
            <w:tcW w:w="6973" w:type="dxa"/>
            <w:tcBorders>
              <w:top w:val="none" w:sz="0" w:space="0" w:color="auto"/>
              <w:left w:val="none" w:sz="0" w:space="0" w:color="auto"/>
              <w:bottom w:val="none" w:sz="0" w:space="0" w:color="auto"/>
              <w:right w:val="none" w:sz="0" w:space="0" w:color="auto"/>
            </w:tcBorders>
          </w:tcPr>
          <w:p w14:paraId="05D41FC7" w14:textId="61912AAB" w:rsidR="00FD4D8A" w:rsidRPr="00C066A9" w:rsidRDefault="00FD4D8A" w:rsidP="00FD4D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megjelenítése</w:t>
            </w:r>
            <w:r>
              <w:rPr>
                <w:rFonts w:ascii="Times New Roman" w:hAnsi="Times New Roman" w:cs="Times New Roman"/>
              </w:rPr>
              <w:t>.</w:t>
            </w:r>
          </w:p>
        </w:tc>
      </w:tr>
      <w:tr w:rsidR="00FD4D8A" w:rsidRPr="00C066A9" w14:paraId="1842C765"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B0045C3"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Előfeltétel</w:t>
            </w:r>
          </w:p>
        </w:tc>
        <w:tc>
          <w:tcPr>
            <w:tcW w:w="6973" w:type="dxa"/>
          </w:tcPr>
          <w:p w14:paraId="74811D02" w14:textId="75940078" w:rsidR="00FD4D8A" w:rsidRPr="00C066A9" w:rsidRDefault="00FD4D8A"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Regisztrált törzsvásárló.</w:t>
            </w:r>
          </w:p>
        </w:tc>
      </w:tr>
      <w:tr w:rsidR="00FD4D8A" w:rsidRPr="00C066A9" w14:paraId="7038FBCD"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E8364C"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B77DBD2" w14:textId="2C5F47D0" w:rsidR="00FD4D8A" w:rsidRPr="00C066A9" w:rsidRDefault="00FD4D8A"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Sikeres </w:t>
            </w:r>
            <w:r>
              <w:rPr>
                <w:rFonts w:ascii="Times New Roman" w:hAnsi="Times New Roman" w:cs="Times New Roman"/>
              </w:rPr>
              <w:t>megjelenítés.</w:t>
            </w:r>
          </w:p>
        </w:tc>
      </w:tr>
      <w:tr w:rsidR="00FD4D8A" w:rsidRPr="00C066A9" w14:paraId="15C73B32"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520D2B2"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Sikertelen lefutás</w:t>
            </w:r>
          </w:p>
        </w:tc>
        <w:tc>
          <w:tcPr>
            <w:tcW w:w="6973" w:type="dxa"/>
          </w:tcPr>
          <w:p w14:paraId="673FCDCE" w14:textId="1525D665" w:rsidR="00FD4D8A" w:rsidRPr="00C066A9" w:rsidRDefault="00FD4D8A"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Sikertelen </w:t>
            </w:r>
            <w:r>
              <w:rPr>
                <w:rFonts w:ascii="Times New Roman" w:hAnsi="Times New Roman" w:cs="Times New Roman"/>
              </w:rPr>
              <w:t>megjelenítése</w:t>
            </w:r>
            <w:r>
              <w:rPr>
                <w:rFonts w:ascii="Times New Roman" w:hAnsi="Times New Roman" w:cs="Times New Roman"/>
              </w:rPr>
              <w:t>.</w:t>
            </w:r>
          </w:p>
        </w:tc>
      </w:tr>
      <w:tr w:rsidR="00FD4D8A" w:rsidRPr="00C066A9" w14:paraId="125325BC"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7369B19"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24E8CED2" w14:textId="77777777" w:rsidR="00FD4D8A" w:rsidRPr="00C066A9" w:rsidRDefault="00FD4D8A" w:rsidP="00D4118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FD4D8A" w:rsidRPr="00C066A9" w14:paraId="5ECFC5C1"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ADB4FCD"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Kiváltó esemény</w:t>
            </w:r>
          </w:p>
        </w:tc>
        <w:tc>
          <w:tcPr>
            <w:tcW w:w="6973" w:type="dxa"/>
          </w:tcPr>
          <w:p w14:paraId="6A912F48" w14:textId="77777777" w:rsidR="00FD4D8A" w:rsidRPr="00C066A9" w:rsidRDefault="00FD4D8A"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FD4D8A" w:rsidRPr="00C066A9" w14:paraId="270951C0"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E26CD4"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FD4D8A" w:rsidRPr="00C066A9" w14:paraId="7BAF0992" w14:textId="77777777" w:rsidTr="00D411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075FA8E" w14:textId="77777777" w:rsidR="00FD4D8A" w:rsidRPr="00C066A9" w:rsidRDefault="00FD4D8A" w:rsidP="00D4118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919BE86" w14:textId="77777777" w:rsidR="00FD4D8A" w:rsidRPr="00C066A9" w:rsidRDefault="00FD4D8A" w:rsidP="00D4118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Tevékenység</w:t>
                  </w:r>
                </w:p>
              </w:tc>
            </w:tr>
            <w:tr w:rsidR="00FD4D8A" w:rsidRPr="00C066A9" w14:paraId="3C183C72"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50F2B1E" w14:textId="77777777" w:rsidR="00FD4D8A" w:rsidRPr="00C066A9" w:rsidRDefault="00FD4D8A" w:rsidP="00D4118A">
                  <w:pPr>
                    <w:pStyle w:val="Norml1"/>
                    <w:spacing w:before="0" w:after="0" w:line="259" w:lineRule="auto"/>
                    <w:jc w:val="center"/>
                    <w:rPr>
                      <w:rFonts w:ascii="Times New Roman" w:hAnsi="Times New Roman" w:cs="Times New Roman"/>
                    </w:rPr>
                  </w:pP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1F5C1CA" w14:textId="77777777" w:rsidR="00FD4D8A" w:rsidRPr="00C066A9" w:rsidRDefault="00FD4D8A"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felületbe való belépés.</w:t>
                  </w:r>
                </w:p>
              </w:tc>
            </w:tr>
            <w:tr w:rsidR="00FD4D8A" w:rsidRPr="00C066A9" w14:paraId="4A92E152"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8D3C7FF" w14:textId="77777777" w:rsidR="00FD4D8A" w:rsidRPr="00C066A9" w:rsidRDefault="00FD4D8A" w:rsidP="00D4118A">
                  <w:pPr>
                    <w:pStyle w:val="Norml1"/>
                    <w:spacing w:before="0" w:after="0" w:line="259" w:lineRule="auto"/>
                    <w:jc w:val="center"/>
                    <w:rPr>
                      <w:rFonts w:ascii="Times New Roman" w:hAnsi="Times New Roman" w:cs="Times New Roman"/>
                    </w:rPr>
                  </w:pPr>
                  <w:r w:rsidRPr="00C066A9">
                    <w:rPr>
                      <w:rFonts w:ascii="Times New Roman" w:hAnsi="Times New Roman" w:cs="Times New Roman"/>
                    </w:rPr>
                    <w:t>2</w:t>
                  </w:r>
                </w:p>
              </w:tc>
              <w:tc>
                <w:tcPr>
                  <w:tcW w:w="6123" w:type="dxa"/>
                </w:tcPr>
                <w:p w14:paraId="3FAC284D" w14:textId="2CD93A63" w:rsidR="00FD4D8A" w:rsidRPr="00C066A9" w:rsidRDefault="00FD4D8A"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megadása.</w:t>
                  </w:r>
                </w:p>
              </w:tc>
            </w:tr>
            <w:tr w:rsidR="00FD4D8A" w:rsidRPr="00C066A9" w14:paraId="61FA7A59"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DAEE56" w14:textId="77777777" w:rsidR="00FD4D8A" w:rsidRPr="00C066A9" w:rsidRDefault="00FD4D8A" w:rsidP="00D4118A">
                  <w:pPr>
                    <w:pStyle w:val="Norml1"/>
                    <w:spacing w:before="0" w:after="0" w:line="259" w:lineRule="auto"/>
                    <w:jc w:val="center"/>
                    <w:rPr>
                      <w:rFonts w:ascii="Times New Roman" w:hAnsi="Times New Roman" w:cs="Times New Roman"/>
                    </w:rPr>
                  </w:pPr>
                  <w:r w:rsidRPr="00C066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CF65A7F" w14:textId="48929D65" w:rsidR="00FD4D8A" w:rsidRPr="00C066A9" w:rsidRDefault="00FD4D8A"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Megjelenítés gomb megnyomása.</w:t>
                  </w:r>
                </w:p>
              </w:tc>
            </w:tr>
          </w:tbl>
          <w:p w14:paraId="77377ED3" w14:textId="77777777" w:rsidR="00FD4D8A" w:rsidRPr="00C066A9" w:rsidRDefault="00FD4D8A"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D4D8A" w:rsidRPr="00C066A9" w14:paraId="23ED443D" w14:textId="77777777" w:rsidTr="00D4118A">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B9203C0" w14:textId="77777777" w:rsidR="00FD4D8A" w:rsidRPr="00C066A9" w:rsidRDefault="00FD4D8A" w:rsidP="00D4118A">
            <w:pPr>
              <w:pStyle w:val="Norml1"/>
              <w:spacing w:before="0" w:after="0" w:line="259" w:lineRule="auto"/>
              <w:rPr>
                <w:rFonts w:ascii="Times New Roman" w:hAnsi="Times New Roman" w:cs="Times New Roman"/>
              </w:rPr>
            </w:pPr>
            <w:r w:rsidRPr="00C066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FD4D8A" w:rsidRPr="00C066A9" w14:paraId="39257AA0" w14:textId="77777777" w:rsidTr="00D411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BA69DCA" w14:textId="77777777" w:rsidR="00FD4D8A" w:rsidRPr="00C066A9" w:rsidRDefault="00FD4D8A" w:rsidP="00D4118A">
                  <w:pPr>
                    <w:pStyle w:val="Norml1"/>
                    <w:spacing w:before="0" w:after="0" w:line="259" w:lineRule="auto"/>
                    <w:jc w:val="center"/>
                    <w:rPr>
                      <w:rFonts w:ascii="Times New Roman" w:hAnsi="Times New Roman" w:cs="Times New Roman"/>
                    </w:rPr>
                  </w:pPr>
                  <w:r w:rsidRPr="00C066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2001B55" w14:textId="77777777" w:rsidR="00FD4D8A" w:rsidRPr="00C066A9" w:rsidRDefault="00FD4D8A" w:rsidP="00D4118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66A9">
                    <w:rPr>
                      <w:rFonts w:ascii="Times New Roman" w:hAnsi="Times New Roman" w:cs="Times New Roman"/>
                    </w:rPr>
                    <w:t>Elágazó tevékenység</w:t>
                  </w:r>
                </w:p>
              </w:tc>
            </w:tr>
            <w:tr w:rsidR="00FD4D8A" w:rsidRPr="00C066A9" w14:paraId="3A3360C4" w14:textId="77777777" w:rsidTr="00D411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DDE116E" w14:textId="77777777" w:rsidR="00FD4D8A" w:rsidRPr="00C066A9" w:rsidRDefault="00FD4D8A" w:rsidP="00D4118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7B4FA9D6" w14:textId="111ABA91" w:rsidR="00FD4D8A" w:rsidRPr="00C066A9" w:rsidRDefault="00FD4D8A" w:rsidP="00D4118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a törzsvásárló.</w:t>
                  </w:r>
                </w:p>
              </w:tc>
            </w:tr>
            <w:tr w:rsidR="00FD4D8A" w:rsidRPr="00C066A9" w14:paraId="2D9B4C33" w14:textId="77777777" w:rsidTr="00FD4D8A">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single" w:sz="4" w:space="0" w:color="FFFFFF" w:themeColor="background1"/>
                    <w:right w:val="none" w:sz="0" w:space="0" w:color="auto"/>
                  </w:tcBorders>
                </w:tcPr>
                <w:p w14:paraId="601419F1" w14:textId="77777777" w:rsidR="00FD4D8A" w:rsidRPr="00C066A9" w:rsidRDefault="00FD4D8A" w:rsidP="00D4118A">
                  <w:pPr>
                    <w:pStyle w:val="Norml1"/>
                    <w:spacing w:before="0" w:after="0" w:line="259"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14:paraId="7E340B1D" w14:textId="1F3EF8B7" w:rsidR="00FD4D8A" w:rsidRPr="00C066A9" w:rsidRDefault="00FD4D8A"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ellenőrzése, javítása.</w:t>
                  </w:r>
                </w:p>
              </w:tc>
            </w:tr>
            <w:tr w:rsidR="00FD4D8A" w:rsidRPr="00C066A9" w14:paraId="77F5724F" w14:textId="77777777" w:rsidTr="00FD4D8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03632A" w14:textId="074AE13F" w:rsidR="00FD4D8A" w:rsidRDefault="00FD4D8A" w:rsidP="00D4118A">
                  <w:pPr>
                    <w:pStyle w:val="Norml1"/>
                    <w:spacing w:before="0" w:after="0"/>
                    <w:jc w:val="center"/>
                    <w:rPr>
                      <w:rFonts w:ascii="Times New Roman" w:hAnsi="Times New Roman" w:cs="Times New Roman"/>
                    </w:rPr>
                  </w:pPr>
                  <w:r>
                    <w:rPr>
                      <w:rFonts w:ascii="Times New Roman" w:hAnsi="Times New Roman" w:cs="Times New Roman"/>
                    </w:rPr>
                    <w:t>3.3</w:t>
                  </w:r>
                </w:p>
              </w:tc>
              <w:tc>
                <w:tcPr>
                  <w:tcW w:w="6123" w:type="dxa"/>
                  <w:tcBorders>
                    <w:left w:val="single" w:sz="4" w:space="0" w:color="FFFFFF" w:themeColor="background1"/>
                  </w:tcBorders>
                </w:tcPr>
                <w:p w14:paraId="00FFFF65" w14:textId="558F56B0" w:rsidR="00FD4D8A" w:rsidRDefault="00FD4D8A" w:rsidP="00D4118A">
                  <w:pPr>
                    <w:pStyle w:val="Norml1"/>
                    <w:spacing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Ismételt gomb nyomás.</w:t>
                  </w:r>
                </w:p>
              </w:tc>
            </w:tr>
          </w:tbl>
          <w:p w14:paraId="7EEB4CC6" w14:textId="77777777" w:rsidR="00FD4D8A" w:rsidRPr="00C066A9" w:rsidRDefault="00FD4D8A" w:rsidP="00D4118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84D7107" w14:textId="3EFA1D30" w:rsidR="00EC1C1C" w:rsidRDefault="00EC1C1C" w:rsidP="00EC1C1C">
      <w:pPr>
        <w:pStyle w:val="Cmsor3"/>
      </w:pPr>
      <w:r>
        <w:t>Törzsvásárló adatainak módosítása</w:t>
      </w:r>
      <w:bookmarkEnd w:id="44"/>
    </w:p>
    <w:p w14:paraId="513DC578" w14:textId="77777777" w:rsidR="004F486E" w:rsidRDefault="00EC1C1C" w:rsidP="00EC1C1C">
      <w:pPr>
        <w:pStyle w:val="Firstparagraph"/>
        <w:rPr>
          <w:rFonts w:cs="Times New Roman"/>
          <w:szCs w:val="24"/>
        </w:rPr>
      </w:pPr>
      <w:r>
        <w:rPr>
          <w:rFonts w:cs="Times New Roman"/>
          <w:szCs w:val="24"/>
        </w:rPr>
        <w:t xml:space="preserve">Hibás felvitel vagy adat változás esetén, amelyet a vásárló tud </w:t>
      </w:r>
      <w:r w:rsidR="004F486E">
        <w:rPr>
          <w:rFonts w:cs="Times New Roman"/>
          <w:szCs w:val="24"/>
        </w:rPr>
        <w:t>jelezni a felhasználó felé,</w:t>
      </w:r>
      <w:r>
        <w:rPr>
          <w:rFonts w:cs="Times New Roman"/>
          <w:szCs w:val="24"/>
        </w:rPr>
        <w:t xml:space="preserve"> a felhasználónak lehetősége van a vásárló adatait módosítani.</w:t>
      </w:r>
    </w:p>
    <w:p w14:paraId="367BB8E5" w14:textId="77777777" w:rsidR="004F486E" w:rsidRDefault="00EC1C1C" w:rsidP="004F486E">
      <w:pPr>
        <w:pStyle w:val="Firstparagraph"/>
        <w:ind w:firstLine="567"/>
        <w:rPr>
          <w:rFonts w:cs="Times New Roman"/>
          <w:szCs w:val="24"/>
        </w:rPr>
      </w:pPr>
      <w:r>
        <w:rPr>
          <w:rFonts w:cs="Times New Roman"/>
          <w:szCs w:val="24"/>
        </w:rPr>
        <w:t>Ehhez meg kell adni az egyedi azonosító kódot és a megváltoztatni kívánt adatot. Olyan esetben, ha a név változik a rendszerben</w:t>
      </w:r>
      <w:r w:rsidR="004F486E">
        <w:rPr>
          <w:rFonts w:cs="Times New Roman"/>
          <w:szCs w:val="24"/>
        </w:rPr>
        <w:t>, az</w:t>
      </w:r>
      <w:r>
        <w:rPr>
          <w:rFonts w:cs="Times New Roman"/>
          <w:szCs w:val="24"/>
        </w:rPr>
        <w:t xml:space="preserve"> előzetesen létre jött azonosító nem fog megváltozni.</w:t>
      </w:r>
    </w:p>
    <w:p w14:paraId="0E15F5B6" w14:textId="15BE0969" w:rsidR="00EC1C1C" w:rsidRPr="00EC1C1C" w:rsidRDefault="00EC1C1C" w:rsidP="004F486E">
      <w:pPr>
        <w:pStyle w:val="Firstparagraph"/>
        <w:ind w:firstLine="567"/>
      </w:pPr>
      <w:r>
        <w:rPr>
          <w:rFonts w:cs="Times New Roman"/>
          <w:szCs w:val="24"/>
        </w:rPr>
        <w:t>Erre a törzsvásárlónak bármikor lehetősége van, nem csak vásárlás esetén.</w:t>
      </w:r>
    </w:p>
    <w:p w14:paraId="793B3360" w14:textId="199A7235" w:rsidR="00AE604E" w:rsidRDefault="00351154" w:rsidP="00AE604E">
      <w:pPr>
        <w:pStyle w:val="Kpalrs"/>
        <w:keepNext/>
      </w:pPr>
      <w:fldSimple w:instr=" SEQ táblázat \* ARABIC ">
        <w:bookmarkStart w:id="45" w:name="_Toc102496526"/>
        <w:r w:rsidR="00FD4D8A">
          <w:rPr>
            <w:noProof/>
          </w:rPr>
          <w:t>12</w:t>
        </w:r>
      </w:fldSimple>
      <w:r w:rsidR="00AE604E">
        <w:t>. táblázat Törzsvásárló adatainak módosítása</w:t>
      </w:r>
      <w:bookmarkEnd w:id="45"/>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2A2C4E" w14:paraId="0F35569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80014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8BD3F61"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Törzsvásárló adatainak módosítása</w:t>
            </w:r>
          </w:p>
        </w:tc>
      </w:tr>
      <w:tr w:rsidR="00EC1C1C" w:rsidRPr="002A2C4E" w14:paraId="374E907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C46A29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CD7366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EC1C1C" w:rsidRPr="002A2C4E" w14:paraId="5796851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09F66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Előfeltétel</w:t>
            </w:r>
          </w:p>
        </w:tc>
        <w:tc>
          <w:tcPr>
            <w:tcW w:w="6973" w:type="dxa"/>
          </w:tcPr>
          <w:p w14:paraId="053EDC4F"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regisztrációja.</w:t>
            </w:r>
          </w:p>
        </w:tc>
      </w:tr>
      <w:tr w:rsidR="00EC1C1C" w:rsidRPr="002A2C4E" w14:paraId="2BDA0AD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7C7449"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585DF72"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EC1C1C" w:rsidRPr="002A2C4E" w14:paraId="5651EB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6DE4EF0"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Sikertelen lefutás</w:t>
            </w:r>
          </w:p>
        </w:tc>
        <w:tc>
          <w:tcPr>
            <w:tcW w:w="6973" w:type="dxa"/>
          </w:tcPr>
          <w:p w14:paraId="79874AE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EC1C1C" w:rsidRPr="002A2C4E" w14:paraId="19F8600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FBB7E13"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76E067BB"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2A2C4E" w14:paraId="5292C4F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889BAF2"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Kiváltó esemény</w:t>
            </w:r>
          </w:p>
        </w:tc>
        <w:tc>
          <w:tcPr>
            <w:tcW w:w="6973" w:type="dxa"/>
          </w:tcPr>
          <w:p w14:paraId="06D5C928"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76B11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39A4158"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73D9FFF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C9A71C"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1CA45A"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EC1C1C" w:rsidRPr="002A2C4E" w14:paraId="42D672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D3D7675"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9F6242C"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EC1C1C" w:rsidRPr="002A2C4E" w14:paraId="1105EBC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EA831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3AB37114"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megadása.</w:t>
                  </w:r>
                </w:p>
              </w:tc>
            </w:tr>
            <w:tr w:rsidR="00EC1C1C" w:rsidRPr="002A2C4E" w14:paraId="2DF8A18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B33E1A7"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06496C5"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EC1C1C" w:rsidRPr="002A2C4E" w14:paraId="3CB463C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659F7C9"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4</w:t>
                  </w:r>
                </w:p>
              </w:tc>
              <w:tc>
                <w:tcPr>
                  <w:tcW w:w="6123" w:type="dxa"/>
                </w:tcPr>
                <w:p w14:paraId="3483BB47"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EC1C1C" w:rsidRPr="002A2C4E" w14:paraId="16EAF2E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F6523C8"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161AA2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4E75C74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2A2C4E" w14:paraId="162561A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19B020C" w14:textId="77777777" w:rsidR="00EC1C1C" w:rsidRPr="002A2C4E" w:rsidRDefault="00EC1C1C" w:rsidP="003F0B5A">
            <w:pPr>
              <w:pStyle w:val="Norml1"/>
              <w:spacing w:before="0" w:after="0" w:line="259" w:lineRule="auto"/>
              <w:rPr>
                <w:rFonts w:ascii="Times New Roman" w:hAnsi="Times New Roman" w:cs="Times New Roman"/>
              </w:rPr>
            </w:pPr>
            <w:r w:rsidRPr="002A2C4E">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2A2C4E" w14:paraId="1CF21B5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2AA3724" w14:textId="77777777" w:rsidR="00EC1C1C" w:rsidRPr="002A2C4E" w:rsidRDefault="00EC1C1C"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7121D12" w14:textId="77777777" w:rsidR="00EC1C1C" w:rsidRPr="002A2C4E"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Elágazó tevékenység</w:t>
                  </w:r>
                </w:p>
              </w:tc>
            </w:tr>
            <w:tr w:rsidR="00EC1C1C" w:rsidRPr="002A2C4E" w14:paraId="2FE48B9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F0F81AB"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E4546"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törzsvásárlói kód miatt a rendszer hibát jelez.</w:t>
                  </w:r>
                </w:p>
              </w:tc>
            </w:tr>
            <w:tr w:rsidR="00EC1C1C" w:rsidRPr="002A2C4E" w14:paraId="755FBC7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DCAD3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.2</w:t>
                  </w:r>
                </w:p>
              </w:tc>
              <w:tc>
                <w:tcPr>
                  <w:tcW w:w="6123" w:type="dxa"/>
                </w:tcPr>
                <w:p w14:paraId="192D2E8E"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kód ellenőrzése.</w:t>
                  </w:r>
                </w:p>
              </w:tc>
            </w:tr>
            <w:tr w:rsidR="00EC1C1C" w:rsidRPr="002A2C4E" w14:paraId="08E58F8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4CD70D3"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2A2C4E">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6E41F9" w14:textId="77777777" w:rsidR="00EC1C1C" w:rsidRPr="002A2C4E"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Tevékenység ismételt végre hajtása.</w:t>
                  </w:r>
                </w:p>
              </w:tc>
            </w:tr>
            <w:tr w:rsidR="00EC1C1C" w:rsidRPr="002A2C4E" w14:paraId="4438693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9C0E07F" w14:textId="77777777" w:rsidR="00EC1C1C" w:rsidRPr="002A2C4E"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lastRenderedPageBreak/>
                    <w:t>5</w:t>
                  </w:r>
                  <w:r w:rsidRPr="002A2C4E">
                    <w:rPr>
                      <w:rFonts w:ascii="Times New Roman" w:hAnsi="Times New Roman" w:cs="Times New Roman"/>
                    </w:rPr>
                    <w:t>.</w:t>
                  </w:r>
                  <w:r>
                    <w:rPr>
                      <w:rFonts w:ascii="Times New Roman" w:hAnsi="Times New Roman" w:cs="Times New Roman"/>
                    </w:rPr>
                    <w:t>1</w:t>
                  </w:r>
                </w:p>
              </w:tc>
              <w:tc>
                <w:tcPr>
                  <w:tcW w:w="6123" w:type="dxa"/>
                </w:tcPr>
                <w:p w14:paraId="277164E5"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EC1C1C" w:rsidRPr="002A2C4E" w14:paraId="225ECBC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29AD36" w14:textId="77777777" w:rsidR="00EC1C1C"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30E6D3F9"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29BB6BDA" w14:textId="77777777" w:rsidR="00EC1C1C" w:rsidRPr="002A2C4E"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C7A0C94" w14:textId="249944BF" w:rsidR="00853176" w:rsidRDefault="00EC1C1C" w:rsidP="00EC1C1C">
      <w:pPr>
        <w:pStyle w:val="Cmsor3"/>
      </w:pPr>
      <w:bookmarkStart w:id="46" w:name="_Toc102502266"/>
      <w:r>
        <w:lastRenderedPageBreak/>
        <w:t>Törzsvásárló törlése</w:t>
      </w:r>
      <w:bookmarkEnd w:id="46"/>
    </w:p>
    <w:p w14:paraId="5B424808" w14:textId="77777777" w:rsidR="00FB7649" w:rsidRDefault="00EC1C1C" w:rsidP="00EC1C1C">
      <w:pPr>
        <w:pStyle w:val="Firstparagraph"/>
        <w:rPr>
          <w:rFonts w:cs="Times New Roman"/>
          <w:szCs w:val="24"/>
        </w:rPr>
      </w:pPr>
      <w:r w:rsidRPr="1F1484A0">
        <w:rPr>
          <w:rFonts w:cs="Times New Roman"/>
          <w:szCs w:val="24"/>
        </w:rPr>
        <w:t>A törzsvásárló törlése egy gyorsan és egyszerűen végre hajtható folyamat.</w:t>
      </w:r>
    </w:p>
    <w:p w14:paraId="08236349" w14:textId="5068B05A" w:rsidR="00EC1C1C" w:rsidRPr="00EC1C1C" w:rsidRDefault="00EC1C1C" w:rsidP="00FB7649">
      <w:pPr>
        <w:pStyle w:val="Firstparagraph"/>
        <w:ind w:firstLine="567"/>
      </w:pPr>
      <w:r w:rsidRPr="1F1484A0">
        <w:rPr>
          <w:rFonts w:cs="Times New Roman"/>
          <w:szCs w:val="24"/>
        </w:rPr>
        <w:t>Olyan esetekben használatos ez a funkció, ha valaki szeretne lemondani törzsvásárlói jogáról, vagy egy meghatározott időn belül nem használta tör</w:t>
      </w:r>
      <w:r>
        <w:rPr>
          <w:rFonts w:cs="Times New Roman"/>
          <w:szCs w:val="24"/>
        </w:rPr>
        <w:t>zsvásárlási lehetőségét</w:t>
      </w:r>
      <w:r w:rsidRPr="1F1484A0">
        <w:rPr>
          <w:rFonts w:cs="Times New Roman"/>
          <w:szCs w:val="24"/>
        </w:rPr>
        <w:t>.</w:t>
      </w:r>
      <w:r>
        <w:rPr>
          <w:rFonts w:cs="Times New Roman"/>
          <w:szCs w:val="24"/>
        </w:rPr>
        <w:t xml:space="preserve"> Ebben az esetben csak meg kell adnunk az egyedi törzsvásárlói azonosítót és a törzsvásárló törlésére kattintva az törlődik az adatbázisból. Ezt követően az felhasználónak ellenőriznie kell, hogy a törlés végbe ment-e, ha nem akkor újra meg kell ismételnie a szükséges lépéseket.</w:t>
      </w:r>
    </w:p>
    <w:p w14:paraId="3C8DD088" w14:textId="71806E52" w:rsidR="00AE604E" w:rsidRDefault="00351154" w:rsidP="00AE604E">
      <w:pPr>
        <w:pStyle w:val="Kpalrs"/>
        <w:keepNext/>
      </w:pPr>
      <w:fldSimple w:instr=" SEQ táblázat \* ARABIC ">
        <w:bookmarkStart w:id="47" w:name="_Toc102496527"/>
        <w:r w:rsidR="00FD4D8A">
          <w:rPr>
            <w:noProof/>
          </w:rPr>
          <w:t>13</w:t>
        </w:r>
      </w:fldSimple>
      <w:r w:rsidR="00AE604E">
        <w:t>. táblázat Törzsvásárló törlése</w:t>
      </w:r>
      <w:bookmarkEnd w:id="4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4567A9" w14:paraId="21748B6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0A49A18"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55B87BDC"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Törzsvásárló törlése</w:t>
            </w:r>
          </w:p>
        </w:tc>
      </w:tr>
      <w:tr w:rsidR="00EC1C1C" w:rsidRPr="004567A9" w14:paraId="1B19943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14B82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28E9597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eltávolítása az adatbázisból.</w:t>
            </w:r>
          </w:p>
        </w:tc>
      </w:tr>
      <w:tr w:rsidR="00EC1C1C" w:rsidRPr="004567A9" w14:paraId="27A3A13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F57594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Előfeltétel</w:t>
            </w:r>
          </w:p>
        </w:tc>
        <w:tc>
          <w:tcPr>
            <w:tcW w:w="6973" w:type="dxa"/>
          </w:tcPr>
          <w:p w14:paraId="15097A4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Vásárló regisztrálása.</w:t>
            </w:r>
          </w:p>
        </w:tc>
      </w:tr>
      <w:tr w:rsidR="00EC1C1C" w:rsidRPr="004567A9" w14:paraId="1A0167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B6CD57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946BE5B"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törlése megtörtént.</w:t>
            </w:r>
          </w:p>
        </w:tc>
      </w:tr>
      <w:tr w:rsidR="00EC1C1C" w:rsidRPr="004567A9" w14:paraId="77A37FA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2E892B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Sikertelen lefutás</w:t>
            </w:r>
          </w:p>
        </w:tc>
        <w:tc>
          <w:tcPr>
            <w:tcW w:w="6973" w:type="dxa"/>
          </w:tcPr>
          <w:p w14:paraId="6F505395"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4567A9" w14:paraId="355B81C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665F620"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20A00138"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4567A9" w14:paraId="2FE2C6C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28EB797"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Kiváltó esemény</w:t>
            </w:r>
          </w:p>
        </w:tc>
        <w:tc>
          <w:tcPr>
            <w:tcW w:w="6973" w:type="dxa"/>
          </w:tcPr>
          <w:p w14:paraId="0825DED8"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76D0D8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9F0B6FB"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38156C55"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A88A3C"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CBEB79"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Tevékenység</w:t>
                  </w:r>
                </w:p>
              </w:tc>
            </w:tr>
            <w:tr w:rsidR="00EC1C1C" w:rsidRPr="004567A9" w14:paraId="076CB10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8E9B78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29323D76"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kezelő felület megnyitása.</w:t>
                  </w:r>
                </w:p>
              </w:tc>
            </w:tr>
            <w:tr w:rsidR="00EC1C1C" w:rsidRPr="004567A9" w14:paraId="3CA24A5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FD05F9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2</w:t>
                  </w:r>
                </w:p>
              </w:tc>
              <w:tc>
                <w:tcPr>
                  <w:tcW w:w="6123" w:type="dxa"/>
                </w:tcPr>
                <w:p w14:paraId="27EFFBF9"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 azonosítójának meg keresése.</w:t>
                  </w:r>
                </w:p>
              </w:tc>
            </w:tr>
            <w:tr w:rsidR="00EC1C1C" w:rsidRPr="004567A9" w14:paraId="7121B1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09A426"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1EB0B6A"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Törzsvásárlói azonosító megadása.</w:t>
                  </w:r>
                </w:p>
              </w:tc>
            </w:tr>
            <w:tr w:rsidR="00EC1C1C" w:rsidRPr="004567A9" w14:paraId="4C8441A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4A487F2"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4</w:t>
                  </w:r>
                </w:p>
              </w:tc>
              <w:tc>
                <w:tcPr>
                  <w:tcW w:w="6123" w:type="dxa"/>
                </w:tcPr>
                <w:p w14:paraId="27002B2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4567A9" w14:paraId="6C96271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8D745EA"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45A1D5DC"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765C8A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4567A9" w14:paraId="6706CB6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5027185" w14:textId="77777777" w:rsidR="00EC1C1C" w:rsidRPr="004567A9" w:rsidRDefault="00EC1C1C" w:rsidP="003F0B5A">
            <w:pPr>
              <w:pStyle w:val="Norml1"/>
              <w:spacing w:before="0" w:after="0" w:line="259" w:lineRule="auto"/>
              <w:rPr>
                <w:rFonts w:ascii="Times New Roman" w:hAnsi="Times New Roman" w:cs="Times New Roman"/>
              </w:rPr>
            </w:pPr>
            <w:r w:rsidRPr="004567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4567A9" w14:paraId="7C34D7B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9C9CB45" w14:textId="77777777" w:rsidR="00EC1C1C" w:rsidRPr="004567A9" w:rsidRDefault="00EC1C1C" w:rsidP="003F0B5A">
                  <w:pPr>
                    <w:pStyle w:val="Norml1"/>
                    <w:spacing w:before="0" w:after="0" w:line="259" w:lineRule="auto"/>
                    <w:jc w:val="center"/>
                    <w:rPr>
                      <w:rFonts w:ascii="Times New Roman" w:hAnsi="Times New Roman" w:cs="Times New Roman"/>
                    </w:rPr>
                  </w:pPr>
                  <w:r w:rsidRPr="004567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D87C247" w14:textId="77777777" w:rsidR="00EC1C1C" w:rsidRPr="004567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567A9">
                    <w:rPr>
                      <w:rFonts w:ascii="Times New Roman" w:hAnsi="Times New Roman" w:cs="Times New Roman"/>
                    </w:rPr>
                    <w:t>Elágazó tevékenység</w:t>
                  </w:r>
                </w:p>
              </w:tc>
            </w:tr>
            <w:tr w:rsidR="00EC1C1C" w:rsidRPr="004567A9" w14:paraId="5A352B62"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2444A9F"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EF5FA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4567A9" w14:paraId="44D5154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44CE44C3" w14:textId="77777777" w:rsidR="00EC1C1C" w:rsidRPr="004567A9"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3830D7D7"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3D9DBA7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2AA6ED0" w14:textId="158F9652" w:rsidR="00EC1C1C" w:rsidRDefault="00853176" w:rsidP="00EC1C1C">
      <w:pPr>
        <w:pStyle w:val="Cmsor2"/>
      </w:pPr>
      <w:bookmarkStart w:id="48" w:name="_Toc102502267"/>
      <w:r>
        <w:t>Könyvkezel</w:t>
      </w:r>
      <w:r w:rsidR="00EC1C1C">
        <w:t>ő</w:t>
      </w:r>
      <w:bookmarkEnd w:id="48"/>
    </w:p>
    <w:p w14:paraId="4086853B" w14:textId="1064E202" w:rsidR="00EC1C1C" w:rsidRPr="00EC1C1C" w:rsidRDefault="00EC1C1C" w:rsidP="00EC1C1C">
      <w:pPr>
        <w:pStyle w:val="Firstparagraph"/>
      </w:pPr>
      <w:r>
        <w:rPr>
          <w:rFonts w:cs="Times New Roman"/>
        </w:rPr>
        <w:t>A könyvkezelő felület nevéből is adódóan az könyvek kezelésére szolgál. Itt tudjuk a megvásárolt könyveket felvinni az adatbázisba. A fent lévő könyveket módosítani, illetve törölni szükség esetén.</w:t>
      </w:r>
    </w:p>
    <w:p w14:paraId="67B85CB8" w14:textId="20B0DC46" w:rsidR="00EC1C1C" w:rsidRDefault="00EC1C1C" w:rsidP="00EC1C1C">
      <w:pPr>
        <w:pStyle w:val="Cmsor3"/>
      </w:pPr>
      <w:bookmarkStart w:id="49" w:name="_Toc102502268"/>
      <w:r>
        <w:lastRenderedPageBreak/>
        <w:t>Új könyv hozzáadása</w:t>
      </w:r>
      <w:bookmarkEnd w:id="49"/>
    </w:p>
    <w:p w14:paraId="657BF661" w14:textId="77777777" w:rsidR="00FB7649" w:rsidRDefault="00EC1C1C" w:rsidP="00EC1C1C">
      <w:pPr>
        <w:pStyle w:val="Firstparagraph"/>
        <w:rPr>
          <w:rFonts w:cs="Times New Roman"/>
          <w:szCs w:val="24"/>
        </w:rPr>
      </w:pPr>
      <w:r>
        <w:rPr>
          <w:rFonts w:cs="Times New Roman"/>
          <w:szCs w:val="24"/>
        </w:rPr>
        <w:t>Mikor új könyveket vásárol fel az üzlet eladásra, akkor szükségeltetik a könyveket felvinni az adatbázisba.</w:t>
      </w:r>
    </w:p>
    <w:p w14:paraId="5104A351" w14:textId="77777777" w:rsidR="00FB7649" w:rsidRDefault="00EC1C1C" w:rsidP="00FB7649">
      <w:pPr>
        <w:pStyle w:val="Firstparagraph"/>
        <w:ind w:firstLine="567"/>
        <w:rPr>
          <w:rFonts w:cs="Times New Roman"/>
          <w:szCs w:val="24"/>
        </w:rPr>
      </w:pPr>
      <w:r>
        <w:rPr>
          <w:rFonts w:cs="Times New Roman"/>
          <w:szCs w:val="24"/>
        </w:rPr>
        <w:t>Ekkor a felhasználó megadja a könyvhöz tartozó adatokat. Ezek az ISBN szám, a szerző, a cím, a kiadás éve, a műfaj, kiadó, állapot, kötés, oldalszám és a beszerzési ár. Ezek megadása kötelező.</w:t>
      </w:r>
    </w:p>
    <w:p w14:paraId="36061973" w14:textId="77777777" w:rsidR="00FB7649" w:rsidRDefault="00EC1C1C" w:rsidP="00FB7649">
      <w:pPr>
        <w:pStyle w:val="Firstparagraph"/>
        <w:ind w:firstLine="567"/>
        <w:rPr>
          <w:rFonts w:cs="Times New Roman"/>
          <w:szCs w:val="24"/>
        </w:rPr>
      </w:pPr>
      <w:r w:rsidRPr="00EC359C">
        <w:rPr>
          <w:rFonts w:cs="Times New Roman"/>
          <w:szCs w:val="24"/>
        </w:rPr>
        <w:t>Az alkalmazás automatikusan kiszámítja az eladási árat a rendszerbe meghatározott árrés</w:t>
      </w:r>
      <w:r w:rsidR="00FB7649">
        <w:rPr>
          <w:rFonts w:cs="Times New Roman"/>
          <w:szCs w:val="24"/>
        </w:rPr>
        <w:t xml:space="preserve"> segítségével</w:t>
      </w:r>
      <w:r>
        <w:rPr>
          <w:rFonts w:cs="Times New Roman"/>
          <w:szCs w:val="24"/>
        </w:rPr>
        <w:t xml:space="preserve">. Ez </w:t>
      </w:r>
      <w:r w:rsidR="00FB7649">
        <w:rPr>
          <w:rFonts w:cs="Times New Roman"/>
          <w:szCs w:val="24"/>
        </w:rPr>
        <w:t>pillanatnyilag</w:t>
      </w:r>
      <w:r>
        <w:rPr>
          <w:rFonts w:cs="Times New Roman"/>
          <w:szCs w:val="24"/>
        </w:rPr>
        <w:t xml:space="preserve"> 25% növelést jelent.</w:t>
      </w:r>
    </w:p>
    <w:p w14:paraId="70FB836C" w14:textId="659D5A4B" w:rsidR="00EC1C1C" w:rsidRDefault="00EC1C1C" w:rsidP="00FB7649">
      <w:pPr>
        <w:pStyle w:val="Firstparagraph"/>
        <w:ind w:firstLine="567"/>
        <w:rPr>
          <w:rFonts w:cs="Times New Roman"/>
          <w:szCs w:val="24"/>
        </w:rPr>
      </w:pPr>
      <w:r>
        <w:rPr>
          <w:rFonts w:cs="Times New Roman"/>
          <w:szCs w:val="24"/>
        </w:rPr>
        <w:t>A felvitelt követően az ablakban található datagridview lefrissül és az újonnan felvett könyvet is megjeleníti</w:t>
      </w:r>
      <w:r w:rsidR="00FB7649">
        <w:rPr>
          <w:rFonts w:cs="Times New Roman"/>
          <w:szCs w:val="24"/>
        </w:rPr>
        <w:t>, így a felhasználó könnyedén tudja ellenőrizni a felvitel sikerességét.</w:t>
      </w:r>
    </w:p>
    <w:p w14:paraId="609DD55F" w14:textId="371476F2" w:rsidR="00FE2F79" w:rsidRPr="00FE2F79" w:rsidRDefault="00FE2F79" w:rsidP="00FE2F79">
      <w:r>
        <w:t>Ehhez a funkcióhoz tartozik egy automatikus eljárás, amit a lentebb más pontban fejtek ki.</w:t>
      </w:r>
    </w:p>
    <w:p w14:paraId="3B0ED55B" w14:textId="3160F907" w:rsidR="00AE604E" w:rsidRDefault="00351154" w:rsidP="00AE604E">
      <w:pPr>
        <w:pStyle w:val="Kpalrs"/>
        <w:keepNext/>
      </w:pPr>
      <w:fldSimple w:instr=" SEQ táblázat \* ARABIC ">
        <w:bookmarkStart w:id="50" w:name="_Toc102496528"/>
        <w:r w:rsidR="00FD4D8A">
          <w:rPr>
            <w:noProof/>
          </w:rPr>
          <w:t>14</w:t>
        </w:r>
      </w:fldSimple>
      <w:r w:rsidR="00AE604E">
        <w:t>. táblázat Új könyv hozzáadása</w:t>
      </w:r>
      <w:bookmarkEnd w:id="50"/>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B6592F" w14:paraId="6EBE0908"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BEDBF64"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6AD45497" w14:textId="23EE1EF6"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w:t>
            </w:r>
            <w:r w:rsidRPr="00B6592F">
              <w:rPr>
                <w:rFonts w:ascii="Times New Roman" w:hAnsi="Times New Roman" w:cs="Times New Roman"/>
              </w:rPr>
              <w:t xml:space="preserve">önyv </w:t>
            </w:r>
            <w:r w:rsidR="00AE604E">
              <w:rPr>
                <w:rFonts w:ascii="Times New Roman" w:hAnsi="Times New Roman" w:cs="Times New Roman"/>
              </w:rPr>
              <w:t>hozzáadása</w:t>
            </w:r>
          </w:p>
        </w:tc>
      </w:tr>
      <w:tr w:rsidR="00EC1C1C" w:rsidRPr="00B6592F" w14:paraId="6900CAD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B6D7291"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0D0E57E"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bekerülése az adatbázisba.</w:t>
            </w:r>
          </w:p>
        </w:tc>
      </w:tr>
      <w:tr w:rsidR="00EC1C1C" w:rsidRPr="00B6592F" w14:paraId="2FBA03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E71AF0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Előfeltétel</w:t>
            </w:r>
          </w:p>
        </w:tc>
        <w:tc>
          <w:tcPr>
            <w:tcW w:w="6973" w:type="dxa"/>
          </w:tcPr>
          <w:p w14:paraId="4A54BBEB"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felvásárlása.</w:t>
            </w:r>
          </w:p>
        </w:tc>
      </w:tr>
      <w:tr w:rsidR="00EC1C1C" w:rsidRPr="00B6592F" w14:paraId="574CE55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E2283BB"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5D245E9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megjelenik az adatbázisban.</w:t>
            </w:r>
          </w:p>
        </w:tc>
      </w:tr>
      <w:tr w:rsidR="00EC1C1C" w:rsidRPr="00B6592F" w14:paraId="45B3342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C0861A7"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Sikertelen lefutás</w:t>
            </w:r>
          </w:p>
        </w:tc>
        <w:tc>
          <w:tcPr>
            <w:tcW w:w="6973" w:type="dxa"/>
          </w:tcPr>
          <w:p w14:paraId="28970BFA"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jelenik meg az adatbázisban.</w:t>
            </w:r>
          </w:p>
        </w:tc>
      </w:tr>
      <w:tr w:rsidR="00EC1C1C" w:rsidRPr="00B6592F" w14:paraId="22CDD77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6E4E788"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16930FB2"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Felhasználó</w:t>
            </w:r>
          </w:p>
        </w:tc>
      </w:tr>
      <w:tr w:rsidR="00EC1C1C" w:rsidRPr="00B6592F" w14:paraId="471CA71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DD09640"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Kiváltó esemény</w:t>
            </w:r>
          </w:p>
        </w:tc>
        <w:tc>
          <w:tcPr>
            <w:tcW w:w="6973" w:type="dxa"/>
          </w:tcPr>
          <w:p w14:paraId="5620E5C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Új könyv beérkezése az üzletbe.</w:t>
            </w:r>
          </w:p>
        </w:tc>
      </w:tr>
      <w:tr w:rsidR="00EC1C1C" w:rsidRPr="00B6592F" w14:paraId="22BB706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141F67E"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1087C8E7"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A9A05E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11E16FB9"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Tevékenység</w:t>
                  </w:r>
                </w:p>
              </w:tc>
            </w:tr>
            <w:tr w:rsidR="00EC1C1C" w:rsidRPr="00B6592F" w14:paraId="7D7C3AF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32FE5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35420D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Könyvek ki listázása.</w:t>
                  </w:r>
                </w:p>
              </w:tc>
            </w:tr>
            <w:tr w:rsidR="00EC1C1C" w:rsidRPr="00B6592F" w14:paraId="2FFF8D1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1EEB008"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2</w:t>
                  </w:r>
                </w:p>
              </w:tc>
              <w:tc>
                <w:tcPr>
                  <w:tcW w:w="6123" w:type="dxa"/>
                </w:tcPr>
                <w:p w14:paraId="5CE3F37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új könyv szükséges adatainak megadása.</w:t>
                  </w:r>
                </w:p>
              </w:tc>
            </w:tr>
            <w:tr w:rsidR="00EC1C1C" w:rsidRPr="00B6592F" w14:paraId="5A9E2D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9D4B76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708C8A2F"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adatok ellenőrzése.</w:t>
                  </w:r>
                </w:p>
              </w:tc>
            </w:tr>
            <w:tr w:rsidR="00EC1C1C" w:rsidRPr="00B6592F" w14:paraId="5CD1818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152CD82"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4</w:t>
                  </w:r>
                </w:p>
              </w:tc>
              <w:tc>
                <w:tcPr>
                  <w:tcW w:w="6123" w:type="dxa"/>
                </w:tcPr>
                <w:p w14:paraId="60A2B39D"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hozzáadása az adatbázishoz.</w:t>
                  </w:r>
                </w:p>
              </w:tc>
            </w:tr>
            <w:tr w:rsidR="00EC1C1C" w:rsidRPr="00B6592F" w14:paraId="2D13B19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C61ED4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3D8BE93"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Az adatbázis ellenőrzése, hogy a könyv bekerült-e.</w:t>
                  </w:r>
                </w:p>
              </w:tc>
            </w:tr>
            <w:tr w:rsidR="00EC1C1C" w:rsidRPr="00B6592F" w14:paraId="0AE2DEA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790E3C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w:t>
                  </w:r>
                </w:p>
              </w:tc>
              <w:tc>
                <w:tcPr>
                  <w:tcW w:w="6123" w:type="dxa"/>
                </w:tcPr>
                <w:p w14:paraId="3C7FB8D7"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kívánság lista alapján üzenetküldés, amit a rendszer automatikusan tesz meg.</w:t>
                  </w:r>
                </w:p>
              </w:tc>
            </w:tr>
          </w:tbl>
          <w:p w14:paraId="3C83AE1D"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B6592F" w14:paraId="3EE799E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BD38EB6" w14:textId="77777777" w:rsidR="00EC1C1C" w:rsidRPr="00B6592F" w:rsidRDefault="00EC1C1C" w:rsidP="003F0B5A">
            <w:pPr>
              <w:pStyle w:val="Norml1"/>
              <w:spacing w:before="0" w:after="0" w:line="259" w:lineRule="auto"/>
              <w:rPr>
                <w:rFonts w:ascii="Times New Roman" w:hAnsi="Times New Roman" w:cs="Times New Roman"/>
              </w:rPr>
            </w:pPr>
            <w:r w:rsidRPr="00B6592F">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B6592F" w14:paraId="638D298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E16A28D"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5566CB2C" w14:textId="77777777" w:rsidR="00EC1C1C" w:rsidRPr="00B6592F"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Elágazó tevékenység</w:t>
                  </w:r>
                </w:p>
              </w:tc>
            </w:tr>
            <w:tr w:rsidR="00EC1C1C" w:rsidRPr="00B6592F" w14:paraId="7812A40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9800CDF"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007A8A27"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Hibás adatbevitel esetén korrekció.</w:t>
                  </w:r>
                </w:p>
              </w:tc>
            </w:tr>
            <w:tr w:rsidR="00EC1C1C" w:rsidRPr="00B6592F" w14:paraId="7CC51A0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E2C752A"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5.1</w:t>
                  </w:r>
                </w:p>
              </w:tc>
              <w:tc>
                <w:tcPr>
                  <w:tcW w:w="6123" w:type="dxa"/>
                </w:tcPr>
                <w:p w14:paraId="0A97CDF6"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 nem került be az adatbázisba.</w:t>
                  </w:r>
                </w:p>
              </w:tc>
            </w:tr>
            <w:tr w:rsidR="00EC1C1C" w:rsidRPr="00B6592F" w14:paraId="3B28985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845935"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5.2</w:t>
                  </w:r>
                </w:p>
              </w:tc>
              <w:tc>
                <w:tcPr>
                  <w:tcW w:w="6123" w:type="dxa"/>
                  <w:tcBorders>
                    <w:top w:val="none" w:sz="0" w:space="0" w:color="auto"/>
                    <w:left w:val="none" w:sz="0" w:space="0" w:color="auto"/>
                    <w:bottom w:val="none" w:sz="0" w:space="0" w:color="auto"/>
                    <w:right w:val="none" w:sz="0" w:space="0" w:color="auto"/>
                  </w:tcBorders>
                </w:tcPr>
                <w:p w14:paraId="605F1800" w14:textId="77777777" w:rsidR="00EC1C1C" w:rsidRPr="00B6592F"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A könyvet újra felvisszük az adatbázisba.</w:t>
                  </w:r>
                </w:p>
              </w:tc>
            </w:tr>
            <w:tr w:rsidR="00EC1C1C" w:rsidRPr="00B6592F" w14:paraId="170C4E7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F69CB87" w14:textId="77777777" w:rsidR="00EC1C1C" w:rsidRPr="00B6592F" w:rsidRDefault="00EC1C1C" w:rsidP="003F0B5A">
                  <w:pPr>
                    <w:pStyle w:val="Norml1"/>
                    <w:spacing w:before="0" w:after="0" w:line="259" w:lineRule="auto"/>
                    <w:jc w:val="center"/>
                    <w:rPr>
                      <w:rFonts w:ascii="Times New Roman" w:hAnsi="Times New Roman" w:cs="Times New Roman"/>
                    </w:rPr>
                  </w:pPr>
                  <w:r w:rsidRPr="00B6592F">
                    <w:rPr>
                      <w:rFonts w:ascii="Times New Roman" w:hAnsi="Times New Roman" w:cs="Times New Roman"/>
                    </w:rPr>
                    <w:t>6.1</w:t>
                  </w:r>
                </w:p>
              </w:tc>
              <w:tc>
                <w:tcPr>
                  <w:tcW w:w="6123" w:type="dxa"/>
                </w:tcPr>
                <w:p w14:paraId="38B1C62C"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6592F">
                    <w:rPr>
                      <w:rFonts w:ascii="Times New Roman" w:hAnsi="Times New Roman" w:cs="Times New Roman"/>
                    </w:rPr>
                    <w:t>Nincs a kívánság listában a könyv, a rendszer nem küld üzenetet.</w:t>
                  </w:r>
                </w:p>
              </w:tc>
            </w:tr>
          </w:tbl>
          <w:p w14:paraId="4E2A1154" w14:textId="77777777" w:rsidR="00EC1C1C" w:rsidRPr="00B6592F"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16E9CA" w14:textId="277F77FE" w:rsidR="00EC1C1C" w:rsidRDefault="00EC1C1C" w:rsidP="00EC1C1C">
      <w:pPr>
        <w:pStyle w:val="Cmsor3"/>
      </w:pPr>
      <w:bookmarkStart w:id="51" w:name="_Toc102502269"/>
      <w:r>
        <w:lastRenderedPageBreak/>
        <w:t>Könyv adatainak módosítása</w:t>
      </w:r>
      <w:bookmarkEnd w:id="51"/>
    </w:p>
    <w:p w14:paraId="45D43E5A" w14:textId="77777777" w:rsidR="00FB7649" w:rsidRDefault="00EC1C1C" w:rsidP="00EC1C1C">
      <w:pPr>
        <w:pStyle w:val="Firstparagraph"/>
        <w:rPr>
          <w:rFonts w:cs="Times New Roman"/>
          <w:szCs w:val="24"/>
        </w:rPr>
      </w:pPr>
      <w:r>
        <w:rPr>
          <w:rFonts w:cs="Times New Roman"/>
          <w:szCs w:val="24"/>
        </w:rPr>
        <w:t xml:space="preserve">Lehetőségünk van arra, hogy az adatbázisba felvitt könyveket módosítsuk szükség esetén. </w:t>
      </w:r>
    </w:p>
    <w:p w14:paraId="06E322D3" w14:textId="00128551" w:rsidR="00FB7649" w:rsidRDefault="00EC1C1C" w:rsidP="00FB7649">
      <w:pPr>
        <w:pStyle w:val="Firstparagraph"/>
        <w:ind w:firstLine="567"/>
        <w:rPr>
          <w:rFonts w:cs="Times New Roman"/>
          <w:szCs w:val="24"/>
        </w:rPr>
      </w:pPr>
      <w:r>
        <w:rPr>
          <w:rFonts w:cs="Times New Roman"/>
          <w:szCs w:val="24"/>
        </w:rPr>
        <w:t xml:space="preserve">Hibás felvitel vagy esetleges </w:t>
      </w:r>
      <w:r w:rsidR="00FB7649">
        <w:rPr>
          <w:rFonts w:cs="Times New Roman"/>
          <w:szCs w:val="24"/>
        </w:rPr>
        <w:t>árváltozás</w:t>
      </w:r>
      <w:r>
        <w:rPr>
          <w:rFonts w:cs="Times New Roman"/>
          <w:szCs w:val="24"/>
        </w:rPr>
        <w:t xml:space="preserve"> esetén tudjuk ezt a funkciót végbe vinni. A hiba észlelése vagy </w:t>
      </w:r>
      <w:r w:rsidR="00FB7649">
        <w:rPr>
          <w:rFonts w:cs="Times New Roman"/>
          <w:szCs w:val="24"/>
        </w:rPr>
        <w:t>árváltozás</w:t>
      </w:r>
      <w:r>
        <w:rPr>
          <w:rFonts w:cs="Times New Roman"/>
          <w:szCs w:val="24"/>
        </w:rPr>
        <w:t xml:space="preserve"> esetén az adatbázisból a datagridviewba megkeresve duplakattintással vagy saját kezűleg beírtan </w:t>
      </w:r>
      <w:r w:rsidR="00FB7649">
        <w:rPr>
          <w:rFonts w:cs="Times New Roman"/>
          <w:szCs w:val="24"/>
        </w:rPr>
        <w:t xml:space="preserve">felhasználó </w:t>
      </w:r>
      <w:r>
        <w:rPr>
          <w:rFonts w:cs="Times New Roman"/>
          <w:szCs w:val="24"/>
        </w:rPr>
        <w:t>meg adj</w:t>
      </w:r>
      <w:r w:rsidR="00FB7649">
        <w:rPr>
          <w:rFonts w:cs="Times New Roman"/>
          <w:szCs w:val="24"/>
        </w:rPr>
        <w:t>a</w:t>
      </w:r>
      <w:r>
        <w:rPr>
          <w:rFonts w:cs="Times New Roman"/>
          <w:szCs w:val="24"/>
        </w:rPr>
        <w:t xml:space="preserve"> a könyv azonosítóját valamint a módosítani kívánt adatot. Ezt követően a módosítás gombra kattintva a módosítást vég</w:t>
      </w:r>
      <w:r w:rsidR="00FB7649">
        <w:rPr>
          <w:rFonts w:cs="Times New Roman"/>
          <w:szCs w:val="24"/>
        </w:rPr>
        <w:t>be megy.</w:t>
      </w:r>
    </w:p>
    <w:p w14:paraId="39AC9C3C" w14:textId="292F7283" w:rsidR="00EC1C1C" w:rsidRPr="00EC1C1C" w:rsidRDefault="00EC1C1C" w:rsidP="00FB7649">
      <w:pPr>
        <w:pStyle w:val="Firstparagraph"/>
        <w:ind w:firstLine="567"/>
      </w:pPr>
      <w:r>
        <w:rPr>
          <w:rFonts w:cs="Times New Roman"/>
          <w:szCs w:val="24"/>
        </w:rPr>
        <w:t xml:space="preserve">Ez után a felhasználó ellenőrizheti a lefrissült datagridviewban, hogy a módosítás sikeres volt-e. Ezt megteheti úgy, hogy megadja újfent a könyv </w:t>
      </w:r>
      <w:r w:rsidR="00FB7649">
        <w:rPr>
          <w:rFonts w:cs="Times New Roman"/>
          <w:szCs w:val="24"/>
        </w:rPr>
        <w:t>azonosítóját,</w:t>
      </w:r>
      <w:r>
        <w:rPr>
          <w:rFonts w:cs="Times New Roman"/>
          <w:szCs w:val="24"/>
        </w:rPr>
        <w:t xml:space="preserve"> illetve kézzel is kikereshető az adott könyv.</w:t>
      </w:r>
    </w:p>
    <w:p w14:paraId="2F069131" w14:textId="2546242F" w:rsidR="00AE604E" w:rsidRDefault="00351154" w:rsidP="00AE604E">
      <w:pPr>
        <w:pStyle w:val="Kpalrs"/>
        <w:keepNext/>
      </w:pPr>
      <w:fldSimple w:instr=" SEQ táblázat \* ARABIC ">
        <w:bookmarkStart w:id="52" w:name="_Toc102496529"/>
        <w:r w:rsidR="00FD4D8A">
          <w:rPr>
            <w:noProof/>
          </w:rPr>
          <w:t>15</w:t>
        </w:r>
      </w:fldSimple>
      <w:r w:rsidR="00AE604E">
        <w:t>. táblázat Könyv adatainak módosítása</w:t>
      </w:r>
      <w:bookmarkEnd w:id="52"/>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CD1EA9" w14:paraId="7FC1A674"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DF2779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49E20AB5"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adatainak módosítása</w:t>
            </w:r>
          </w:p>
        </w:tc>
      </w:tr>
      <w:tr w:rsidR="00EC1C1C" w:rsidRPr="00CD1EA9" w14:paraId="530852D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31BB5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1900E97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 könyv hibás adatainak kijavítása.</w:t>
            </w:r>
          </w:p>
        </w:tc>
      </w:tr>
      <w:tr w:rsidR="00EC1C1C" w:rsidRPr="00CD1EA9" w14:paraId="278067D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15EE43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Előfeltétel</w:t>
            </w:r>
          </w:p>
        </w:tc>
        <w:tc>
          <w:tcPr>
            <w:tcW w:w="6973" w:type="dxa"/>
          </w:tcPr>
          <w:p w14:paraId="3064D65D"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 xml:space="preserve">Könyv bekerülése </w:t>
            </w:r>
            <w:r>
              <w:rPr>
                <w:rFonts w:ascii="Times New Roman" w:hAnsi="Times New Roman" w:cs="Times New Roman"/>
              </w:rPr>
              <w:t>a</w:t>
            </w:r>
            <w:r w:rsidRPr="00CD1EA9">
              <w:rPr>
                <w:rFonts w:ascii="Times New Roman" w:hAnsi="Times New Roman" w:cs="Times New Roman"/>
              </w:rPr>
              <w:t>z adatbázisba.</w:t>
            </w:r>
          </w:p>
        </w:tc>
      </w:tr>
      <w:tr w:rsidR="00EC1C1C" w:rsidRPr="00CD1EA9" w14:paraId="775889F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41D1923"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6B5A0401"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módosulnak.</w:t>
            </w:r>
          </w:p>
        </w:tc>
      </w:tr>
      <w:tr w:rsidR="00EC1C1C" w:rsidRPr="00CD1EA9" w14:paraId="31CB385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AB1CB09"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Sikertelen lefutás</w:t>
            </w:r>
          </w:p>
        </w:tc>
        <w:tc>
          <w:tcPr>
            <w:tcW w:w="6973" w:type="dxa"/>
          </w:tcPr>
          <w:p w14:paraId="31C6C6F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adatok nem módosulnak.</w:t>
            </w:r>
          </w:p>
        </w:tc>
      </w:tr>
      <w:tr w:rsidR="00EC1C1C" w:rsidRPr="00CD1EA9" w14:paraId="56C4A7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3D0FD6"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2D95615B"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Felhasználó</w:t>
            </w:r>
          </w:p>
        </w:tc>
      </w:tr>
      <w:tr w:rsidR="00EC1C1C" w:rsidRPr="00CD1EA9" w14:paraId="7AB399F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1481ED1"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Kiváltó esemény</w:t>
            </w:r>
          </w:p>
        </w:tc>
        <w:tc>
          <w:tcPr>
            <w:tcW w:w="6973" w:type="dxa"/>
          </w:tcPr>
          <w:p w14:paraId="56D31403"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Az adatbázis ellenőrzésekor észlelt hiba.</w:t>
            </w:r>
          </w:p>
        </w:tc>
      </w:tr>
      <w:tr w:rsidR="00EC1C1C" w:rsidRPr="00CD1EA9" w14:paraId="0DA04EA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7279C7C"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149988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5AB1A97"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027C8A8"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Tevékenység</w:t>
                  </w:r>
                </w:p>
              </w:tc>
            </w:tr>
            <w:tr w:rsidR="00EC1C1C" w:rsidRPr="00CD1EA9" w14:paraId="2C338D2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DD938"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433398C"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Hiba észlelése.</w:t>
                  </w:r>
                </w:p>
              </w:tc>
            </w:tr>
            <w:tr w:rsidR="00EC1C1C" w:rsidRPr="00CD1EA9" w14:paraId="71022D6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0BAA3C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2</w:t>
                  </w:r>
                </w:p>
              </w:tc>
              <w:tc>
                <w:tcPr>
                  <w:tcW w:w="6123" w:type="dxa"/>
                </w:tcPr>
                <w:p w14:paraId="2328D864"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Könyv kiválasztása.</w:t>
                  </w:r>
                </w:p>
              </w:tc>
            </w:tr>
            <w:tr w:rsidR="00EC1C1C" w:rsidRPr="00CD1EA9" w14:paraId="287951C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9571C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2F3BE97E"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Hibás adatok javítása.</w:t>
                  </w:r>
                </w:p>
              </w:tc>
            </w:tr>
            <w:tr w:rsidR="00EC1C1C" w:rsidRPr="00CD1EA9" w14:paraId="6467BE8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1431250"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4</w:t>
                  </w:r>
                </w:p>
              </w:tc>
              <w:tc>
                <w:tcPr>
                  <w:tcW w:w="6123" w:type="dxa"/>
                </w:tcPr>
                <w:p w14:paraId="15226AC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Javítások mentése.</w:t>
                  </w:r>
                </w:p>
              </w:tc>
            </w:tr>
            <w:tr w:rsidR="00EC1C1C" w:rsidRPr="00CD1EA9" w14:paraId="59B168F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B04C6CF"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14BF2E2"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Ellenőrzés.</w:t>
                  </w:r>
                </w:p>
              </w:tc>
            </w:tr>
          </w:tbl>
          <w:p w14:paraId="0615CE84"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CD1EA9" w14:paraId="36724E3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9F65F6B" w14:textId="77777777" w:rsidR="00EC1C1C" w:rsidRPr="00CD1EA9" w:rsidRDefault="00EC1C1C" w:rsidP="003F0B5A">
            <w:pPr>
              <w:pStyle w:val="Norml1"/>
              <w:spacing w:before="0" w:after="0" w:line="259" w:lineRule="auto"/>
              <w:rPr>
                <w:rFonts w:ascii="Times New Roman" w:hAnsi="Times New Roman" w:cs="Times New Roman"/>
              </w:rPr>
            </w:pPr>
            <w:r w:rsidRPr="00CD1EA9">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CD1EA9" w14:paraId="007AEAD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BB76449"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58F2B40" w14:textId="77777777" w:rsidR="00EC1C1C" w:rsidRPr="00CD1EA9"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Elágazó tevékenység</w:t>
                  </w:r>
                </w:p>
              </w:tc>
            </w:tr>
            <w:tr w:rsidR="00EC1C1C" w:rsidRPr="00CD1EA9" w14:paraId="6CF3DAC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90744E"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5.1</w:t>
                  </w:r>
                </w:p>
              </w:tc>
              <w:tc>
                <w:tcPr>
                  <w:tcW w:w="6123" w:type="dxa"/>
                  <w:tcBorders>
                    <w:top w:val="none" w:sz="0" w:space="0" w:color="auto"/>
                    <w:left w:val="none" w:sz="0" w:space="0" w:color="auto"/>
                    <w:bottom w:val="none" w:sz="0" w:space="0" w:color="auto"/>
                    <w:right w:val="none" w:sz="0" w:space="0" w:color="auto"/>
                  </w:tcBorders>
                </w:tcPr>
                <w:p w14:paraId="6ECA9645" w14:textId="77777777" w:rsidR="00EC1C1C" w:rsidRPr="00CD1E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Sikertelen volt az adatmódosítás.</w:t>
                  </w:r>
                </w:p>
              </w:tc>
            </w:tr>
            <w:tr w:rsidR="00EC1C1C" w:rsidRPr="00CD1EA9" w14:paraId="5460DAB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21CA256" w14:textId="77777777" w:rsidR="00EC1C1C" w:rsidRPr="00CD1EA9" w:rsidRDefault="00EC1C1C" w:rsidP="003F0B5A">
                  <w:pPr>
                    <w:pStyle w:val="Norml1"/>
                    <w:spacing w:before="0" w:after="0" w:line="259" w:lineRule="auto"/>
                    <w:jc w:val="center"/>
                    <w:rPr>
                      <w:rFonts w:ascii="Times New Roman" w:hAnsi="Times New Roman" w:cs="Times New Roman"/>
                    </w:rPr>
                  </w:pPr>
                  <w:r w:rsidRPr="00CD1EA9">
                    <w:rPr>
                      <w:rFonts w:ascii="Times New Roman" w:hAnsi="Times New Roman" w:cs="Times New Roman"/>
                    </w:rPr>
                    <w:t xml:space="preserve">5.2 </w:t>
                  </w:r>
                </w:p>
              </w:tc>
              <w:tc>
                <w:tcPr>
                  <w:tcW w:w="6123" w:type="dxa"/>
                </w:tcPr>
                <w:p w14:paraId="7F8CB74C"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D1EA9">
                    <w:rPr>
                      <w:rFonts w:ascii="Times New Roman" w:hAnsi="Times New Roman" w:cs="Times New Roman"/>
                    </w:rPr>
                    <w:t>Adatmódosítási folyamat ismételt végre hajtása.</w:t>
                  </w:r>
                </w:p>
              </w:tc>
            </w:tr>
          </w:tbl>
          <w:p w14:paraId="22B28A59" w14:textId="77777777" w:rsidR="00EC1C1C" w:rsidRPr="00CD1E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6AF8B2F" w14:textId="7E96BF88" w:rsidR="00EC1C1C" w:rsidRDefault="00EC1C1C" w:rsidP="00EC1C1C">
      <w:pPr>
        <w:pStyle w:val="Cmsor3"/>
      </w:pPr>
      <w:bookmarkStart w:id="53" w:name="_Toc102502270"/>
      <w:r>
        <w:t>Könyv törlése</w:t>
      </w:r>
      <w:bookmarkEnd w:id="53"/>
    </w:p>
    <w:p w14:paraId="70E3EF4F" w14:textId="203208ED" w:rsidR="00EC1C1C" w:rsidRPr="00EC1C1C" w:rsidRDefault="00EC1C1C" w:rsidP="00EC1C1C">
      <w:pPr>
        <w:ind w:firstLine="0"/>
        <w:rPr>
          <w:rFonts w:cs="Times New Roman"/>
          <w:szCs w:val="24"/>
        </w:rPr>
      </w:pPr>
      <w:r w:rsidRPr="00EC1C1C">
        <w:rPr>
          <w:rFonts w:cs="Times New Roman"/>
          <w:szCs w:val="24"/>
        </w:rPr>
        <w:t>Több esetben is szükségeltethet e funkció használata. Vásárlás, hibás felvitel,</w:t>
      </w:r>
      <w:r w:rsidR="00FE2F79">
        <w:rPr>
          <w:rFonts w:cs="Times New Roman"/>
          <w:szCs w:val="24"/>
        </w:rPr>
        <w:t xml:space="preserve"> illetve</w:t>
      </w:r>
      <w:r w:rsidRPr="00EC1C1C">
        <w:rPr>
          <w:rFonts w:cs="Times New Roman"/>
          <w:szCs w:val="24"/>
        </w:rPr>
        <w:t xml:space="preserve"> leltár esetén, ha olyan könyv szerepel az adatbázisban, ami az üzletben nem felelhető. </w:t>
      </w:r>
    </w:p>
    <w:p w14:paraId="0AC759A1" w14:textId="2D24D700" w:rsidR="00EC1C1C" w:rsidRDefault="00EC1C1C" w:rsidP="00EC1C1C">
      <w:pPr>
        <w:rPr>
          <w:rFonts w:cs="Times New Roman"/>
          <w:szCs w:val="24"/>
        </w:rPr>
      </w:pPr>
      <w:r w:rsidRPr="00EC1C1C">
        <w:rPr>
          <w:rFonts w:cs="Times New Roman"/>
          <w:szCs w:val="24"/>
        </w:rPr>
        <w:t>Egyik esete mikor vásárlás alkalmával töröljük a könyvet az adatbázisból. Ez az eladás funkcióval van egybe kötve és egy egyszerű törlési folyamat megy végbe az eladás gomb megnyomása után annyiszor, ahány könyvet az aktuális értékesítéskor elvisznek. Ez a törlési folyamatot nem közvetlenül a felhasználó végzi el, hanem automatikusan megy végbe</w:t>
      </w:r>
      <w:r w:rsidR="00FE2F79">
        <w:rPr>
          <w:rFonts w:cs="Times New Roman"/>
          <w:szCs w:val="24"/>
        </w:rPr>
        <w:t xml:space="preserve"> az eladás során.</w:t>
      </w:r>
    </w:p>
    <w:p w14:paraId="6F84C07F" w14:textId="60DA2393" w:rsidR="00EC1C1C" w:rsidRPr="00EC1C1C" w:rsidRDefault="00EC1C1C" w:rsidP="00EC1C1C">
      <w:pPr>
        <w:rPr>
          <w:szCs w:val="24"/>
        </w:rPr>
      </w:pPr>
      <w:r w:rsidRPr="004A5E78">
        <w:rPr>
          <w:rFonts w:cs="Times New Roman"/>
          <w:szCs w:val="24"/>
        </w:rPr>
        <w:lastRenderedPageBreak/>
        <w:t xml:space="preserve">Más esetekben kifejezetten a könyv törlése a cél </w:t>
      </w:r>
      <w:r w:rsidR="00FE2F79">
        <w:rPr>
          <w:rFonts w:cs="Times New Roman"/>
          <w:szCs w:val="24"/>
        </w:rPr>
        <w:t>közvetlenül a felhasználó álltal</w:t>
      </w:r>
      <w:r w:rsidRPr="004A5E78">
        <w:rPr>
          <w:rFonts w:cs="Times New Roman"/>
          <w:szCs w:val="24"/>
        </w:rPr>
        <w:t>. Ilyen eset például, ha hibásan lett hozzáadva az adatbázishoz</w:t>
      </w:r>
      <w:r>
        <w:rPr>
          <w:rFonts w:cs="Times New Roman"/>
          <w:szCs w:val="24"/>
        </w:rPr>
        <w:t xml:space="preserve"> egy könyv, vagy pedig leltár során, az adatbázisban szereplő könyv nincs készleten az üzletbe. </w:t>
      </w:r>
      <w:r w:rsidR="00FE2F79">
        <w:rPr>
          <w:rFonts w:cs="Times New Roman"/>
          <w:szCs w:val="24"/>
        </w:rPr>
        <w:t>Ebben</w:t>
      </w:r>
      <w:r>
        <w:rPr>
          <w:rFonts w:cs="Times New Roman"/>
          <w:szCs w:val="24"/>
        </w:rPr>
        <w:t xml:space="preserve"> helyzetben a felhasználónak meg kell adnia a könyv azonosítóját</w:t>
      </w:r>
      <w:r w:rsidR="00FE2F79">
        <w:rPr>
          <w:rFonts w:cs="Times New Roman"/>
          <w:szCs w:val="24"/>
        </w:rPr>
        <w:t>,</w:t>
      </w:r>
      <w:r>
        <w:rPr>
          <w:rFonts w:cs="Times New Roman"/>
          <w:szCs w:val="24"/>
        </w:rPr>
        <w:t xml:space="preserve"> ezt követően pedig a törlés gomb megnyomásával a könyv törlődik az adatbázisból. Ha ez megtörtént a felhasználónak ellenőriznie kell, hogy a törlés sikeres volt-e</w:t>
      </w:r>
      <w:r w:rsidR="00FE2F79">
        <w:rPr>
          <w:rFonts w:cs="Times New Roman"/>
          <w:szCs w:val="24"/>
        </w:rPr>
        <w:t>, ezt megteheti úgy, hogy kézzel meg adja a törlőt könyv azonosítóját</w:t>
      </w:r>
      <w:r>
        <w:rPr>
          <w:rFonts w:cs="Times New Roman"/>
          <w:szCs w:val="24"/>
        </w:rPr>
        <w:t>. Ha nem</w:t>
      </w:r>
      <w:r w:rsidR="00FE2F79">
        <w:rPr>
          <w:rFonts w:cs="Times New Roman"/>
          <w:szCs w:val="24"/>
        </w:rPr>
        <w:t xml:space="preserve"> történt meg az törlés, </w:t>
      </w:r>
      <w:r>
        <w:rPr>
          <w:rFonts w:cs="Times New Roman"/>
          <w:szCs w:val="24"/>
        </w:rPr>
        <w:t>akkor újra végre kell hajtania a folyamatot.</w:t>
      </w:r>
    </w:p>
    <w:p w14:paraId="5C88B559" w14:textId="2D97806E" w:rsidR="00AE604E" w:rsidRDefault="00351154" w:rsidP="00AE604E">
      <w:pPr>
        <w:pStyle w:val="Kpalrs"/>
        <w:keepNext/>
      </w:pPr>
      <w:fldSimple w:instr=" SEQ táblázat \* ARABIC ">
        <w:bookmarkStart w:id="54" w:name="_Toc102496530"/>
        <w:r w:rsidR="00FD4D8A">
          <w:rPr>
            <w:noProof/>
          </w:rPr>
          <w:t>16</w:t>
        </w:r>
      </w:fldSimple>
      <w:r w:rsidR="00AE604E">
        <w:t>. táblázat Könyv törlése</w:t>
      </w:r>
      <w:bookmarkEnd w:id="5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EC1C1C" w:rsidRPr="00395DF3" w14:paraId="7B365D8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2D9C351"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726EBF2" w14:textId="17CAFB38"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rPr>
            </w:pPr>
            <w:r w:rsidRPr="00395DF3">
              <w:rPr>
                <w:rFonts w:ascii="Times New Roman" w:hAnsi="Times New Roman" w:cs="Times New Roman"/>
              </w:rPr>
              <w:t xml:space="preserve">Könyv törlése </w:t>
            </w:r>
          </w:p>
        </w:tc>
      </w:tr>
      <w:tr w:rsidR="00EC1C1C" w:rsidRPr="00395DF3" w14:paraId="4F7BAEC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FAE1FB6"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06038115"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eltávolítása az adatbázisból.</w:t>
            </w:r>
          </w:p>
        </w:tc>
      </w:tr>
      <w:tr w:rsidR="00EC1C1C" w:rsidRPr="00395DF3" w14:paraId="22E72E4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6EC482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Előfeltétel</w:t>
            </w:r>
          </w:p>
        </w:tc>
        <w:tc>
          <w:tcPr>
            <w:tcW w:w="6973" w:type="dxa"/>
          </w:tcPr>
          <w:p w14:paraId="4198EDCA"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Hibás könyv felvitele.</w:t>
            </w:r>
          </w:p>
        </w:tc>
      </w:tr>
      <w:tr w:rsidR="00EC1C1C" w:rsidRPr="00395DF3" w14:paraId="74F331B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9E6659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36D3C32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törlése megtörtént.</w:t>
            </w:r>
          </w:p>
        </w:tc>
      </w:tr>
      <w:tr w:rsidR="00EC1C1C" w:rsidRPr="00395DF3" w14:paraId="21F0C1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0C84028"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Sikertelen lefutás</w:t>
            </w:r>
          </w:p>
        </w:tc>
        <w:tc>
          <w:tcPr>
            <w:tcW w:w="6973" w:type="dxa"/>
          </w:tcPr>
          <w:p w14:paraId="0D521B5F"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EC1C1C" w:rsidRPr="00395DF3" w14:paraId="34AA140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95E17"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4A0B7591"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EC1C1C" w:rsidRPr="00395DF3" w14:paraId="6824833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BCEBD35"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Kiváltó esemény</w:t>
            </w:r>
          </w:p>
        </w:tc>
        <w:tc>
          <w:tcPr>
            <w:tcW w:w="6973" w:type="dxa"/>
          </w:tcPr>
          <w:p w14:paraId="453D9FB4"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68974D2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BCA07F4"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37EF02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09FFFF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52BAF40"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Tevékenység</w:t>
                  </w:r>
                </w:p>
              </w:tc>
            </w:tr>
            <w:tr w:rsidR="00EC1C1C" w:rsidRPr="00395DF3" w14:paraId="4CD7C32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737BB21"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012D08E"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Könyvkezelő felület megnyitása.</w:t>
                  </w:r>
                </w:p>
              </w:tc>
            </w:tr>
            <w:tr w:rsidR="00EC1C1C" w:rsidRPr="00395DF3" w14:paraId="3F7E1A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67B59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2</w:t>
                  </w:r>
                </w:p>
              </w:tc>
              <w:tc>
                <w:tcPr>
                  <w:tcW w:w="6123" w:type="dxa"/>
                </w:tcPr>
                <w:p w14:paraId="01AF5C8C"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Könyv meg keresése.</w:t>
                  </w:r>
                </w:p>
              </w:tc>
            </w:tr>
            <w:tr w:rsidR="00EC1C1C" w:rsidRPr="00395DF3" w14:paraId="6C5548C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3D66623"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3194ABF"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Könyv azonosítójának megadása.</w:t>
                  </w:r>
                </w:p>
              </w:tc>
            </w:tr>
            <w:tr w:rsidR="00EC1C1C" w:rsidRPr="00395DF3" w14:paraId="609641D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D6718F"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4</w:t>
                  </w:r>
                </w:p>
              </w:tc>
              <w:tc>
                <w:tcPr>
                  <w:tcW w:w="6123" w:type="dxa"/>
                </w:tcPr>
                <w:p w14:paraId="23CF3E50"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EC1C1C" w:rsidRPr="00395DF3" w14:paraId="71796AE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692A4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0087B6B8" w14:textId="77777777" w:rsidR="00EC1C1C"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5A076415" w14:textId="77777777" w:rsidR="00EC1C1C" w:rsidRPr="00395DF3"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C1C1C" w:rsidRPr="00395DF3" w14:paraId="1E16161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F787F22" w14:textId="77777777" w:rsidR="00EC1C1C" w:rsidRPr="00395DF3" w:rsidRDefault="00EC1C1C" w:rsidP="003F0B5A">
            <w:pPr>
              <w:pStyle w:val="Norml1"/>
              <w:spacing w:before="0" w:after="0" w:line="259" w:lineRule="auto"/>
              <w:rPr>
                <w:rFonts w:ascii="Times New Roman" w:hAnsi="Times New Roman" w:cs="Times New Roman"/>
              </w:rPr>
            </w:pPr>
            <w:r w:rsidRPr="00395DF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EC1C1C" w:rsidRPr="00395DF3" w14:paraId="24AE10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CB1EF48" w14:textId="77777777" w:rsidR="00EC1C1C" w:rsidRPr="00395DF3" w:rsidRDefault="00EC1C1C" w:rsidP="003F0B5A">
                  <w:pPr>
                    <w:pStyle w:val="Norml1"/>
                    <w:spacing w:before="0" w:after="0" w:line="259" w:lineRule="auto"/>
                    <w:jc w:val="center"/>
                    <w:rPr>
                      <w:rFonts w:ascii="Times New Roman" w:hAnsi="Times New Roman" w:cs="Times New Roman"/>
                    </w:rPr>
                  </w:pPr>
                  <w:r w:rsidRPr="00395DF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354BE9" w14:textId="77777777" w:rsidR="00EC1C1C" w:rsidRPr="00395DF3" w:rsidRDefault="00EC1C1C"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95DF3">
                    <w:rPr>
                      <w:rFonts w:ascii="Times New Roman" w:hAnsi="Times New Roman" w:cs="Times New Roman"/>
                    </w:rPr>
                    <w:t>Elágazó tevékenység</w:t>
                  </w:r>
                </w:p>
              </w:tc>
            </w:tr>
            <w:tr w:rsidR="00EC1C1C" w:rsidRPr="00395DF3" w14:paraId="623DBA9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4C26708"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0F781DC" w14:textId="77777777" w:rsidR="00EC1C1C" w:rsidRPr="004567A9" w:rsidRDefault="00EC1C1C"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EC1C1C" w:rsidRPr="00395DF3" w14:paraId="1802E75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52C6C26" w14:textId="77777777" w:rsidR="00EC1C1C" w:rsidRPr="00395DF3" w:rsidRDefault="00EC1C1C"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395DF3">
                    <w:rPr>
                      <w:rFonts w:ascii="Times New Roman" w:hAnsi="Times New Roman" w:cs="Times New Roman"/>
                    </w:rPr>
                    <w:t>.2</w:t>
                  </w:r>
                </w:p>
              </w:tc>
              <w:tc>
                <w:tcPr>
                  <w:tcW w:w="6123" w:type="dxa"/>
                </w:tcPr>
                <w:p w14:paraId="443DF593" w14:textId="77777777" w:rsidR="00EC1C1C" w:rsidRPr="004567A9"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4271AD67" w14:textId="77777777" w:rsidR="00EC1C1C" w:rsidRPr="00395DF3" w:rsidRDefault="00EC1C1C"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4190EE" w14:textId="20EA988C" w:rsidR="00EC1C1C" w:rsidRDefault="00853176" w:rsidP="00E472D8">
      <w:pPr>
        <w:pStyle w:val="Cmsor2"/>
      </w:pPr>
      <w:bookmarkStart w:id="55" w:name="_Toc102502271"/>
      <w:r>
        <w:t>Kívánság lista</w:t>
      </w:r>
      <w:bookmarkEnd w:id="55"/>
    </w:p>
    <w:p w14:paraId="4BAD1B90" w14:textId="77777777" w:rsidR="00FE2F79" w:rsidRDefault="003A7712" w:rsidP="003A7712">
      <w:pPr>
        <w:pStyle w:val="Firstparagraph"/>
        <w:rPr>
          <w:rFonts w:cs="Times New Roman"/>
          <w:szCs w:val="24"/>
        </w:rPr>
      </w:pPr>
      <w:r w:rsidRPr="1F1484A0">
        <w:rPr>
          <w:rFonts w:cs="Times New Roman"/>
          <w:szCs w:val="24"/>
        </w:rPr>
        <w:t xml:space="preserve">A kívánság lista egy lehetőség a vásárlók számára, hogy egy általuk keresett, de az üzletben nem fellelhető könyvet </w:t>
      </w:r>
      <w:r w:rsidR="00FE2F79">
        <w:rPr>
          <w:rFonts w:cs="Times New Roman"/>
          <w:szCs w:val="24"/>
        </w:rPr>
        <w:t>„</w:t>
      </w:r>
      <w:r>
        <w:rPr>
          <w:rFonts w:cs="Times New Roman"/>
          <w:szCs w:val="24"/>
        </w:rPr>
        <w:t>megrendeljenek</w:t>
      </w:r>
      <w:r w:rsidR="00FE2F79">
        <w:rPr>
          <w:rFonts w:cs="Times New Roman"/>
          <w:szCs w:val="24"/>
        </w:rPr>
        <w:t>”</w:t>
      </w:r>
      <w:r>
        <w:rPr>
          <w:rFonts w:cs="Times New Roman"/>
          <w:szCs w:val="24"/>
        </w:rPr>
        <w:t>.</w:t>
      </w:r>
    </w:p>
    <w:p w14:paraId="62EAF22C" w14:textId="0E47D916" w:rsidR="003A7712" w:rsidRPr="003A7712" w:rsidRDefault="003A7712" w:rsidP="00FE2F79">
      <w:pPr>
        <w:pStyle w:val="Firstparagraph"/>
        <w:ind w:firstLine="567"/>
      </w:pPr>
      <w:r>
        <w:rPr>
          <w:rFonts w:cs="Times New Roman"/>
          <w:szCs w:val="24"/>
        </w:rPr>
        <w:t>Ebben az esetben a felhasználó felviszi a kívánt könyvet az adatbázisba</w:t>
      </w:r>
      <w:r w:rsidR="00FE2F79">
        <w:rPr>
          <w:rFonts w:cs="Times New Roman"/>
          <w:szCs w:val="24"/>
        </w:rPr>
        <w:t xml:space="preserve"> a vásárló adataival együtt</w:t>
      </w:r>
      <w:r>
        <w:rPr>
          <w:rFonts w:cs="Times New Roman"/>
          <w:szCs w:val="24"/>
        </w:rPr>
        <w:t>. Amikor a könyv megérkezik az üzletbe a megadott adatok alapján az felhasználó valamilyen formában értesíteni tudja a vásárlót.</w:t>
      </w:r>
    </w:p>
    <w:p w14:paraId="778C67AE" w14:textId="324AA1AE" w:rsidR="00EC1C1C" w:rsidRDefault="00EC1C1C" w:rsidP="00EC1C1C">
      <w:pPr>
        <w:pStyle w:val="Cmsor3"/>
      </w:pPr>
      <w:bookmarkStart w:id="56" w:name="_Toc102502272"/>
      <w:r>
        <w:lastRenderedPageBreak/>
        <w:t>Új kívánság hozzáadása</w:t>
      </w:r>
      <w:bookmarkEnd w:id="56"/>
    </w:p>
    <w:p w14:paraId="276E627A" w14:textId="77777777" w:rsidR="000A5909" w:rsidRDefault="003A7712" w:rsidP="003A7712">
      <w:pPr>
        <w:pStyle w:val="Firstparagraph"/>
        <w:rPr>
          <w:rFonts w:cs="Times New Roman"/>
          <w:szCs w:val="24"/>
        </w:rPr>
      </w:pPr>
      <w:r>
        <w:rPr>
          <w:rFonts w:cs="Times New Roman"/>
          <w:szCs w:val="24"/>
        </w:rPr>
        <w:t>Lehetőség van arra, hogy ha egy vásárló egy adott könyvet az üzletben nem talált meg akkor azt a kívánság listához hozzá adva értesítést kérjen arról, ha beérkezik a könyv a boltba.</w:t>
      </w:r>
    </w:p>
    <w:p w14:paraId="3A241471" w14:textId="77777777" w:rsidR="000A5909" w:rsidRDefault="000A5909" w:rsidP="000A5909">
      <w:pPr>
        <w:pStyle w:val="Firstparagraph"/>
        <w:ind w:firstLine="567"/>
        <w:rPr>
          <w:rFonts w:cs="Times New Roman"/>
          <w:szCs w:val="24"/>
        </w:rPr>
      </w:pPr>
      <w:r>
        <w:rPr>
          <w:rFonts w:cs="Times New Roman"/>
          <w:szCs w:val="24"/>
        </w:rPr>
        <w:t>Ilyenkor</w:t>
      </w:r>
      <w:r w:rsidR="003A7712">
        <w:rPr>
          <w:rFonts w:cs="Times New Roman"/>
          <w:szCs w:val="24"/>
        </w:rPr>
        <w:t xml:space="preserve"> a felhasználónak meg kell adni a keresett könyv ISBN számát, szerzőjének nevét és a könyv címét. Ezek mellett a vásárló nevét, címét, e-mail címét, telefonszámát meg kell adni</w:t>
      </w:r>
      <w:r>
        <w:rPr>
          <w:rFonts w:cs="Times New Roman"/>
          <w:szCs w:val="24"/>
        </w:rPr>
        <w:t>,</w:t>
      </w:r>
      <w:r w:rsidR="003A7712">
        <w:rPr>
          <w:rFonts w:cs="Times New Roman"/>
          <w:szCs w:val="24"/>
        </w:rPr>
        <w:t xml:space="preserve"> valamint, ha a vásárló törzsvásárlóként regisztrálva van a rendszerben, akkor a törzsvásárlói kódját is megadhatjuk. Ezt az adatot nem kötelező megadni a többivel szemben.</w:t>
      </w:r>
    </w:p>
    <w:p w14:paraId="5CC33502" w14:textId="77777777" w:rsidR="000A5909" w:rsidRDefault="003A7712" w:rsidP="000A5909">
      <w:pPr>
        <w:pStyle w:val="Firstparagraph"/>
        <w:ind w:firstLine="567"/>
        <w:rPr>
          <w:rFonts w:cs="Times New Roman"/>
          <w:szCs w:val="24"/>
        </w:rPr>
      </w:pPr>
      <w:r>
        <w:rPr>
          <w:rFonts w:cs="Times New Roman"/>
          <w:szCs w:val="24"/>
        </w:rPr>
        <w:t>A felhasználó az adatok megadása után az új kívánság hozzá adása gombbal tudja menteni a kívánságot a rendszerbe.</w:t>
      </w:r>
    </w:p>
    <w:p w14:paraId="6C77EDA1" w14:textId="3FD801A0" w:rsidR="003A7712" w:rsidRPr="000A5909" w:rsidRDefault="003A7712" w:rsidP="000A5909">
      <w:pPr>
        <w:pStyle w:val="Firstparagraph"/>
        <w:ind w:firstLine="567"/>
        <w:rPr>
          <w:rFonts w:cs="Times New Roman"/>
          <w:szCs w:val="24"/>
        </w:rPr>
      </w:pPr>
      <w:r>
        <w:rPr>
          <w:rFonts w:cs="Times New Roman"/>
          <w:szCs w:val="24"/>
        </w:rPr>
        <w:t>Ezt követően ellenőrizni kell, hogy sikeresen végbe ment-e a mentés, ha ez nem történt meg akkor meg kell ismételni a folyamatot.</w:t>
      </w:r>
    </w:p>
    <w:p w14:paraId="0BA71C1F" w14:textId="50B269BF" w:rsidR="00AE604E" w:rsidRDefault="00351154" w:rsidP="00AE604E">
      <w:pPr>
        <w:pStyle w:val="Kpalrs"/>
        <w:keepNext/>
      </w:pPr>
      <w:fldSimple w:instr=" SEQ táblázat \* ARABIC ">
        <w:bookmarkStart w:id="57" w:name="_Toc102496531"/>
        <w:r w:rsidR="00FD4D8A">
          <w:rPr>
            <w:noProof/>
          </w:rPr>
          <w:t>17</w:t>
        </w:r>
      </w:fldSimple>
      <w:r w:rsidR="00AE604E">
        <w:t>. táblázat Új kívánság hozzáadása</w:t>
      </w:r>
      <w:bookmarkEnd w:id="57"/>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9418C3" w14:paraId="544D4B7F"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E41E57"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D6CDC53" w14:textId="4DCBA6C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hozzáadása</w:t>
            </w:r>
          </w:p>
        </w:tc>
      </w:tr>
      <w:tr w:rsidR="003A7712" w:rsidRPr="009418C3" w14:paraId="4552778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561DF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6C8EDAA"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Új kívánság regisztrálása.</w:t>
            </w:r>
          </w:p>
        </w:tc>
      </w:tr>
      <w:tr w:rsidR="003A7712" w:rsidRPr="009418C3" w14:paraId="2541A03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7C0A860"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Előfeltétel</w:t>
            </w:r>
          </w:p>
        </w:tc>
        <w:tc>
          <w:tcPr>
            <w:tcW w:w="6973" w:type="dxa"/>
          </w:tcPr>
          <w:p w14:paraId="05082A0B"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Igény jelzése.</w:t>
            </w:r>
          </w:p>
        </w:tc>
      </w:tr>
      <w:tr w:rsidR="003A7712" w:rsidRPr="009418C3" w14:paraId="726E89B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1AB5A7B"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05BB02FE"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Sikeres regisztrálás.</w:t>
            </w:r>
          </w:p>
        </w:tc>
      </w:tr>
      <w:tr w:rsidR="003A7712" w:rsidRPr="009418C3" w14:paraId="198B908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5A6EBBC"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Sikertelen lefutás</w:t>
            </w:r>
          </w:p>
        </w:tc>
        <w:tc>
          <w:tcPr>
            <w:tcW w:w="6973" w:type="dxa"/>
          </w:tcPr>
          <w:p w14:paraId="3FAE3748"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6DC31772"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34A745"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7101D130" w14:textId="77777777" w:rsidR="003A7712" w:rsidRPr="00C066A9" w:rsidRDefault="003A7712" w:rsidP="003F0B5A">
            <w:pPr>
              <w:pStyle w:val="Norml1"/>
              <w:tabs>
                <w:tab w:val="left" w:pos="1110"/>
              </w:tabs>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9418C3" w14:paraId="0DC42B2D"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706757BD"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Kiváltó esemény</w:t>
            </w:r>
          </w:p>
        </w:tc>
        <w:tc>
          <w:tcPr>
            <w:tcW w:w="6973" w:type="dxa"/>
          </w:tcPr>
          <w:p w14:paraId="479DDA15"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5D9C14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9B92521"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4BA14EA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ED23D48"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3285A1EA"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Tevékenység</w:t>
                  </w:r>
                </w:p>
              </w:tc>
            </w:tr>
            <w:tr w:rsidR="003A7712" w:rsidRPr="009418C3" w14:paraId="592786B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53ECF6"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CB64FFD"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9418C3" w14:paraId="0777488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C67B9E0"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2</w:t>
                  </w:r>
                </w:p>
              </w:tc>
              <w:tc>
                <w:tcPr>
                  <w:tcW w:w="6123" w:type="dxa"/>
                </w:tcPr>
                <w:p w14:paraId="1252A457"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 kívánt könyv adatainak megadása.</w:t>
                  </w:r>
                </w:p>
              </w:tc>
            </w:tr>
            <w:tr w:rsidR="003A7712" w:rsidRPr="009418C3" w14:paraId="0B2D81E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6B30C"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15AF8FD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Adatok ellenőrzése.</w:t>
                  </w:r>
                </w:p>
              </w:tc>
            </w:tr>
            <w:tr w:rsidR="003A7712" w:rsidRPr="009418C3" w14:paraId="650671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BDD0BC6"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p>
              </w:tc>
              <w:tc>
                <w:tcPr>
                  <w:tcW w:w="6123" w:type="dxa"/>
                </w:tcPr>
                <w:p w14:paraId="1A19A61D"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w:t>
                  </w:r>
                </w:p>
              </w:tc>
            </w:tr>
            <w:tr w:rsidR="003A7712" w:rsidRPr="009418C3" w14:paraId="2C4B55B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3444DE5" w14:textId="77777777" w:rsidR="003A7712" w:rsidRPr="009418C3"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E6D25AE"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Felvétel sikerességének ellenőrzése.</w:t>
                  </w:r>
                </w:p>
              </w:tc>
            </w:tr>
          </w:tbl>
          <w:p w14:paraId="6124D8BF" w14:textId="77777777" w:rsidR="003A7712" w:rsidRPr="009418C3"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9418C3" w14:paraId="415F739C"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7C07359" w14:textId="77777777" w:rsidR="003A7712" w:rsidRPr="009418C3" w:rsidRDefault="003A7712" w:rsidP="003F0B5A">
            <w:pPr>
              <w:pStyle w:val="Norml1"/>
              <w:spacing w:before="0" w:after="0" w:line="259" w:lineRule="auto"/>
              <w:rPr>
                <w:rFonts w:ascii="Times New Roman" w:hAnsi="Times New Roman" w:cs="Times New Roman"/>
              </w:rPr>
            </w:pPr>
            <w:r w:rsidRPr="009418C3">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9418C3" w14:paraId="165B766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D15F05A" w14:textId="77777777" w:rsidR="003A7712" w:rsidRPr="009418C3" w:rsidRDefault="003A7712" w:rsidP="003F0B5A">
                  <w:pPr>
                    <w:pStyle w:val="Norml1"/>
                    <w:spacing w:before="0" w:after="0" w:line="259" w:lineRule="auto"/>
                    <w:jc w:val="center"/>
                    <w:rPr>
                      <w:rFonts w:ascii="Times New Roman" w:hAnsi="Times New Roman" w:cs="Times New Roman"/>
                    </w:rPr>
                  </w:pPr>
                  <w:r w:rsidRPr="009418C3">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B2906E" w14:textId="77777777" w:rsidR="003A7712" w:rsidRPr="009418C3"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418C3">
                    <w:rPr>
                      <w:rFonts w:ascii="Times New Roman" w:hAnsi="Times New Roman" w:cs="Times New Roman"/>
                    </w:rPr>
                    <w:t>Elágazó tevékenység</w:t>
                  </w:r>
                </w:p>
              </w:tc>
            </w:tr>
            <w:tr w:rsidR="003A7712" w:rsidRPr="009418C3" w14:paraId="7BC4504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8ED02"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3.1</w:t>
                  </w:r>
                </w:p>
              </w:tc>
              <w:tc>
                <w:tcPr>
                  <w:tcW w:w="6123" w:type="dxa"/>
                  <w:tcBorders>
                    <w:top w:val="none" w:sz="0" w:space="0" w:color="auto"/>
                    <w:left w:val="none" w:sz="0" w:space="0" w:color="auto"/>
                    <w:bottom w:val="none" w:sz="0" w:space="0" w:color="auto"/>
                    <w:right w:val="none" w:sz="0" w:space="0" w:color="auto"/>
                  </w:tcBorders>
                </w:tcPr>
                <w:p w14:paraId="16093F0B"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Valamely adat hibásan lett megadva.</w:t>
                  </w:r>
                </w:p>
              </w:tc>
            </w:tr>
            <w:tr w:rsidR="003A7712" w:rsidRPr="009418C3" w14:paraId="7AB4673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5479D7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3</w:t>
                  </w:r>
                  <w:r w:rsidRPr="00C066A9">
                    <w:rPr>
                      <w:rFonts w:ascii="Times New Roman" w:hAnsi="Times New Roman" w:cs="Times New Roman"/>
                    </w:rPr>
                    <w:t>.2</w:t>
                  </w:r>
                </w:p>
              </w:tc>
              <w:tc>
                <w:tcPr>
                  <w:tcW w:w="6123" w:type="dxa"/>
                </w:tcPr>
                <w:p w14:paraId="1771902A"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átírása/módosítása.</w:t>
                  </w:r>
                </w:p>
              </w:tc>
            </w:tr>
            <w:tr w:rsidR="003A7712" w:rsidRPr="009418C3" w14:paraId="04A6F78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5E949AD"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11BC6CCF" w14:textId="77777777" w:rsidR="003A7712" w:rsidRPr="00C066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regisztráció.</w:t>
                  </w:r>
                </w:p>
              </w:tc>
            </w:tr>
            <w:tr w:rsidR="003A7712" w:rsidRPr="009418C3" w14:paraId="208212B0"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14729D9C" w14:textId="77777777" w:rsidR="003A7712" w:rsidRPr="00C066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C066A9">
                    <w:rPr>
                      <w:rFonts w:ascii="Times New Roman" w:hAnsi="Times New Roman" w:cs="Times New Roman"/>
                    </w:rPr>
                    <w:t>.2</w:t>
                  </w:r>
                </w:p>
              </w:tc>
              <w:tc>
                <w:tcPr>
                  <w:tcW w:w="6123" w:type="dxa"/>
                </w:tcPr>
                <w:p w14:paraId="0C15198E" w14:textId="77777777" w:rsidR="003A7712" w:rsidRPr="00C066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Regisztrációs folyamat ismételt végre hajtása.</w:t>
                  </w:r>
                </w:p>
              </w:tc>
            </w:tr>
          </w:tbl>
          <w:p w14:paraId="3913A2F5" w14:textId="77777777" w:rsidR="003A7712" w:rsidRPr="009418C3"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8EA4EEB" w14:textId="340019B8" w:rsidR="003A7712" w:rsidRDefault="00EC1C1C" w:rsidP="00EC1C1C">
      <w:pPr>
        <w:pStyle w:val="Cmsor3"/>
      </w:pPr>
      <w:bookmarkStart w:id="58" w:name="_Toc102502273"/>
      <w:r>
        <w:t>Kívánság</w:t>
      </w:r>
      <w:r w:rsidR="003A7712">
        <w:t xml:space="preserve">hoz tartozó adatok </w:t>
      </w:r>
      <w:r>
        <w:t>módosítása</w:t>
      </w:r>
      <w:bookmarkEnd w:id="58"/>
    </w:p>
    <w:p w14:paraId="7A0E8177" w14:textId="77777777" w:rsidR="009A314C" w:rsidRDefault="003A7712" w:rsidP="003A7712">
      <w:pPr>
        <w:pStyle w:val="Firstparagraph"/>
        <w:rPr>
          <w:rFonts w:cs="Times New Roman"/>
          <w:szCs w:val="24"/>
        </w:rPr>
      </w:pPr>
      <w:r>
        <w:rPr>
          <w:rFonts w:cs="Times New Roman"/>
          <w:szCs w:val="24"/>
        </w:rPr>
        <w:t>Hibás kívánság felvitel esetén, illetve, ha a vásárlónak változott valamilyen adata akkor azok módosítására is van lehetőség.</w:t>
      </w:r>
    </w:p>
    <w:p w14:paraId="66A31DC7" w14:textId="3162D9FD" w:rsidR="003A7712" w:rsidRPr="003A7712" w:rsidRDefault="003A7712" w:rsidP="009A314C">
      <w:pPr>
        <w:pStyle w:val="Firstparagraph"/>
        <w:ind w:firstLine="567"/>
      </w:pPr>
      <w:r>
        <w:rPr>
          <w:rFonts w:cs="Times New Roman"/>
          <w:szCs w:val="24"/>
        </w:rPr>
        <w:lastRenderedPageBreak/>
        <w:t xml:space="preserve">Ilyenkor ki kell keresni a kívánság azonosítóját az adatbázisból azt </w:t>
      </w:r>
      <w:r w:rsidR="009A314C">
        <w:rPr>
          <w:rFonts w:cs="Times New Roman"/>
          <w:szCs w:val="24"/>
        </w:rPr>
        <w:t>megadva,</w:t>
      </w:r>
      <w:r>
        <w:rPr>
          <w:rFonts w:cs="Times New Roman"/>
          <w:szCs w:val="24"/>
        </w:rPr>
        <w:t xml:space="preserve"> valamint a módosítani kívánt adatot meghatározva tudja a felhasználó megváltoztatni az adatokat.</w:t>
      </w:r>
      <w:r w:rsidR="009A314C">
        <w:rPr>
          <w:rFonts w:cs="Times New Roman"/>
          <w:szCs w:val="24"/>
        </w:rPr>
        <w:t xml:space="preserve"> Ha az adatmódosítás lefolyt, az ablakban található datagridview automatikusan lefrissül, így a felhasználó ellenőrizni tudja, hogy a módosítás sikeres volt-e vagy sem.</w:t>
      </w:r>
    </w:p>
    <w:p w14:paraId="43D584EA" w14:textId="1779205C" w:rsidR="00574603" w:rsidRDefault="00351154" w:rsidP="00574603">
      <w:pPr>
        <w:pStyle w:val="Kpalrs"/>
        <w:keepNext/>
      </w:pPr>
      <w:fldSimple w:instr=" SEQ táblázat \* ARABIC ">
        <w:bookmarkStart w:id="59" w:name="_Toc102496532"/>
        <w:r w:rsidR="00FD4D8A">
          <w:rPr>
            <w:noProof/>
          </w:rPr>
          <w:t>18</w:t>
        </w:r>
      </w:fldSimple>
      <w:r w:rsidR="00574603">
        <w:t>. táblázat Kívánsághoz tartozó adatok módosítása</w:t>
      </w:r>
      <w:bookmarkEnd w:id="59"/>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6FFC11BB"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BA40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764FD71B" w14:textId="1040BB9F"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Kívánság</w:t>
            </w:r>
            <w:r w:rsidR="00574603">
              <w:rPr>
                <w:rFonts w:ascii="Times New Roman" w:hAnsi="Times New Roman" w:cs="Times New Roman"/>
              </w:rPr>
              <w:t>hoz tartozó adatok</w:t>
            </w:r>
            <w:r w:rsidRPr="00C702D5">
              <w:rPr>
                <w:rFonts w:ascii="Times New Roman" w:hAnsi="Times New Roman" w:cs="Times New Roman"/>
              </w:rPr>
              <w:t xml:space="preserve"> módosítása</w:t>
            </w:r>
          </w:p>
        </w:tc>
      </w:tr>
      <w:tr w:rsidR="003A7712" w:rsidRPr="00C702D5" w14:paraId="15ADA6D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441149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FBECC3A"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Hibásan felvitt adatok módosítása.</w:t>
            </w:r>
          </w:p>
        </w:tc>
      </w:tr>
      <w:tr w:rsidR="003A7712" w:rsidRPr="00C702D5" w14:paraId="67B635F2"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1E62A72"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5F734ED"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Felvitelkor hibás adat megadása.</w:t>
            </w:r>
          </w:p>
        </w:tc>
      </w:tr>
      <w:tr w:rsidR="003A7712" w:rsidRPr="00C702D5" w14:paraId="495DE4D8"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4407A8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48AA53CE"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végbe megy.</w:t>
            </w:r>
          </w:p>
        </w:tc>
      </w:tr>
      <w:tr w:rsidR="003A7712" w:rsidRPr="00C702D5" w14:paraId="76EA5FF8"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221189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3AB96F2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 módosítás sikertelen.</w:t>
            </w:r>
          </w:p>
        </w:tc>
      </w:tr>
      <w:tr w:rsidR="003A7712" w:rsidRPr="00C702D5" w14:paraId="59333AC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870926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31AD1CB6"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4B3060F4"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D63854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DFD5847"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C702D5" w14:paraId="2EE7B45F"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A043D3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2A2C4E" w14:paraId="1210541E"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FAD593F"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8459FCD" w14:textId="77777777" w:rsidR="003A7712" w:rsidRPr="002A2C4E"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A2C4E">
                    <w:rPr>
                      <w:rFonts w:ascii="Times New Roman" w:hAnsi="Times New Roman" w:cs="Times New Roman"/>
                    </w:rPr>
                    <w:t>Tevékenység</w:t>
                  </w:r>
                </w:p>
              </w:tc>
            </w:tr>
            <w:tr w:rsidR="003A7712" w:rsidRPr="002A2C4E" w14:paraId="4F5062E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777B1CE"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5ECFA6F"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Hiba észlelése.</w:t>
                  </w:r>
                </w:p>
              </w:tc>
            </w:tr>
            <w:tr w:rsidR="003A7712" w:rsidRPr="002A2C4E" w14:paraId="16005A9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59EFAF1B"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2</w:t>
                  </w:r>
                </w:p>
              </w:tc>
              <w:tc>
                <w:tcPr>
                  <w:tcW w:w="6123" w:type="dxa"/>
                </w:tcPr>
                <w:p w14:paraId="5B1D8190"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azonosító megadása.</w:t>
                  </w:r>
                </w:p>
              </w:tc>
            </w:tr>
            <w:tr w:rsidR="003A7712" w:rsidRPr="002A2C4E" w14:paraId="6B72B52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6A00E33"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54D8EF8"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Hibás adat megadása megfelelően.</w:t>
                  </w:r>
                </w:p>
              </w:tc>
            </w:tr>
            <w:tr w:rsidR="003A7712" w:rsidRPr="002A2C4E" w14:paraId="38E28EBE"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A9BA88D" w14:textId="77777777" w:rsidR="003A7712" w:rsidRPr="002A2C4E" w:rsidRDefault="003A7712" w:rsidP="003F0B5A">
                  <w:pPr>
                    <w:pStyle w:val="Norml1"/>
                    <w:spacing w:before="0" w:after="0" w:line="259" w:lineRule="auto"/>
                    <w:jc w:val="center"/>
                    <w:rPr>
                      <w:rFonts w:ascii="Times New Roman" w:hAnsi="Times New Roman" w:cs="Times New Roman"/>
                    </w:rPr>
                  </w:pPr>
                  <w:r w:rsidRPr="002A2C4E">
                    <w:rPr>
                      <w:rFonts w:ascii="Times New Roman" w:hAnsi="Times New Roman" w:cs="Times New Roman"/>
                    </w:rPr>
                    <w:t>4</w:t>
                  </w:r>
                </w:p>
              </w:tc>
              <w:tc>
                <w:tcPr>
                  <w:tcW w:w="6123" w:type="dxa"/>
                </w:tcPr>
                <w:p w14:paraId="309E02EA" w14:textId="77777777" w:rsidR="003A7712" w:rsidRPr="002A2C4E"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gomb megnyomása.</w:t>
                  </w:r>
                </w:p>
              </w:tc>
            </w:tr>
            <w:tr w:rsidR="003A7712" w:rsidRPr="002A2C4E" w14:paraId="414E900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68AF0A7"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7B3F2A81"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sikerességének ellenőrzése.</w:t>
                  </w:r>
                </w:p>
              </w:tc>
            </w:tr>
          </w:tbl>
          <w:p w14:paraId="7DF80513"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D03330E"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09FF6DC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5DA4D4C"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722B61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9B091E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C53011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2D4122F" w14:textId="77777777" w:rsidR="003A7712" w:rsidRPr="002A2C4E"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2A2C4E">
                    <w:rPr>
                      <w:rFonts w:ascii="Times New Roman" w:hAnsi="Times New Roman" w:cs="Times New Roman"/>
                    </w:rPr>
                    <w:t>.</w:t>
                  </w:r>
                  <w:r>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3CCA6A0B" w14:textId="77777777" w:rsidR="003A7712" w:rsidRPr="002A2C4E"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Módosítás sikertelen.</w:t>
                  </w:r>
                </w:p>
              </w:tc>
            </w:tr>
            <w:tr w:rsidR="003A7712" w:rsidRPr="00C702D5" w14:paraId="47A252C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575D81B5" w14:textId="77777777" w:rsidR="003A7712"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5.2</w:t>
                  </w:r>
                </w:p>
              </w:tc>
              <w:tc>
                <w:tcPr>
                  <w:tcW w:w="6123" w:type="dxa"/>
                </w:tcPr>
                <w:p w14:paraId="3945D8FE" w14:textId="77777777" w:rsidR="003A7712"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Adatmódosítási folyamat újboni végre hajtása.</w:t>
                  </w:r>
                </w:p>
              </w:tc>
            </w:tr>
          </w:tbl>
          <w:p w14:paraId="394D7EB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50DBDBC" w14:textId="36A6A1A4" w:rsidR="00853176" w:rsidRDefault="003A7712" w:rsidP="00EC1C1C">
      <w:pPr>
        <w:pStyle w:val="Cmsor3"/>
      </w:pPr>
      <w:bookmarkStart w:id="60" w:name="_Toc102502274"/>
      <w:r>
        <w:t>Kívánság törlése</w:t>
      </w:r>
      <w:bookmarkEnd w:id="60"/>
    </w:p>
    <w:p w14:paraId="415C3BE0" w14:textId="488C4A01" w:rsidR="009A314C" w:rsidRDefault="003A7712" w:rsidP="009A314C">
      <w:pPr>
        <w:pStyle w:val="Firstparagraph"/>
        <w:rPr>
          <w:rFonts w:cs="Times New Roman"/>
          <w:szCs w:val="24"/>
        </w:rPr>
      </w:pPr>
      <w:r w:rsidRPr="006A3FA5">
        <w:rPr>
          <w:rFonts w:cs="Times New Roman"/>
          <w:szCs w:val="24"/>
        </w:rPr>
        <w:t>Az alkalmazás lehetővé teszi a felhasználó számára, hogy szükség esetén kívánságot törölni tudjon. Olyan esetekben használható, ha például a vásárló jelzi, hogy már nincsen szüksége a könyvre, mert esetlegesen már máshol megtalálta a keresett könyvet. Vagy olyan esetben törölhetjük a kívánságot, ha feleslegesen lett felvezetve. Valamint akkor törölni kell a kívánságot mikor végbe ment az adott könyv eladása</w:t>
      </w:r>
      <w:r w:rsidR="009A314C">
        <w:rPr>
          <w:rFonts w:cs="Times New Roman"/>
          <w:szCs w:val="24"/>
        </w:rPr>
        <w:t xml:space="preserve"> a kívánságot leadott vásárló által</w:t>
      </w:r>
      <w:r w:rsidRPr="006A3FA5">
        <w:rPr>
          <w:rFonts w:cs="Times New Roman"/>
          <w:szCs w:val="24"/>
        </w:rPr>
        <w:t>.</w:t>
      </w:r>
    </w:p>
    <w:p w14:paraId="3193D92F" w14:textId="1DD64D32" w:rsidR="003A7712" w:rsidRDefault="003A7712" w:rsidP="009A314C">
      <w:pPr>
        <w:pStyle w:val="Firstparagraph"/>
        <w:ind w:firstLine="567"/>
        <w:rPr>
          <w:rFonts w:cs="Times New Roman"/>
          <w:szCs w:val="24"/>
        </w:rPr>
      </w:pPr>
      <w:r w:rsidRPr="006A3FA5">
        <w:rPr>
          <w:rFonts w:cs="Times New Roman"/>
          <w:szCs w:val="24"/>
        </w:rPr>
        <w:t>Ilyenkor a felhasználónak meg kell keresni-e az adott kívánság azonosítóját és annak megadásával a rendszerből törölni tudja az adott adatokat. Ezt követően ellenőrizni kell, hogy sikeresen végbe ment-e a törlés. Ha nem akkor ismételten végre kell hajtani a folyamatot</w:t>
      </w:r>
      <w:r>
        <w:rPr>
          <w:rFonts w:cs="Times New Roman"/>
          <w:szCs w:val="24"/>
        </w:rPr>
        <w:t>.</w:t>
      </w:r>
    </w:p>
    <w:p w14:paraId="3984B498" w14:textId="0A5309DE" w:rsidR="00574603" w:rsidRDefault="00351154" w:rsidP="00574603">
      <w:pPr>
        <w:pStyle w:val="Kpalrs"/>
        <w:keepNext/>
      </w:pPr>
      <w:fldSimple w:instr=" SEQ táblázat \* ARABIC ">
        <w:bookmarkStart w:id="61" w:name="_Toc102496533"/>
        <w:r w:rsidR="00FD4D8A">
          <w:rPr>
            <w:noProof/>
          </w:rPr>
          <w:t>19</w:t>
        </w:r>
      </w:fldSimple>
      <w:r w:rsidR="00574603">
        <w:t>. táblázat Kívánság törlése</w:t>
      </w:r>
      <w:bookmarkEnd w:id="61"/>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39AB1228" w14:textId="77777777" w:rsidTr="00E15B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CDA3C5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B4AA50F"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 xml:space="preserve">Kívánság </w:t>
            </w:r>
            <w:r>
              <w:rPr>
                <w:rFonts w:ascii="Times New Roman" w:hAnsi="Times New Roman" w:cs="Times New Roman"/>
              </w:rPr>
              <w:t>törlése</w:t>
            </w:r>
          </w:p>
        </w:tc>
      </w:tr>
      <w:tr w:rsidR="003A7712" w:rsidRPr="00C702D5" w14:paraId="63D9247C"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2E45CF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DCFB17F"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eltávolítása az adatbázisból.</w:t>
            </w:r>
          </w:p>
        </w:tc>
      </w:tr>
      <w:tr w:rsidR="003A7712" w:rsidRPr="00C702D5" w14:paraId="18709A19"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1C59909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30D1879"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Felesleges kívánság felvitele.</w:t>
            </w:r>
          </w:p>
        </w:tc>
      </w:tr>
      <w:tr w:rsidR="003A7712" w:rsidRPr="00C702D5" w14:paraId="32BCA909"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D47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lastRenderedPageBreak/>
              <w:t>Sikeres lefutás</w:t>
            </w:r>
          </w:p>
        </w:tc>
        <w:tc>
          <w:tcPr>
            <w:tcW w:w="6973" w:type="dxa"/>
            <w:tcBorders>
              <w:top w:val="none" w:sz="0" w:space="0" w:color="auto"/>
              <w:left w:val="none" w:sz="0" w:space="0" w:color="auto"/>
              <w:bottom w:val="none" w:sz="0" w:space="0" w:color="auto"/>
              <w:right w:val="none" w:sz="0" w:space="0" w:color="auto"/>
            </w:tcBorders>
          </w:tcPr>
          <w:p w14:paraId="1BEB738D"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törlése megtörtént.</w:t>
            </w:r>
          </w:p>
        </w:tc>
      </w:tr>
      <w:tr w:rsidR="003A7712" w:rsidRPr="00C702D5" w14:paraId="3118E231"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AAD9CA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16093F4"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folyamata sikertelen.</w:t>
            </w:r>
          </w:p>
        </w:tc>
      </w:tr>
      <w:tr w:rsidR="003A7712" w:rsidRPr="00C702D5" w14:paraId="7B2C4837"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2AA308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76141310"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1FB7198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CDB6C7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8DD5FF5"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279C1A56" w14:textId="77777777" w:rsidTr="00E15B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E5B8D5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C875A1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9490929"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1F12E3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2E0236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97D0E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7E3763F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lista kezelő felület megnyitása.</w:t>
                  </w:r>
                </w:p>
              </w:tc>
            </w:tr>
            <w:tr w:rsidR="003A7712" w:rsidRPr="00C702D5" w14:paraId="375430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25EAC7E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3B04844C"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 meg keresése.</w:t>
                  </w:r>
                </w:p>
              </w:tc>
            </w:tr>
            <w:tr w:rsidR="003A7712" w:rsidRPr="00C702D5" w14:paraId="1BDF67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3C61CC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24AD522"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Kívánságazonosító megadása.</w:t>
                  </w:r>
                </w:p>
              </w:tc>
            </w:tr>
            <w:tr w:rsidR="003A7712" w:rsidRPr="00C702D5" w14:paraId="2882C9B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6486CDF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22977C2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w:t>
                  </w:r>
                </w:p>
              </w:tc>
            </w:tr>
            <w:tr w:rsidR="003A7712" w:rsidRPr="00C702D5" w14:paraId="7B53614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C80903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p>
              </w:tc>
              <w:tc>
                <w:tcPr>
                  <w:tcW w:w="6123" w:type="dxa"/>
                  <w:tcBorders>
                    <w:top w:val="none" w:sz="0" w:space="0" w:color="auto"/>
                    <w:left w:val="none" w:sz="0" w:space="0" w:color="auto"/>
                    <w:bottom w:val="none" w:sz="0" w:space="0" w:color="auto"/>
                    <w:right w:val="none" w:sz="0" w:space="0" w:color="auto"/>
                  </w:tcBorders>
                </w:tcPr>
                <w:p w14:paraId="2B29BD64" w14:textId="77777777" w:rsidR="003A7712"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Törlés sikerességének ellenőrzése.</w:t>
                  </w:r>
                </w:p>
              </w:tc>
            </w:tr>
          </w:tbl>
          <w:p w14:paraId="48C779E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3942717A" w14:textId="77777777" w:rsidTr="00E15B6F">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2AAB2E69"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14EDBD30"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4202B7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1304C58"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4AF9EFF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7F9F85"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5E179D49" w14:textId="77777777" w:rsidR="003A7712" w:rsidRPr="004567A9"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törlés.</w:t>
                  </w:r>
                </w:p>
              </w:tc>
            </w:tr>
            <w:tr w:rsidR="003A7712" w:rsidRPr="00C702D5" w14:paraId="6AE1E9ED"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17850B0" w14:textId="77777777" w:rsidR="003A7712" w:rsidRPr="004567A9"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5</w:t>
                  </w:r>
                  <w:r w:rsidRPr="004567A9">
                    <w:rPr>
                      <w:rFonts w:ascii="Times New Roman" w:hAnsi="Times New Roman" w:cs="Times New Roman"/>
                    </w:rPr>
                    <w:t>.2</w:t>
                  </w:r>
                </w:p>
              </w:tc>
              <w:tc>
                <w:tcPr>
                  <w:tcW w:w="6123" w:type="dxa"/>
                </w:tcPr>
                <w:p w14:paraId="2FBC6E58" w14:textId="77777777" w:rsidR="003A7712" w:rsidRPr="004567A9"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Törlés ismételt végre hajtása.</w:t>
                  </w:r>
                </w:p>
              </w:tc>
            </w:tr>
          </w:tbl>
          <w:p w14:paraId="77D81FA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0B9F6F1" w14:textId="19FD56D0" w:rsidR="003A7712" w:rsidRDefault="00853176" w:rsidP="00853176">
      <w:pPr>
        <w:pStyle w:val="Cmsor2"/>
      </w:pPr>
      <w:bookmarkStart w:id="62" w:name="_Toc102502275"/>
      <w:r>
        <w:t>Kimutatások</w:t>
      </w:r>
      <w:bookmarkEnd w:id="62"/>
    </w:p>
    <w:p w14:paraId="0F7A7582" w14:textId="77777777" w:rsidR="009A314C" w:rsidRDefault="003A7712" w:rsidP="003A7712">
      <w:pPr>
        <w:pStyle w:val="Firstparagraph"/>
        <w:rPr>
          <w:rFonts w:cs="Times New Roman"/>
          <w:szCs w:val="24"/>
        </w:rPr>
      </w:pPr>
      <w:r>
        <w:rPr>
          <w:rFonts w:cs="Times New Roman"/>
          <w:szCs w:val="24"/>
        </w:rPr>
        <w:t>A kimutatások célja, hogy adott időszakokra vissza tudjon a felhasználó tekinteni, hogy milyen volt a forgalom. Amellett, hogy láthatjuk az egyes kiadásokat és bevételeket, azt is láthatjuk, hogy az adott időszakra a vállalkozás nyereséges vagy veszteséges volt-e.</w:t>
      </w:r>
    </w:p>
    <w:p w14:paraId="6F28EE08" w14:textId="77777777" w:rsidR="009A314C" w:rsidRDefault="003A7712" w:rsidP="009A314C">
      <w:pPr>
        <w:pStyle w:val="Firstparagraph"/>
        <w:ind w:firstLine="567"/>
        <w:rPr>
          <w:rFonts w:cs="Times New Roman"/>
          <w:szCs w:val="24"/>
        </w:rPr>
      </w:pPr>
      <w:r>
        <w:rPr>
          <w:rFonts w:cs="Times New Roman"/>
          <w:szCs w:val="24"/>
        </w:rPr>
        <w:t>A kimutatások ablak megnyitásakor az üzlet teljes időszakra vonatkozó teljes kimutatása jelenik meg. Mind a három esetben a felhasználónak meg kell adni egy kezdő és egy befejező dátumot, ami alapján a rendszer kimutatja a nyereségeket és veszteségeket.</w:t>
      </w:r>
    </w:p>
    <w:p w14:paraId="26F83817" w14:textId="0016362C" w:rsidR="003A7712" w:rsidRPr="003A7712" w:rsidRDefault="003A7712" w:rsidP="009A314C">
      <w:pPr>
        <w:pStyle w:val="Firstparagraph"/>
        <w:ind w:firstLine="567"/>
      </w:pPr>
      <w:r>
        <w:rPr>
          <w:rFonts w:cs="Times New Roman"/>
          <w:szCs w:val="24"/>
        </w:rPr>
        <w:t>Minden folyamat többször végre hajtható, mivel mind a táblák mind a diagram folyamatosan lefrissül.</w:t>
      </w:r>
    </w:p>
    <w:p w14:paraId="2531389B" w14:textId="6064C4FB" w:rsidR="003A7712" w:rsidRDefault="00574603" w:rsidP="003A7712">
      <w:pPr>
        <w:pStyle w:val="Cmsor3"/>
      </w:pPr>
      <w:bookmarkStart w:id="63" w:name="_Toc102502276"/>
      <w:r>
        <w:t>Teljes kimutatás adott időszakra</w:t>
      </w:r>
      <w:bookmarkEnd w:id="63"/>
    </w:p>
    <w:p w14:paraId="12C32207" w14:textId="77777777" w:rsidR="000F2668" w:rsidRDefault="003A7712" w:rsidP="003A7712">
      <w:pPr>
        <w:pStyle w:val="Firstparagraph"/>
        <w:rPr>
          <w:rFonts w:cs="Times New Roman"/>
          <w:szCs w:val="24"/>
        </w:rPr>
      </w:pPr>
      <w:r>
        <w:rPr>
          <w:rFonts w:cs="Times New Roman"/>
          <w:szCs w:val="24"/>
        </w:rPr>
        <w:t>Teljes kimutatás esetén a kiadások és bevételek együttesen jelennek meg egy táblában összevonva, illetve diagramos formában is.</w:t>
      </w:r>
      <w:r w:rsidR="000F2668">
        <w:rPr>
          <w:rFonts w:cs="Times New Roman"/>
          <w:szCs w:val="24"/>
        </w:rPr>
        <w:t xml:space="preserve"> </w:t>
      </w:r>
    </w:p>
    <w:p w14:paraId="5F620EA2" w14:textId="5E4D79EB" w:rsidR="003A7712" w:rsidRPr="003A7712" w:rsidRDefault="000F2668" w:rsidP="000F2668">
      <w:pPr>
        <w:pStyle w:val="Firstparagraph"/>
        <w:ind w:firstLine="567"/>
      </w:pPr>
      <w:r>
        <w:rPr>
          <w:rFonts w:cs="Times New Roman"/>
          <w:szCs w:val="24"/>
        </w:rPr>
        <w:t>A rendszer teljes kimutatás futtatásakor, illetve a kimutatások ablakba való belépéskor létrehoz egy ’Cash_Flow’ nevezetű táblát, amelybe bele gyűjti a kiadásokat és bevételeket az adott időszakra vonatkozóan, valamint belépéskor az össze adatot. Ezt a táblát hasznával jeleníti meg a rendszer a diagrammot, illetve magát a táblát.</w:t>
      </w:r>
    </w:p>
    <w:p w14:paraId="3B3677DC" w14:textId="65281844" w:rsidR="00574603" w:rsidRDefault="00351154" w:rsidP="00574603">
      <w:pPr>
        <w:pStyle w:val="Kpalrs"/>
        <w:keepNext/>
      </w:pPr>
      <w:fldSimple w:instr=" SEQ táblázat \* ARABIC ">
        <w:bookmarkStart w:id="64" w:name="_Toc102496534"/>
        <w:r w:rsidR="00FD4D8A">
          <w:rPr>
            <w:noProof/>
          </w:rPr>
          <w:t>20</w:t>
        </w:r>
      </w:fldSimple>
      <w:r w:rsidR="00574603">
        <w:t>. táblázat Teljes kimutatás adott időszakra</w:t>
      </w:r>
      <w:bookmarkEnd w:id="64"/>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5773C8F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FD858DB"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39D5BB00" w14:textId="3157A145" w:rsidR="003A7712" w:rsidRPr="00C702D5" w:rsidRDefault="00574603"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Teljes </w:t>
            </w:r>
            <w:r w:rsidR="003A7712">
              <w:rPr>
                <w:rFonts w:ascii="Times New Roman" w:hAnsi="Times New Roman" w:cs="Times New Roman"/>
              </w:rPr>
              <w:t>kimutatás</w:t>
            </w:r>
            <w:r>
              <w:rPr>
                <w:rFonts w:ascii="Times New Roman" w:hAnsi="Times New Roman" w:cs="Times New Roman"/>
              </w:rPr>
              <w:t xml:space="preserve"> adott időszakra</w:t>
            </w:r>
          </w:p>
        </w:tc>
      </w:tr>
      <w:tr w:rsidR="003A7712" w:rsidRPr="00C702D5" w14:paraId="2425C035"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FF2718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62F9CC76"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és kiadások kimutatás.</w:t>
            </w:r>
          </w:p>
        </w:tc>
      </w:tr>
      <w:tr w:rsidR="003A7712" w:rsidRPr="00C702D5" w14:paraId="6B2CD58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74B75F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lastRenderedPageBreak/>
              <w:t>Előfeltétel</w:t>
            </w:r>
          </w:p>
        </w:tc>
        <w:tc>
          <w:tcPr>
            <w:tcW w:w="6973" w:type="dxa"/>
          </w:tcPr>
          <w:p w14:paraId="04F94DDD"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és kiadások tábla nem üres.</w:t>
            </w:r>
          </w:p>
        </w:tc>
      </w:tr>
      <w:tr w:rsidR="003A7712" w:rsidRPr="00C702D5" w14:paraId="0A21665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20959E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BCA476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Teljes kimutatás megjelenik.</w:t>
            </w:r>
          </w:p>
        </w:tc>
      </w:tr>
      <w:tr w:rsidR="003A7712" w:rsidRPr="00C702D5" w14:paraId="0C2E0A46"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3E6045D0"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E63227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10C47C3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5D4CC7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6580944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3568D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5CDD6A4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3543C12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2F2F825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A7E48A7"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4206A95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9B6058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66FE3A12"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4382D919"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49A6E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037BE813"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4561E64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DCF76C4"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6B0BF92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6AEF495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7CBB93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3D8D25C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708234F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78DD66B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0BA920F"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4E37010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0B3F040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4CA76BA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37096DA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4DD942F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2EB46D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7D0B59E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FC0D823"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2430BE90"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 és kiadás sem.</w:t>
                  </w:r>
                </w:p>
              </w:tc>
            </w:tr>
            <w:tr w:rsidR="003A7712" w:rsidRPr="00C702D5" w14:paraId="47F4516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3785BB1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2067C4C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563559FF"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2E36065"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7F5A7D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57CA6985"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C2375F" w14:textId="61D43F89" w:rsidR="003A7712" w:rsidRDefault="00574603" w:rsidP="003A7712">
      <w:pPr>
        <w:pStyle w:val="Cmsor3"/>
      </w:pPr>
      <w:bookmarkStart w:id="65" w:name="_Toc102502277"/>
      <w:r>
        <w:t>B</w:t>
      </w:r>
      <w:r w:rsidR="003A7712">
        <w:t>evételek kimutatása</w:t>
      </w:r>
      <w:r>
        <w:t xml:space="preserve"> adott időszakra</w:t>
      </w:r>
      <w:bookmarkEnd w:id="65"/>
    </w:p>
    <w:p w14:paraId="6A662E04" w14:textId="73757B01" w:rsidR="003A7712" w:rsidRDefault="003A7712" w:rsidP="003A7712">
      <w:pPr>
        <w:pStyle w:val="Firstparagraph"/>
        <w:rPr>
          <w:rFonts w:cs="Times New Roman"/>
          <w:szCs w:val="24"/>
        </w:rPr>
      </w:pPr>
      <w:r>
        <w:rPr>
          <w:rFonts w:cs="Times New Roman"/>
          <w:szCs w:val="24"/>
        </w:rPr>
        <w:t>Adott időszakon belül megmutatja milyen bevételek történtek az üzletbe.</w:t>
      </w:r>
    </w:p>
    <w:p w14:paraId="5C40F3C9" w14:textId="082522D8" w:rsidR="00574603" w:rsidRDefault="00351154" w:rsidP="00574603">
      <w:pPr>
        <w:pStyle w:val="Kpalrs"/>
        <w:keepNext/>
      </w:pPr>
      <w:fldSimple w:instr=" SEQ táblázat \* ARABIC ">
        <w:bookmarkStart w:id="66" w:name="_Toc102496535"/>
        <w:r w:rsidR="00FD4D8A">
          <w:rPr>
            <w:noProof/>
          </w:rPr>
          <w:t>21</w:t>
        </w:r>
      </w:fldSimple>
      <w:r w:rsidR="00574603">
        <w:t>. táblázat Bevételek kimutatása adott időszakra</w:t>
      </w:r>
      <w:bookmarkEnd w:id="66"/>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7C5AC96"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C21817D"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1C7175EC" w14:textId="518EC4E8"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kimutatása</w:t>
            </w:r>
            <w:r w:rsidR="00574603">
              <w:rPr>
                <w:rFonts w:ascii="Times New Roman" w:hAnsi="Times New Roman" w:cs="Times New Roman"/>
              </w:rPr>
              <w:t xml:space="preserve"> adott időszakra</w:t>
            </w:r>
          </w:p>
        </w:tc>
      </w:tr>
      <w:tr w:rsidR="003A7712" w:rsidRPr="00C702D5" w14:paraId="2AB38E08"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057AC5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5201D0C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bevételek kimutatás.</w:t>
            </w:r>
          </w:p>
        </w:tc>
      </w:tr>
      <w:tr w:rsidR="003A7712" w:rsidRPr="00C702D5" w14:paraId="6F8065E3"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55C88AC"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09F3F811"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Bevételek tábla nem üres.</w:t>
            </w:r>
          </w:p>
        </w:tc>
      </w:tr>
      <w:tr w:rsidR="003A7712" w:rsidRPr="00C702D5" w14:paraId="4D71F063"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2BD19AC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232B413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4DBCE4E7"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71FE726"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0DF366D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21630B8D"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62A63E7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1EB85A0B"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021A4D52"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6FBED27F"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069E4DC6"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32E1C5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614F29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0DE494B"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2CAB86B7"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4B5BEEA0"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1133D39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AAE7B92"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62C741C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B392FF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0C498008"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7AC1788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19B8C9E0"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BF2635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6CDA9CA8"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564F3FC"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1255F21"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71BF5D2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1CF0F685"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67BBEFE5"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7B020F2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5F1317C1"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190BDA9B"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76CE2FF7"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3748AC6E"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7A833F38"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181D4E1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bevétel.</w:t>
                  </w:r>
                </w:p>
              </w:tc>
            </w:tr>
            <w:tr w:rsidR="003A7712" w:rsidRPr="00C702D5" w14:paraId="36C6DD94"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7A0BD20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328516C2"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0B34D4B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62F4D16"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5FAD020F"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04D12D1A"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1BD33D" w14:textId="0281E916" w:rsidR="003A7712" w:rsidRDefault="00574603" w:rsidP="003A7712">
      <w:pPr>
        <w:pStyle w:val="Cmsor3"/>
      </w:pPr>
      <w:bookmarkStart w:id="67" w:name="_Toc102502278"/>
      <w:r>
        <w:t>Kiadások</w:t>
      </w:r>
      <w:r w:rsidR="003A7712">
        <w:t xml:space="preserve"> kimutatása</w:t>
      </w:r>
      <w:r>
        <w:t xml:space="preserve"> adott időszakra</w:t>
      </w:r>
      <w:bookmarkEnd w:id="67"/>
    </w:p>
    <w:p w14:paraId="589AEF56" w14:textId="77777777" w:rsidR="003A7712" w:rsidRPr="003A7712" w:rsidRDefault="003A7712" w:rsidP="003A7712">
      <w:pPr>
        <w:pStyle w:val="Firstparagraph"/>
      </w:pPr>
      <w:r w:rsidRPr="006A3FA5">
        <w:rPr>
          <w:rFonts w:cs="Times New Roman"/>
          <w:szCs w:val="24"/>
        </w:rPr>
        <w:t>Adott időszakon belül megmutatja milyen kiadások történtek az üzletbe.</w:t>
      </w:r>
    </w:p>
    <w:p w14:paraId="63D496D1" w14:textId="57F7F383" w:rsidR="00574603" w:rsidRPr="00574603" w:rsidRDefault="00351154" w:rsidP="00574603">
      <w:pPr>
        <w:pStyle w:val="Kpalrs"/>
        <w:keepNext/>
      </w:pPr>
      <w:fldSimple w:instr=" SEQ táblázat \* ARABIC ">
        <w:bookmarkStart w:id="68" w:name="_Toc102496536"/>
        <w:r w:rsidR="00FD4D8A">
          <w:rPr>
            <w:noProof/>
          </w:rPr>
          <w:t>22</w:t>
        </w:r>
      </w:fldSimple>
      <w:r w:rsidR="00574603">
        <w:t>. táblázat Kiadások kimutatása adott időszakra</w:t>
      </w:r>
      <w:bookmarkEnd w:id="68"/>
    </w:p>
    <w:tbl>
      <w:tblPr>
        <w:tblStyle w:val="Kzepesrcs35jellszn"/>
        <w:tblW w:w="907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98"/>
        <w:gridCol w:w="6973"/>
      </w:tblGrid>
      <w:tr w:rsidR="003A7712" w:rsidRPr="00C702D5" w14:paraId="4E3F7D7D"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ADC90A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Név</w:t>
            </w:r>
          </w:p>
        </w:tc>
        <w:tc>
          <w:tcPr>
            <w:tcW w:w="6973" w:type="dxa"/>
            <w:tcBorders>
              <w:top w:val="none" w:sz="0" w:space="0" w:color="auto"/>
              <w:left w:val="none" w:sz="0" w:space="0" w:color="auto"/>
              <w:bottom w:val="none" w:sz="0" w:space="0" w:color="auto"/>
              <w:right w:val="none" w:sz="0" w:space="0" w:color="auto"/>
            </w:tcBorders>
          </w:tcPr>
          <w:p w14:paraId="0AA74645" w14:textId="2FFF214A"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kimutatása</w:t>
            </w:r>
            <w:r w:rsidR="00574603">
              <w:rPr>
                <w:rFonts w:ascii="Times New Roman" w:hAnsi="Times New Roman" w:cs="Times New Roman"/>
              </w:rPr>
              <w:t xml:space="preserve"> adott időszakra</w:t>
            </w:r>
          </w:p>
        </w:tc>
      </w:tr>
      <w:tr w:rsidR="003A7712" w:rsidRPr="00C702D5" w14:paraId="2BD4DBC6"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74BDF5A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Cél</w:t>
            </w:r>
          </w:p>
        </w:tc>
        <w:tc>
          <w:tcPr>
            <w:tcW w:w="6973" w:type="dxa"/>
            <w:tcBorders>
              <w:top w:val="none" w:sz="0" w:space="0" w:color="auto"/>
              <w:left w:val="none" w:sz="0" w:space="0" w:color="auto"/>
              <w:bottom w:val="none" w:sz="0" w:space="0" w:color="auto"/>
              <w:right w:val="none" w:sz="0" w:space="0" w:color="auto"/>
            </w:tcBorders>
          </w:tcPr>
          <w:p w14:paraId="36851DCC"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Adott időszakra való kiadások kimutatás.</w:t>
            </w:r>
          </w:p>
        </w:tc>
      </w:tr>
      <w:tr w:rsidR="003A7712" w:rsidRPr="00C702D5" w14:paraId="04D39838"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20000B6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Előfeltétel</w:t>
            </w:r>
          </w:p>
        </w:tc>
        <w:tc>
          <w:tcPr>
            <w:tcW w:w="6973" w:type="dxa"/>
          </w:tcPr>
          <w:p w14:paraId="3CC24B68"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Kiadások tábla nem üres.</w:t>
            </w:r>
          </w:p>
        </w:tc>
      </w:tr>
      <w:tr w:rsidR="003A7712" w:rsidRPr="00C702D5" w14:paraId="55A7301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4483621A"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Sikeres lefutás</w:t>
            </w:r>
          </w:p>
        </w:tc>
        <w:tc>
          <w:tcPr>
            <w:tcW w:w="6973" w:type="dxa"/>
            <w:tcBorders>
              <w:top w:val="none" w:sz="0" w:space="0" w:color="auto"/>
              <w:left w:val="none" w:sz="0" w:space="0" w:color="auto"/>
              <w:bottom w:val="none" w:sz="0" w:space="0" w:color="auto"/>
              <w:right w:val="none" w:sz="0" w:space="0" w:color="auto"/>
            </w:tcBorders>
          </w:tcPr>
          <w:p w14:paraId="7F575D6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megjelenik.</w:t>
            </w:r>
          </w:p>
        </w:tc>
      </w:tr>
      <w:tr w:rsidR="003A7712" w:rsidRPr="00C702D5" w14:paraId="3C05417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09EC4C41"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Sikertelen lefutás</w:t>
            </w:r>
          </w:p>
        </w:tc>
        <w:tc>
          <w:tcPr>
            <w:tcW w:w="6973" w:type="dxa"/>
          </w:tcPr>
          <w:p w14:paraId="49361D0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Nem jelenik meg kimutatás.</w:t>
            </w:r>
          </w:p>
        </w:tc>
      </w:tr>
      <w:tr w:rsidR="003A7712" w:rsidRPr="00C702D5" w14:paraId="7EEC7111"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30ADE9A5"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Elsődleges aktor</w:t>
            </w:r>
          </w:p>
        </w:tc>
        <w:tc>
          <w:tcPr>
            <w:tcW w:w="6973" w:type="dxa"/>
            <w:tcBorders>
              <w:top w:val="none" w:sz="0" w:space="0" w:color="auto"/>
              <w:left w:val="none" w:sz="0" w:space="0" w:color="auto"/>
              <w:bottom w:val="none" w:sz="0" w:space="0" w:color="auto"/>
              <w:right w:val="none" w:sz="0" w:space="0" w:color="auto"/>
            </w:tcBorders>
          </w:tcPr>
          <w:p w14:paraId="1AE9303E"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Felhasználó.</w:t>
            </w:r>
          </w:p>
        </w:tc>
      </w:tr>
      <w:tr w:rsidR="003A7712" w:rsidRPr="00C702D5" w14:paraId="37F719C9"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bottom w:val="none" w:sz="0" w:space="0" w:color="auto"/>
              <w:right w:val="none" w:sz="0" w:space="0" w:color="auto"/>
            </w:tcBorders>
          </w:tcPr>
          <w:p w14:paraId="4FBAA25E"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Kiváltó esemény</w:t>
            </w:r>
          </w:p>
        </w:tc>
        <w:tc>
          <w:tcPr>
            <w:tcW w:w="6973" w:type="dxa"/>
          </w:tcPr>
          <w:p w14:paraId="45F3E077"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6946D40A"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098" w:type="dxa"/>
            <w:tcBorders>
              <w:top w:val="none" w:sz="0" w:space="0" w:color="auto"/>
              <w:left w:val="none" w:sz="0" w:space="0" w:color="auto"/>
              <w:bottom w:val="none" w:sz="0" w:space="0" w:color="auto"/>
              <w:right w:val="none" w:sz="0" w:space="0" w:color="auto"/>
            </w:tcBorders>
          </w:tcPr>
          <w:p w14:paraId="1DA504B8"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Fő lépések</w:t>
            </w:r>
          </w:p>
        </w:tc>
        <w:tc>
          <w:tcPr>
            <w:tcW w:w="6973" w:type="dxa"/>
            <w:tcBorders>
              <w:top w:val="none" w:sz="0" w:space="0" w:color="auto"/>
              <w:left w:val="none" w:sz="0" w:space="0" w:color="auto"/>
              <w:bottom w:val="none" w:sz="0" w:space="0" w:color="auto"/>
              <w:right w:val="none" w:sz="0" w:space="0" w:color="auto"/>
            </w:tcBorders>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0730282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EB2D25F"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0D3D63F3"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Tevékenység</w:t>
                  </w:r>
                </w:p>
              </w:tc>
            </w:tr>
            <w:tr w:rsidR="003A7712" w:rsidRPr="00C702D5" w14:paraId="079C8FE4"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5D81804A"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1</w:t>
                  </w:r>
                </w:p>
              </w:tc>
              <w:tc>
                <w:tcPr>
                  <w:tcW w:w="6123" w:type="dxa"/>
                  <w:tcBorders>
                    <w:top w:val="none" w:sz="0" w:space="0" w:color="auto"/>
                    <w:left w:val="none" w:sz="0" w:space="0" w:color="auto"/>
                    <w:bottom w:val="none" w:sz="0" w:space="0" w:color="auto"/>
                    <w:right w:val="none" w:sz="0" w:space="0" w:color="auto"/>
                  </w:tcBorders>
                </w:tcPr>
                <w:p w14:paraId="4C237717"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kezelő felület megnyitása.</w:t>
                  </w:r>
                </w:p>
              </w:tc>
            </w:tr>
            <w:tr w:rsidR="003A7712" w:rsidRPr="00C702D5" w14:paraId="0AA5471A"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C48CBD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2</w:t>
                  </w:r>
                </w:p>
              </w:tc>
              <w:tc>
                <w:tcPr>
                  <w:tcW w:w="6123" w:type="dxa"/>
                </w:tcPr>
                <w:p w14:paraId="2FC09873"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Kezdő dátum meghatározása.</w:t>
                  </w:r>
                </w:p>
              </w:tc>
            </w:tr>
            <w:tr w:rsidR="003A7712" w:rsidRPr="00C702D5" w14:paraId="7255EE0B"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01A56353"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40E02771"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Befejező dátum meghatározása.</w:t>
                  </w:r>
                </w:p>
              </w:tc>
            </w:tr>
            <w:tr w:rsidR="003A7712" w:rsidRPr="00C702D5" w14:paraId="5428D861"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right w:val="none" w:sz="0" w:space="0" w:color="auto"/>
                  </w:tcBorders>
                </w:tcPr>
                <w:p w14:paraId="659A190D"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4</w:t>
                  </w:r>
                </w:p>
              </w:tc>
              <w:tc>
                <w:tcPr>
                  <w:tcW w:w="6123" w:type="dxa"/>
                </w:tcPr>
                <w:p w14:paraId="63BFE7B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Kimutatás futtatása.</w:t>
                  </w:r>
                </w:p>
              </w:tc>
            </w:tr>
          </w:tbl>
          <w:p w14:paraId="3E01E1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A7712" w:rsidRPr="00C702D5" w14:paraId="132B5A9B"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2098" w:type="dxa"/>
            <w:tcBorders>
              <w:left w:val="none" w:sz="0" w:space="0" w:color="auto"/>
              <w:right w:val="none" w:sz="0" w:space="0" w:color="auto"/>
            </w:tcBorders>
          </w:tcPr>
          <w:p w14:paraId="5D416184" w14:textId="77777777" w:rsidR="003A7712" w:rsidRPr="00C702D5" w:rsidRDefault="003A7712" w:rsidP="003F0B5A">
            <w:pPr>
              <w:pStyle w:val="Norml1"/>
              <w:spacing w:before="0" w:after="0" w:line="259" w:lineRule="auto"/>
              <w:rPr>
                <w:rFonts w:ascii="Times New Roman" w:hAnsi="Times New Roman" w:cs="Times New Roman"/>
              </w:rPr>
            </w:pPr>
            <w:r w:rsidRPr="00C702D5">
              <w:rPr>
                <w:rFonts w:ascii="Times New Roman" w:hAnsi="Times New Roman" w:cs="Times New Roman"/>
              </w:rPr>
              <w:t>Kiegészítések</w:t>
            </w:r>
          </w:p>
        </w:tc>
        <w:tc>
          <w:tcPr>
            <w:tcW w:w="6973" w:type="dxa"/>
          </w:tcPr>
          <w:tbl>
            <w:tblPr>
              <w:tblStyle w:val="Kzepesrcs35jellszn"/>
              <w:tblW w:w="697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850"/>
              <w:gridCol w:w="6123"/>
            </w:tblGrid>
            <w:tr w:rsidR="003A7712" w:rsidRPr="00C702D5" w14:paraId="224E81EA" w14:textId="77777777" w:rsidTr="00E15B6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046F5A6" w14:textId="77777777" w:rsidR="003A7712" w:rsidRPr="00C702D5" w:rsidRDefault="003A7712" w:rsidP="003F0B5A">
                  <w:pPr>
                    <w:pStyle w:val="Norml1"/>
                    <w:spacing w:before="0" w:after="0" w:line="259" w:lineRule="auto"/>
                    <w:jc w:val="center"/>
                    <w:rPr>
                      <w:rFonts w:ascii="Times New Roman" w:hAnsi="Times New Roman" w:cs="Times New Roman"/>
                    </w:rPr>
                  </w:pPr>
                  <w:r w:rsidRPr="00C702D5">
                    <w:rPr>
                      <w:rFonts w:ascii="Times New Roman" w:hAnsi="Times New Roman" w:cs="Times New Roman"/>
                    </w:rPr>
                    <w:t>Lépés</w:t>
                  </w:r>
                </w:p>
              </w:tc>
              <w:tc>
                <w:tcPr>
                  <w:tcW w:w="6123" w:type="dxa"/>
                  <w:tcBorders>
                    <w:top w:val="none" w:sz="0" w:space="0" w:color="auto"/>
                    <w:left w:val="none" w:sz="0" w:space="0" w:color="auto"/>
                    <w:bottom w:val="none" w:sz="0" w:space="0" w:color="auto"/>
                    <w:right w:val="none" w:sz="0" w:space="0" w:color="auto"/>
                  </w:tcBorders>
                </w:tcPr>
                <w:p w14:paraId="2D4A9BFA" w14:textId="77777777" w:rsidR="003A7712" w:rsidRPr="00C702D5" w:rsidRDefault="003A7712" w:rsidP="003F0B5A">
                  <w:pPr>
                    <w:pStyle w:val="Norml1"/>
                    <w:spacing w:before="0" w:after="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702D5">
                    <w:rPr>
                      <w:rFonts w:ascii="Times New Roman" w:hAnsi="Times New Roman" w:cs="Times New Roman"/>
                    </w:rPr>
                    <w:t>Elágazó tevékenység</w:t>
                  </w:r>
                </w:p>
              </w:tc>
            </w:tr>
            <w:tr w:rsidR="003A7712" w:rsidRPr="00C702D5" w14:paraId="55650167"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38DABB69"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4.1</w:t>
                  </w:r>
                </w:p>
              </w:tc>
              <w:tc>
                <w:tcPr>
                  <w:tcW w:w="6123" w:type="dxa"/>
                  <w:tcBorders>
                    <w:top w:val="none" w:sz="0" w:space="0" w:color="auto"/>
                    <w:left w:val="none" w:sz="0" w:space="0" w:color="auto"/>
                    <w:bottom w:val="none" w:sz="0" w:space="0" w:color="auto"/>
                    <w:right w:val="none" w:sz="0" w:space="0" w:color="auto"/>
                  </w:tcBorders>
                </w:tcPr>
                <w:p w14:paraId="3A5476F9"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Sikertelen kimutatás. Nincs az adott időszakban kiadás.</w:t>
                  </w:r>
                </w:p>
              </w:tc>
            </w:tr>
            <w:tr w:rsidR="003A7712" w:rsidRPr="00C702D5" w14:paraId="26D8F26F" w14:textId="77777777" w:rsidTr="00E15B6F">
              <w:trPr>
                <w:trHeight w:val="283"/>
              </w:trPr>
              <w:tc>
                <w:tcPr>
                  <w:cnfStyle w:val="001000000000" w:firstRow="0" w:lastRow="0" w:firstColumn="1" w:lastColumn="0" w:oddVBand="0" w:evenVBand="0" w:oddHBand="0" w:evenHBand="0" w:firstRowFirstColumn="0" w:firstRowLastColumn="0" w:lastRowFirstColumn="0" w:lastRowLastColumn="0"/>
                  <w:tcW w:w="850" w:type="dxa"/>
                  <w:tcBorders>
                    <w:left w:val="none" w:sz="0" w:space="0" w:color="auto"/>
                    <w:bottom w:val="none" w:sz="0" w:space="0" w:color="auto"/>
                    <w:right w:val="none" w:sz="0" w:space="0" w:color="auto"/>
                  </w:tcBorders>
                </w:tcPr>
                <w:p w14:paraId="1EF3A92E"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.2</w:t>
                  </w:r>
                </w:p>
              </w:tc>
              <w:tc>
                <w:tcPr>
                  <w:tcW w:w="6123" w:type="dxa"/>
                </w:tcPr>
                <w:p w14:paraId="04AE1E9C"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Dátumok javítása.</w:t>
                  </w:r>
                </w:p>
              </w:tc>
            </w:tr>
            <w:tr w:rsidR="003A7712" w:rsidRPr="00C702D5" w14:paraId="3D75899C" w14:textId="77777777" w:rsidTr="00E15B6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50" w:type="dxa"/>
                  <w:tcBorders>
                    <w:top w:val="none" w:sz="0" w:space="0" w:color="auto"/>
                    <w:left w:val="none" w:sz="0" w:space="0" w:color="auto"/>
                    <w:bottom w:val="none" w:sz="0" w:space="0" w:color="auto"/>
                    <w:right w:val="none" w:sz="0" w:space="0" w:color="auto"/>
                  </w:tcBorders>
                </w:tcPr>
                <w:p w14:paraId="6BD942CB" w14:textId="77777777" w:rsidR="003A7712" w:rsidRPr="00C702D5" w:rsidRDefault="003A7712" w:rsidP="003F0B5A">
                  <w:pPr>
                    <w:pStyle w:val="Norml1"/>
                    <w:spacing w:before="0" w:after="0" w:line="259" w:lineRule="auto"/>
                    <w:jc w:val="center"/>
                    <w:rPr>
                      <w:rFonts w:ascii="Times New Roman" w:hAnsi="Times New Roman" w:cs="Times New Roman"/>
                    </w:rPr>
                  </w:pPr>
                  <w:r>
                    <w:rPr>
                      <w:rFonts w:ascii="Times New Roman" w:hAnsi="Times New Roman" w:cs="Times New Roman"/>
                    </w:rPr>
                    <w:t>4</w:t>
                  </w:r>
                  <w:r w:rsidRPr="00C702D5">
                    <w:rPr>
                      <w:rFonts w:ascii="Times New Roman" w:hAnsi="Times New Roman" w:cs="Times New Roman"/>
                    </w:rPr>
                    <w:t>.</w:t>
                  </w:r>
                  <w:r>
                    <w:rPr>
                      <w:rFonts w:ascii="Times New Roman" w:hAnsi="Times New Roman" w:cs="Times New Roman"/>
                    </w:rPr>
                    <w:t>3</w:t>
                  </w:r>
                </w:p>
              </w:tc>
              <w:tc>
                <w:tcPr>
                  <w:tcW w:w="6123" w:type="dxa"/>
                  <w:tcBorders>
                    <w:top w:val="none" w:sz="0" w:space="0" w:color="auto"/>
                    <w:left w:val="none" w:sz="0" w:space="0" w:color="auto"/>
                    <w:bottom w:val="none" w:sz="0" w:space="0" w:color="auto"/>
                    <w:right w:val="none" w:sz="0" w:space="0" w:color="auto"/>
                  </w:tcBorders>
                </w:tcPr>
                <w:p w14:paraId="08E467FA" w14:textId="77777777" w:rsidR="003A7712" w:rsidRPr="00C702D5" w:rsidRDefault="003A7712" w:rsidP="003F0B5A">
                  <w:pPr>
                    <w:pStyle w:val="Norml1"/>
                    <w:spacing w:before="0" w:after="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Futtatás újból</w:t>
                  </w:r>
                </w:p>
              </w:tc>
            </w:tr>
          </w:tbl>
          <w:p w14:paraId="612CEA74" w14:textId="77777777" w:rsidR="003A7712" w:rsidRPr="00C702D5" w:rsidRDefault="003A7712" w:rsidP="003F0B5A">
            <w:pPr>
              <w:pStyle w:val="Norml1"/>
              <w:spacing w:before="0"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E707A6A" w14:textId="7777BF0C" w:rsidR="00F02A15" w:rsidRDefault="00F02A15" w:rsidP="00F02A15">
      <w:pPr>
        <w:pStyle w:val="Cmsor2"/>
      </w:pPr>
      <w:bookmarkStart w:id="69" w:name="_Toc102502279"/>
      <w:r>
        <w:t>E</w:t>
      </w:r>
      <w:r w:rsidR="000F2668">
        <w:t>-</w:t>
      </w:r>
      <w:r>
        <w:t>mail küldési funkciók</w:t>
      </w:r>
      <w:bookmarkEnd w:id="69"/>
    </w:p>
    <w:p w14:paraId="364710AF" w14:textId="4AEFB88C" w:rsidR="00F02A15" w:rsidRPr="00F02A15" w:rsidRDefault="00F02A15" w:rsidP="00F02A15">
      <w:pPr>
        <w:pStyle w:val="Firstparagraph"/>
      </w:pPr>
      <w:r>
        <w:t>Több e</w:t>
      </w:r>
      <w:r w:rsidR="000F2668">
        <w:t>-</w:t>
      </w:r>
      <w:r>
        <w:t>mailt is legenerál a rendszer a futtatás során. Ebben a pontban azon levél küldési funkciókat ismertetném, amelyek valam</w:t>
      </w:r>
      <w:r w:rsidR="00FB12E1">
        <w:t>ilyen eseményhez kapcsolódóan hajtódnak végre a háttérben.</w:t>
      </w:r>
    </w:p>
    <w:p w14:paraId="4600989E" w14:textId="4A9E1AA1" w:rsidR="00F02A15" w:rsidRDefault="00F02A15" w:rsidP="00F02A15">
      <w:pPr>
        <w:pStyle w:val="Cmsor3"/>
      </w:pPr>
      <w:bookmarkStart w:id="70" w:name="_Toc102502280"/>
      <w:r>
        <w:t>Törzsvásárlói regisztráció esetén</w:t>
      </w:r>
      <w:bookmarkEnd w:id="70"/>
    </w:p>
    <w:p w14:paraId="1FEBC083" w14:textId="77777777" w:rsidR="00F02A15" w:rsidRPr="00380899" w:rsidRDefault="00F02A15" w:rsidP="00F02A15">
      <w:pPr>
        <w:pStyle w:val="Firstparagraph"/>
      </w:pPr>
      <w:r>
        <w:rPr>
          <w:rFonts w:cs="Times New Roman"/>
          <w:szCs w:val="24"/>
        </w:rPr>
        <w:t>Amikor egy új törzsvásárló beregisztrálásra kerül a rendszer a vásárló által megadott e-mail címre küld egy előre meghatározott szöveggel egy üzenetet, amelybe a rendszer által előállított törzsvásárlói kódot is meghatározza. Ezt a funkció egyszer fut csak le a regisztráció során.</w:t>
      </w:r>
    </w:p>
    <w:p w14:paraId="34749604" w14:textId="77777777" w:rsidR="00F02A15" w:rsidRPr="00F02A15" w:rsidRDefault="00F02A15" w:rsidP="00F02A15">
      <w:pPr>
        <w:pStyle w:val="Firstparagraph"/>
      </w:pPr>
    </w:p>
    <w:p w14:paraId="7AF1F277" w14:textId="77777777" w:rsidR="00F02A15" w:rsidRDefault="00F02A15" w:rsidP="00F02A15">
      <w:pPr>
        <w:pStyle w:val="Cmsor3"/>
      </w:pPr>
      <w:bookmarkStart w:id="71" w:name="_Toc102502281"/>
      <w:r>
        <w:t>Kívánság listában szereplő könyv beérkezése alkalmával</w:t>
      </w:r>
      <w:bookmarkEnd w:id="71"/>
    </w:p>
    <w:p w14:paraId="2EEFBFF5" w14:textId="77777777" w:rsidR="00F02A15" w:rsidRPr="00724524" w:rsidRDefault="00F02A15" w:rsidP="00F02A15">
      <w:pPr>
        <w:pStyle w:val="Firstparagraph"/>
      </w:pPr>
      <w:r>
        <w:t>Abban az esetben mikor egy könyv beérkezik az üzletbe és felvételre kerül az adatbázisba a rendszer megvizsgálja a Kívánság lista táblát, hogy abban szerepel-e az adott könyv. Ha szerepel a táblában akkor erről egy előre megírt e-mail formájában értesíti a vásárlót.</w:t>
      </w:r>
    </w:p>
    <w:p w14:paraId="2E9DCA9A" w14:textId="5AD15EFD" w:rsidR="003A7712" w:rsidRDefault="00853176" w:rsidP="00853176">
      <w:pPr>
        <w:pStyle w:val="Cmsor2"/>
      </w:pPr>
      <w:bookmarkStart w:id="72" w:name="_Toc102502282"/>
      <w:r>
        <w:lastRenderedPageBreak/>
        <w:t>Automatizált funkciók</w:t>
      </w:r>
      <w:bookmarkEnd w:id="72"/>
    </w:p>
    <w:p w14:paraId="50127BCF" w14:textId="13776C16" w:rsidR="00380899" w:rsidRPr="009B76B3" w:rsidRDefault="00380899" w:rsidP="00380899">
      <w:pPr>
        <w:ind w:firstLine="0"/>
        <w:rPr>
          <w:rFonts w:cs="Times New Roman"/>
        </w:rPr>
      </w:pPr>
      <w:r w:rsidRPr="009B76B3">
        <w:rPr>
          <w:rFonts w:cs="Times New Roman"/>
        </w:rPr>
        <w:t>A rendszerben több olyan funkció van, amely</w:t>
      </w:r>
      <w:r w:rsidR="00FB12E1">
        <w:rPr>
          <w:rFonts w:cs="Times New Roman"/>
        </w:rPr>
        <w:t xml:space="preserve">ek </w:t>
      </w:r>
      <w:r w:rsidRPr="009B76B3">
        <w:rPr>
          <w:rFonts w:cs="Times New Roman"/>
        </w:rPr>
        <w:t>automatikusan fut</w:t>
      </w:r>
      <w:r w:rsidR="00FB12E1">
        <w:rPr>
          <w:rFonts w:cs="Times New Roman"/>
        </w:rPr>
        <w:t>nak</w:t>
      </w:r>
      <w:r w:rsidRPr="009B76B3">
        <w:rPr>
          <w:rFonts w:cs="Times New Roman"/>
        </w:rPr>
        <w:t xml:space="preserve"> le a rendszer indításakor adott feltételeknek meg </w:t>
      </w:r>
      <w:r w:rsidR="00FB12E1">
        <w:rPr>
          <w:rFonts w:cs="Times New Roman"/>
        </w:rPr>
        <w:t xml:space="preserve">felelve. Ezek a </w:t>
      </w:r>
      <w:r w:rsidR="00F17834">
        <w:rPr>
          <w:rFonts w:cs="Times New Roman"/>
        </w:rPr>
        <w:t>funkciók</w:t>
      </w:r>
      <w:r w:rsidR="00FB12E1">
        <w:rPr>
          <w:rFonts w:cs="Times New Roman"/>
        </w:rPr>
        <w:t xml:space="preserve"> nem kapcsolód</w:t>
      </w:r>
      <w:r w:rsidR="00F17834">
        <w:rPr>
          <w:rFonts w:cs="Times New Roman"/>
        </w:rPr>
        <w:t>nak más funkciók futtatásához.</w:t>
      </w:r>
    </w:p>
    <w:p w14:paraId="29E148FC" w14:textId="596717FC" w:rsidR="00F02A15" w:rsidRDefault="00380899" w:rsidP="00F02A15">
      <w:pPr>
        <w:pStyle w:val="Cmsor3"/>
      </w:pPr>
      <w:bookmarkStart w:id="73" w:name="_Toc102502283"/>
      <w:r>
        <w:t>Előző éves pontok felhasználhatóságával kapcsolatban</w:t>
      </w:r>
      <w:bookmarkEnd w:id="73"/>
    </w:p>
    <w:p w14:paraId="4DFF7D3A" w14:textId="77777777" w:rsidR="00F02A15" w:rsidRDefault="00F02A15" w:rsidP="00F02A15">
      <w:pPr>
        <w:pStyle w:val="Firstparagraph"/>
      </w:pPr>
      <w:r>
        <w:t xml:space="preserve">Ez a funkció ellentétben a törzsvásárlási regisztráció esetében küldött e-maillel, nem egy másik tevékenység automatikus mellék funkciója. Ebben az esetben a rendszer meghatározott időszakon belül a rendszer indulásakor automatikusan megvizsgálja a Törzsvásárlók táblában szereplő személyek </w:t>
      </w:r>
      <w:r w:rsidRPr="00724524">
        <w:rPr>
          <w:i/>
          <w:iCs/>
        </w:rPr>
        <w:t>Előző éves pontjait</w:t>
      </w:r>
      <w:r>
        <w:t xml:space="preserve">. Ahol ennek értéke az adott időszakon belül nem nulla, annak a vásárlónak egy előre megírt e-mail küld a saját </w:t>
      </w:r>
      <w:r w:rsidRPr="00724524">
        <w:rPr>
          <w:i/>
          <w:iCs/>
        </w:rPr>
        <w:t>előző éves pontok</w:t>
      </w:r>
      <w:r>
        <w:t xml:space="preserve"> értékével.</w:t>
      </w:r>
    </w:p>
    <w:p w14:paraId="5D73E838" w14:textId="77777777" w:rsidR="00F02A15" w:rsidRPr="009A314C" w:rsidRDefault="00F02A15" w:rsidP="00F02A15">
      <w:r>
        <w:t>A rendszer mostani változatában az adott időszakban történő minden indítás esetén végbe megy ez a funkció. Ennek kiküszöbölését a jövőbeli lehetőségek pontban fejtem ki részletesebben.</w:t>
      </w:r>
    </w:p>
    <w:p w14:paraId="619E76D2" w14:textId="51912A68" w:rsidR="00380899" w:rsidRDefault="003A7712" w:rsidP="003A7712">
      <w:pPr>
        <w:pStyle w:val="Cmsor3"/>
      </w:pPr>
      <w:bookmarkStart w:id="74" w:name="_Toc102502284"/>
      <w:r>
        <w:t>Törzsvásárlói pontok</w:t>
      </w:r>
      <w:r w:rsidR="00380899">
        <w:t xml:space="preserve"> év elejei átírása</w:t>
      </w:r>
      <w:bookmarkEnd w:id="74"/>
    </w:p>
    <w:p w14:paraId="4914BC09" w14:textId="7AE0E8C6" w:rsidR="00724524" w:rsidRDefault="00724524" w:rsidP="00724524">
      <w:pPr>
        <w:pStyle w:val="Firstparagraph"/>
        <w:rPr>
          <w:rFonts w:cs="Times New Roman"/>
          <w:szCs w:val="24"/>
        </w:rPr>
      </w:pPr>
      <w:r>
        <w:rPr>
          <w:rFonts w:cs="Times New Roman"/>
          <w:szCs w:val="24"/>
        </w:rPr>
        <w:t xml:space="preserve">Az év első napját követően a rendszer az indításkor automatikusan megvizsgálja, hogy a törzsvásárlók táblában szereplő vásárlók pontjai átírásra kerültek-e már. Ha nem akkor azokat frissíti és átírja. Ilyenkor két dolgot vizsgál meg a táblában. Egy részt, hogy a vásárlónak vannak-e </w:t>
      </w:r>
      <w:r w:rsidRPr="00A864A6">
        <w:rPr>
          <w:rFonts w:cs="Times New Roman"/>
          <w:i/>
          <w:iCs/>
          <w:szCs w:val="24"/>
        </w:rPr>
        <w:t>aktuális pontjai</w:t>
      </w:r>
      <w:r>
        <w:rPr>
          <w:rFonts w:cs="Times New Roman"/>
          <w:szCs w:val="24"/>
        </w:rPr>
        <w:t xml:space="preserve">, ha vannak, akkor, pedig azt, hogy vannak-e </w:t>
      </w:r>
      <w:r w:rsidRPr="00A864A6">
        <w:rPr>
          <w:rFonts w:cs="Times New Roman"/>
          <w:i/>
          <w:iCs/>
          <w:szCs w:val="24"/>
        </w:rPr>
        <w:t>előző éves</w:t>
      </w:r>
      <w:r>
        <w:rPr>
          <w:rFonts w:cs="Times New Roman"/>
          <w:szCs w:val="24"/>
        </w:rPr>
        <w:t xml:space="preserve"> pontjai. Abban az esetben, ha nincsenek </w:t>
      </w:r>
      <w:r w:rsidRPr="00A864A6">
        <w:rPr>
          <w:rFonts w:cs="Times New Roman"/>
          <w:i/>
          <w:iCs/>
          <w:szCs w:val="24"/>
        </w:rPr>
        <w:t>előző éves pontok</w:t>
      </w:r>
      <w:r>
        <w:rPr>
          <w:rFonts w:cs="Times New Roman"/>
          <w:szCs w:val="24"/>
        </w:rPr>
        <w:t>, viszont vannak</w:t>
      </w:r>
      <w:r w:rsidRPr="005E25E2">
        <w:rPr>
          <w:rFonts w:cs="Times New Roman"/>
          <w:szCs w:val="24"/>
        </w:rPr>
        <w:t xml:space="preserve"> </w:t>
      </w:r>
      <w:r w:rsidRPr="00A864A6">
        <w:rPr>
          <w:rFonts w:cs="Times New Roman"/>
          <w:i/>
          <w:iCs/>
          <w:szCs w:val="24"/>
        </w:rPr>
        <w:t>aktuálisak</w:t>
      </w:r>
      <w:r>
        <w:rPr>
          <w:rFonts w:cs="Times New Roman"/>
          <w:szCs w:val="24"/>
        </w:rPr>
        <w:t>,</w:t>
      </w:r>
      <w:r w:rsidRPr="005E25E2">
        <w:rPr>
          <w:rFonts w:cs="Times New Roman"/>
          <w:szCs w:val="24"/>
        </w:rPr>
        <w:t xml:space="preserve"> akkor a rendszer át írja őket. Ha pedig olyan eset áll fent, hogy </w:t>
      </w:r>
      <w:r w:rsidRPr="00A864A6">
        <w:rPr>
          <w:rFonts w:cs="Times New Roman"/>
          <w:i/>
          <w:iCs/>
          <w:szCs w:val="24"/>
        </w:rPr>
        <w:t>aktuális pontok</w:t>
      </w:r>
      <w:r w:rsidRPr="005E25E2">
        <w:rPr>
          <w:rFonts w:cs="Times New Roman"/>
          <w:szCs w:val="24"/>
        </w:rPr>
        <w:t xml:space="preserve"> nincsenek, de </w:t>
      </w:r>
      <w:r w:rsidRPr="00A864A6">
        <w:rPr>
          <w:rFonts w:cs="Times New Roman"/>
          <w:i/>
          <w:iCs/>
          <w:szCs w:val="24"/>
        </w:rPr>
        <w:t>előző évesek</w:t>
      </w:r>
      <w:r w:rsidRPr="005E25E2">
        <w:rPr>
          <w:rFonts w:cs="Times New Roman"/>
          <w:szCs w:val="24"/>
        </w:rPr>
        <w:t xml:space="preserve"> vannak</w:t>
      </w:r>
      <w:r>
        <w:rPr>
          <w:rFonts w:cs="Times New Roman"/>
          <w:szCs w:val="24"/>
        </w:rPr>
        <w:t>,</w:t>
      </w:r>
      <w:r w:rsidRPr="005E25E2">
        <w:rPr>
          <w:rFonts w:cs="Times New Roman"/>
          <w:szCs w:val="24"/>
        </w:rPr>
        <w:t xml:space="preserve"> vagy pedig </w:t>
      </w:r>
      <w:r w:rsidRPr="00A864A6">
        <w:rPr>
          <w:rFonts w:cs="Times New Roman"/>
          <w:i/>
          <w:iCs/>
          <w:szCs w:val="24"/>
        </w:rPr>
        <w:t xml:space="preserve">aktuális </w:t>
      </w:r>
      <w:r w:rsidRPr="005E25E2">
        <w:rPr>
          <w:rFonts w:cs="Times New Roman"/>
          <w:szCs w:val="24"/>
        </w:rPr>
        <w:t xml:space="preserve">és </w:t>
      </w:r>
      <w:r w:rsidRPr="00A864A6">
        <w:rPr>
          <w:rFonts w:cs="Times New Roman"/>
          <w:i/>
          <w:iCs/>
          <w:szCs w:val="24"/>
        </w:rPr>
        <w:t>előző éves pontok</w:t>
      </w:r>
      <w:r w:rsidRPr="005E25E2">
        <w:rPr>
          <w:rFonts w:cs="Times New Roman"/>
          <w:szCs w:val="24"/>
        </w:rPr>
        <w:t xml:space="preserve"> is vannak</w:t>
      </w:r>
      <w:r>
        <w:rPr>
          <w:rFonts w:cs="Times New Roman"/>
          <w:szCs w:val="24"/>
        </w:rPr>
        <w:t>,</w:t>
      </w:r>
      <w:r w:rsidRPr="005E25E2">
        <w:rPr>
          <w:rFonts w:cs="Times New Roman"/>
          <w:szCs w:val="24"/>
        </w:rPr>
        <w:t xml:space="preserve"> akkor a rendszer az adott törzsvásárlónál nem frissíti tábla adott sorát. A rendszerben</w:t>
      </w:r>
      <w:r>
        <w:rPr>
          <w:rFonts w:cs="Times New Roman"/>
          <w:szCs w:val="24"/>
        </w:rPr>
        <w:t xml:space="preserve">, </w:t>
      </w:r>
      <w:r w:rsidRPr="005E25E2">
        <w:rPr>
          <w:rFonts w:cs="Times New Roman"/>
          <w:szCs w:val="24"/>
        </w:rPr>
        <w:t>ez pillanatnyilag az év első 7 napján történik meg indításkor. Ezzel kizárva annak lehetőségét, hogy az üzlet nyitva nem tartása miatt a pontok nem íródnak át.</w:t>
      </w:r>
    </w:p>
    <w:p w14:paraId="214EDAF5" w14:textId="734B9564" w:rsidR="000768B6" w:rsidRPr="000768B6" w:rsidRDefault="000768B6" w:rsidP="000768B6">
      <w:r>
        <w:t>Egy ezzel a funkcióval kapcsolatos probléma megoldás</w:t>
      </w:r>
      <w:r w:rsidR="00503CD3">
        <w:t>t</w:t>
      </w:r>
      <w:r>
        <w:t xml:space="preserve"> a jövőbeli lehetőségek között tárgyalo</w:t>
      </w:r>
      <w:r w:rsidR="00503CD3">
        <w:t>m</w:t>
      </w:r>
      <w:r>
        <w:t>.</w:t>
      </w:r>
    </w:p>
    <w:p w14:paraId="75306196" w14:textId="7787E152" w:rsidR="00853176" w:rsidRDefault="00380899" w:rsidP="003A7712">
      <w:pPr>
        <w:pStyle w:val="Cmsor3"/>
      </w:pPr>
      <w:bookmarkStart w:id="75" w:name="_Toc102502285"/>
      <w:r>
        <w:lastRenderedPageBreak/>
        <w:t>Előző éves pontok törlése</w:t>
      </w:r>
      <w:bookmarkEnd w:id="75"/>
    </w:p>
    <w:p w14:paraId="13693469" w14:textId="77777777" w:rsidR="000768B6" w:rsidRDefault="00724524" w:rsidP="00724524">
      <w:pPr>
        <w:pStyle w:val="Firstparagraph"/>
      </w:pPr>
      <w:r>
        <w:t xml:space="preserve">A rendszer képes az </w:t>
      </w:r>
      <w:r w:rsidRPr="00724524">
        <w:rPr>
          <w:i/>
          <w:iCs/>
        </w:rPr>
        <w:t xml:space="preserve">előző éves pontok </w:t>
      </w:r>
      <w:r>
        <w:t>törlésére.</w:t>
      </w:r>
    </w:p>
    <w:p w14:paraId="32DC1108" w14:textId="283B5F13" w:rsidR="00724524" w:rsidRPr="00724524" w:rsidRDefault="00724524" w:rsidP="000768B6">
      <w:pPr>
        <w:pStyle w:val="Firstparagraph"/>
        <w:ind w:firstLine="567"/>
      </w:pPr>
      <w:r>
        <w:t xml:space="preserve">Egy meghatározott időszakban a rendszer minden induláskor végig megy a Törzsvásárlók táblán és megvizsgálja, hogy van-e olyan vásárló, akinek van még </w:t>
      </w:r>
      <w:r w:rsidRPr="000768B6">
        <w:rPr>
          <w:i/>
          <w:iCs/>
        </w:rPr>
        <w:t>előző éves pontja</w:t>
      </w:r>
      <w:r>
        <w:t xml:space="preserve">. Ezen vásárlók </w:t>
      </w:r>
      <w:r w:rsidRPr="00724524">
        <w:rPr>
          <w:i/>
          <w:iCs/>
        </w:rPr>
        <w:t>azonosítój</w:t>
      </w:r>
      <w:r w:rsidR="00611EB9">
        <w:rPr>
          <w:i/>
          <w:iCs/>
        </w:rPr>
        <w:t xml:space="preserve">ának </w:t>
      </w:r>
      <w:r w:rsidR="00611EB9" w:rsidRPr="00AE604E">
        <w:t>létrehoz</w:t>
      </w:r>
      <w:r>
        <w:rPr>
          <w:i/>
          <w:iCs/>
        </w:rPr>
        <w:t xml:space="preserve"> </w:t>
      </w:r>
      <w:r>
        <w:t>egy listá</w:t>
      </w:r>
      <w:r w:rsidR="00611EB9">
        <w:t xml:space="preserve">t és összegyűjti benne őket. Mikor a vizsgálattal végzett, a lista alapján lefrissíti a táblázatot és nullázza azon helyeken az </w:t>
      </w:r>
      <w:r w:rsidR="00611EB9" w:rsidRPr="000768B6">
        <w:rPr>
          <w:i/>
          <w:iCs/>
        </w:rPr>
        <w:t>előző éves pontokat</w:t>
      </w:r>
      <w:r w:rsidR="00611EB9">
        <w:t xml:space="preserve">, amely </w:t>
      </w:r>
      <w:r w:rsidR="00611EB9" w:rsidRPr="000768B6">
        <w:rPr>
          <w:i/>
          <w:iCs/>
        </w:rPr>
        <w:t>azonosító</w:t>
      </w:r>
      <w:r w:rsidR="00611EB9">
        <w:t xml:space="preserve"> szerepel az erre a célra használt listában. A frissítés lefutását követően a rendszer törli a létrehozott listát.</w:t>
      </w:r>
    </w:p>
    <w:p w14:paraId="116D005E" w14:textId="568D6301" w:rsidR="0056784D" w:rsidRDefault="0056784D" w:rsidP="0056784D">
      <w:pPr>
        <w:pStyle w:val="Cmsor2"/>
      </w:pPr>
      <w:bookmarkStart w:id="76" w:name="_Toc102502286"/>
      <w:r>
        <w:t>Menü</w:t>
      </w:r>
      <w:bookmarkEnd w:id="76"/>
    </w:p>
    <w:p w14:paraId="14B7AFF4" w14:textId="53C11BC2" w:rsidR="0056784D" w:rsidRPr="0056784D" w:rsidRDefault="0056784D" w:rsidP="0056784D">
      <w:pPr>
        <w:pStyle w:val="Firstparagraph"/>
      </w:pPr>
      <w:r>
        <w:t>Minden ablakban megtalálható egy menü sáv, amely tartalmaz egy Fájl és egy Súgó fület.</w:t>
      </w:r>
    </w:p>
    <w:p w14:paraId="2EAB1C68" w14:textId="0060743F" w:rsidR="00A864A6" w:rsidRPr="00A864A6" w:rsidRDefault="0056784D" w:rsidP="00A864A6">
      <w:pPr>
        <w:pStyle w:val="Cmsor3"/>
      </w:pPr>
      <w:bookmarkStart w:id="77" w:name="_Toc102502287"/>
      <w:r>
        <w:t>Fájl</w:t>
      </w:r>
      <w:bookmarkEnd w:id="77"/>
      <w:r>
        <w:t xml:space="preserve"> </w:t>
      </w:r>
    </w:p>
    <w:p w14:paraId="039FFEBB" w14:textId="6714FD7C" w:rsidR="00D4178A" w:rsidRDefault="00B724E4" w:rsidP="00D4178A">
      <w:pPr>
        <w:pStyle w:val="Firstparagraph"/>
      </w:pPr>
      <w:r>
        <w:rPr>
          <w:noProof/>
        </w:rPr>
        <w:drawing>
          <wp:anchor distT="0" distB="0" distL="114300" distR="114300" simplePos="0" relativeHeight="251670528" behindDoc="0" locked="0" layoutInCell="1" allowOverlap="1" wp14:anchorId="4FBBB4E3" wp14:editId="4B319497">
            <wp:simplePos x="0" y="0"/>
            <wp:positionH relativeFrom="margin">
              <wp:align>center</wp:align>
            </wp:positionH>
            <wp:positionV relativeFrom="paragraph">
              <wp:posOffset>1530985</wp:posOffset>
            </wp:positionV>
            <wp:extent cx="4928870" cy="937260"/>
            <wp:effectExtent l="0" t="0" r="5080" b="0"/>
            <wp:wrapSquare wrapText="bothSides"/>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4928870" cy="9372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04A783B2" wp14:editId="01C1AFCB">
                <wp:simplePos x="0" y="0"/>
                <wp:positionH relativeFrom="margin">
                  <wp:align>center</wp:align>
                </wp:positionH>
                <wp:positionV relativeFrom="paragraph">
                  <wp:posOffset>2677795</wp:posOffset>
                </wp:positionV>
                <wp:extent cx="4928870" cy="635"/>
                <wp:effectExtent l="0" t="0" r="5080" b="2540"/>
                <wp:wrapSquare wrapText="bothSides"/>
                <wp:docPr id="13" name="Szövegdoboz 13"/>
                <wp:cNvGraphicFramePr/>
                <a:graphic xmlns:a="http://schemas.openxmlformats.org/drawingml/2006/main">
                  <a:graphicData uri="http://schemas.microsoft.com/office/word/2010/wordprocessingShape">
                    <wps:wsp>
                      <wps:cNvSpPr txBox="1"/>
                      <wps:spPr>
                        <a:xfrm>
                          <a:off x="0" y="0"/>
                          <a:ext cx="4928870" cy="635"/>
                        </a:xfrm>
                        <a:prstGeom prst="rect">
                          <a:avLst/>
                        </a:prstGeom>
                        <a:solidFill>
                          <a:prstClr val="white"/>
                        </a:solidFill>
                        <a:ln>
                          <a:noFill/>
                        </a:ln>
                      </wps:spPr>
                      <wps:txbx>
                        <w:txbxContent>
                          <w:p w14:paraId="00A4188C" w14:textId="41527F59" w:rsidR="00D94570" w:rsidRPr="009B011C" w:rsidRDefault="00351154" w:rsidP="00D94570">
                            <w:pPr>
                              <w:pStyle w:val="Kpalrs"/>
                            </w:pPr>
                            <w:fldSimple w:instr=" SEQ ábra \* ARABIC ">
                              <w:bookmarkStart w:id="78" w:name="_Toc102496538"/>
                              <w:r w:rsidR="004D0A91">
                                <w:rPr>
                                  <w:noProof/>
                                </w:rPr>
                                <w:t>3</w:t>
                              </w:r>
                            </w:fldSimple>
                            <w:r w:rsidR="00D94570">
                              <w:t>. ábra MainMenu-be történő átléptetés</w:t>
                            </w:r>
                            <w:r w:rsidR="00B724E4">
                              <w:t xml:space="preserve"> példa</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783B2" id="Szövegdoboz 13" o:spid="_x0000_s1027" type="#_x0000_t202" style="position:absolute;left:0;text-align:left;margin-left:0;margin-top:210.85pt;width:388.1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" stroked="f">
                <v:textbox style="mso-fit-shape-to-text:t" inset="0,0,0,0">
                  <w:txbxContent>
                    <w:p w14:paraId="00A4188C" w14:textId="41527F59" w:rsidR="00D94570" w:rsidRPr="009B011C" w:rsidRDefault="00351154" w:rsidP="00D94570">
                      <w:pPr>
                        <w:pStyle w:val="Kpalrs"/>
                      </w:pPr>
                      <w:fldSimple w:instr=" SEQ ábra \* ARABIC ">
                        <w:bookmarkStart w:id="79" w:name="_Toc102496538"/>
                        <w:r w:rsidR="004D0A91">
                          <w:rPr>
                            <w:noProof/>
                          </w:rPr>
                          <w:t>3</w:t>
                        </w:r>
                      </w:fldSimple>
                      <w:r w:rsidR="00D94570">
                        <w:t>. ábra MainMenu-be történő átléptetés</w:t>
                      </w:r>
                      <w:r w:rsidR="00B724E4">
                        <w:t xml:space="preserve"> példa</w:t>
                      </w:r>
                      <w:bookmarkEnd w:id="79"/>
                    </w:p>
                  </w:txbxContent>
                </v:textbox>
                <w10:wrap type="square" anchorx="margin"/>
              </v:shape>
            </w:pict>
          </mc:Fallback>
        </mc:AlternateContent>
      </w:r>
      <w:r w:rsidR="0056784D">
        <w:t>A Fájl fülre kattintva megjelennek további fülek, amelyekre kattintva át léphetünk más form</w:t>
      </w:r>
      <w:r w:rsidR="00A864A6">
        <w:t>-</w:t>
      </w:r>
      <w:r w:rsidR="0056784D">
        <w:t>okba. Minden form-ban más és más a Fájl fülben található sorok, mindegyiknél csak a többi form sávja található</w:t>
      </w:r>
      <w:r w:rsidR="00E515DD">
        <w:t>,</w:t>
      </w:r>
      <w:r w:rsidR="0056784D">
        <w:t xml:space="preserve"> illetve egy kilépés sáv</w:t>
      </w:r>
      <w:r w:rsidR="00E515DD">
        <w:t>,</w:t>
      </w:r>
      <w:r w:rsidR="0056784D">
        <w:t xml:space="preserve"> amely segítségével a rendszert leállíthatjuk.</w:t>
      </w:r>
      <w:r w:rsidR="00E515DD">
        <w:t xml:space="preserve"> Ez a lent mellékelt képen látható módon írtam meg a rendszerbe minden egyes pontra.</w:t>
      </w:r>
      <w:bookmarkStart w:id="80" w:name="_Toc102502288"/>
    </w:p>
    <w:p w14:paraId="01A8D13B" w14:textId="0427BD90" w:rsidR="0056784D" w:rsidRDefault="0056784D" w:rsidP="005B0B01">
      <w:pPr>
        <w:pStyle w:val="Cmsor3"/>
      </w:pPr>
      <w:r>
        <w:t>Súgó</w:t>
      </w:r>
      <w:bookmarkEnd w:id="80"/>
    </w:p>
    <w:p w14:paraId="28A66132" w14:textId="77777777" w:rsidR="00C56522" w:rsidRDefault="00D05EB5" w:rsidP="0056784D">
      <w:pPr>
        <w:pStyle w:val="Firstparagraph"/>
      </w:pPr>
      <w:r>
        <w:t xml:space="preserve">A súgó a Fájlhoz hasonlóan további sávokból áll. Minden form-nak sajátos a súgója. mivel minden esetben a súgóban találhatja meg a felhasználó az aktuális formhoz tartozó funkciók leírását. Ezzel is próbáltam egy plusz segítséget bele vinni a </w:t>
      </w:r>
      <w:r w:rsidR="004D0A91">
        <w:t xml:space="preserve">felhasználónak a rendszer használatához. Ezeket a tevékenységeket MessageBox-ok segítségével oldottam </w:t>
      </w:r>
      <w:r w:rsidR="004D0A91">
        <w:lastRenderedPageBreak/>
        <w:t>meg, mivel úgy gondoltam ez a legegyszerűbb formája egy szöveg megjelenítésének a programban. Így nem használtam el felesleges helyet az adott form-on sem.</w:t>
      </w:r>
    </w:p>
    <w:p w14:paraId="0A2B610D" w14:textId="691E528A" w:rsidR="0040392E" w:rsidRPr="0040392E" w:rsidRDefault="0040392E" w:rsidP="0040392E">
      <w:pPr>
        <w:sectPr w:rsidR="0040392E" w:rsidRPr="0040392E" w:rsidSect="00D463DE">
          <w:pgSz w:w="11906" w:h="16838" w:code="9"/>
          <w:pgMar w:top="1418" w:right="1418" w:bottom="1418" w:left="1418" w:header="709" w:footer="709" w:gutter="567"/>
          <w:cols w:space="708"/>
          <w:docGrid w:linePitch="360"/>
        </w:sectPr>
      </w:pPr>
      <w:r>
        <w:t xml:space="preserve"> </w:t>
      </w:r>
    </w:p>
    <w:p w14:paraId="579BFC7C" w14:textId="68C5CE2D" w:rsidR="00DA7F7A" w:rsidRDefault="001A6441" w:rsidP="001A6441">
      <w:pPr>
        <w:pStyle w:val="Cmsor1"/>
      </w:pPr>
      <w:bookmarkStart w:id="81" w:name="_Toc102502289"/>
      <w:r>
        <w:lastRenderedPageBreak/>
        <w:t>Tesztelés</w:t>
      </w:r>
      <w:bookmarkEnd w:id="81"/>
    </w:p>
    <w:p w14:paraId="7BCE8D90" w14:textId="3EDAAD7E" w:rsidR="004143CE" w:rsidRPr="00B20C8A" w:rsidRDefault="00104621" w:rsidP="0006492B">
      <w:pPr>
        <w:ind w:firstLine="0"/>
      </w:pPr>
      <w:r>
        <w:t xml:space="preserve">Személy szerint úgy gondolom, hogy egy program elkészítése folyamán a egyik leglényegesebb dolog a tesztelés. Hisz ez segíti a fejlesztőt abban, hogy </w:t>
      </w:r>
      <w:r w:rsidR="004143CE">
        <w:t xml:space="preserve">milyen hibákat rejlenek esetlegesen a rendszerben, és ezeket szükség esetén javítani lehet. Egy rendszer se hibátlan, szinte lehetetlen tökéletesen hibátlan programot készíteni. Ezért is fontos, hogy egy program folyamatos tesztelés alatt álljon. Akár manuális akár automatizált tesztesetek segítségével. Valamint tesztelők bevonásával. Végül, de nem utolsó sorban a rendszer </w:t>
      </w:r>
      <w:r w:rsidR="0006492B">
        <w:t>végfejhasználója,</w:t>
      </w:r>
      <w:r w:rsidR="004143CE">
        <w:t xml:space="preserve"> aki folyamatos tesztelés alatt tartja a rendszert az állandó használattal, és hiba esetén azokat jelezheti a fejlesztőknek, akik ezeket a hibákat kiküszöbölhetik.</w:t>
      </w:r>
    </w:p>
    <w:p w14:paraId="5E34E95A" w14:textId="443E5237" w:rsidR="00DA7F7A" w:rsidRPr="00DA7F7A" w:rsidRDefault="00DA7F7A" w:rsidP="004143CE">
      <w:pPr>
        <w:pStyle w:val="Firstparagraph"/>
        <w:ind w:firstLine="567"/>
      </w:pPr>
      <w:r>
        <w:t>Tesztelések során két féle irányba teszteltem. Elősorban az adatbázist</w:t>
      </w:r>
      <w:r w:rsidR="004143CE">
        <w:t xml:space="preserve"> teszteltem az elkészítése után</w:t>
      </w:r>
      <w:r w:rsidR="00AC3C8D">
        <w:t>, ezt követően a megírt programot teszteltem.</w:t>
      </w:r>
      <w:r w:rsidR="004143CE">
        <w:t xml:space="preserve"> Valamint a program teszteléséhez külsős segítséget is kaptam.</w:t>
      </w:r>
    </w:p>
    <w:p w14:paraId="5AA77D16" w14:textId="0A924ADA" w:rsidR="00DA7F7A" w:rsidRDefault="00DA7F7A" w:rsidP="00DA7F7A">
      <w:pPr>
        <w:pStyle w:val="Cmsor2"/>
      </w:pPr>
      <w:bookmarkStart w:id="82" w:name="_Toc102502290"/>
      <w:r>
        <w:t>Az adatbázis tesztelése</w:t>
      </w:r>
      <w:bookmarkEnd w:id="82"/>
    </w:p>
    <w:p w14:paraId="71BD0AB6" w14:textId="3104DAE6" w:rsidR="00DA7F7A" w:rsidRDefault="00DA7F7A" w:rsidP="00DA7F7A">
      <w:pPr>
        <w:pStyle w:val="Firstparagraph"/>
      </w:pPr>
      <w:r>
        <w:t>A</w:t>
      </w:r>
      <w:r w:rsidR="00AC3C8D">
        <w:t xml:space="preserve">z adatbázis elkészítését követően azt folyamatos tesztelés alatt tartottam, adatbázis műveletek megírásával és futtatásával. Insertek, updatek és deletek segítségével vizsgáltam meg minden táblát, hogy megfelelően feltudom-e vinni a szükséges adatokat. </w:t>
      </w:r>
    </w:p>
    <w:p w14:paraId="1210ECB6" w14:textId="4E428905" w:rsidR="00AC3C8D" w:rsidRDefault="006370D4" w:rsidP="00AC3C8D">
      <w:r>
        <w:rPr>
          <w:noProof/>
        </w:rPr>
        <w:drawing>
          <wp:anchor distT="0" distB="0" distL="114300" distR="114300" simplePos="0" relativeHeight="251661312" behindDoc="0" locked="0" layoutInCell="1" allowOverlap="1" wp14:anchorId="13F84345" wp14:editId="1F58D815">
            <wp:simplePos x="0" y="0"/>
            <wp:positionH relativeFrom="margin">
              <wp:align>center</wp:align>
            </wp:positionH>
            <wp:positionV relativeFrom="margin">
              <wp:posOffset>6219911</wp:posOffset>
            </wp:positionV>
            <wp:extent cx="5399405" cy="1513840"/>
            <wp:effectExtent l="0" t="0" r="0" b="0"/>
            <wp:wrapSquare wrapText="bothSides"/>
            <wp:docPr id="6" name="Kép 6" descr="A képen szöveg, beltéri,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beltéri, képernyőkép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399405" cy="1513840"/>
                    </a:xfrm>
                    <a:prstGeom prst="rect">
                      <a:avLst/>
                    </a:prstGeom>
                  </pic:spPr>
                </pic:pic>
              </a:graphicData>
            </a:graphic>
          </wp:anchor>
        </w:drawing>
      </w:r>
      <w:r w:rsidR="007C2330">
        <w:rPr>
          <w:noProof/>
        </w:rPr>
        <mc:AlternateContent>
          <mc:Choice Requires="wps">
            <w:drawing>
              <wp:anchor distT="0" distB="0" distL="114300" distR="114300" simplePos="0" relativeHeight="251665408" behindDoc="0" locked="0" layoutInCell="1" allowOverlap="1" wp14:anchorId="63CC140F" wp14:editId="61EFC3B3">
                <wp:simplePos x="0" y="0"/>
                <wp:positionH relativeFrom="margin">
                  <wp:align>center</wp:align>
                </wp:positionH>
                <wp:positionV relativeFrom="paragraph">
                  <wp:posOffset>2099945</wp:posOffset>
                </wp:positionV>
                <wp:extent cx="5399405" cy="635"/>
                <wp:effectExtent l="0" t="0" r="0" b="2540"/>
                <wp:wrapSquare wrapText="bothSides"/>
                <wp:docPr id="9" name="Szövegdoboz 9"/>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4A4B7EAA" w14:textId="2F4F0917" w:rsidR="007C2330" w:rsidRPr="00614285" w:rsidRDefault="007C2330" w:rsidP="007C2330">
                            <w:pPr>
                              <w:pStyle w:val="Kpalrs"/>
                              <w:rPr>
                                <w:noProof/>
                              </w:rPr>
                            </w:pPr>
                            <w:r>
                              <w:rPr>
                                <w:noProof/>
                              </w:rPr>
                              <w:fldChar w:fldCharType="begin"/>
                            </w:r>
                            <w:r>
                              <w:rPr>
                                <w:noProof/>
                              </w:rPr>
                              <w:instrText xml:space="preserve"> SEQ ábra \* ARABIC </w:instrText>
                            </w:r>
                            <w:r>
                              <w:rPr>
                                <w:noProof/>
                              </w:rPr>
                              <w:fldChar w:fldCharType="separate"/>
                            </w:r>
                            <w:bookmarkStart w:id="83" w:name="_Toc102496539"/>
                            <w:r w:rsidR="004D0A91">
                              <w:rPr>
                                <w:noProof/>
                              </w:rPr>
                              <w:t>4</w:t>
                            </w:r>
                            <w:r>
                              <w:rPr>
                                <w:noProof/>
                              </w:rPr>
                              <w:fldChar w:fldCharType="end"/>
                            </w:r>
                            <w:r>
                              <w:t>. ábra INSERT INTO parancs</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C140F" id="Szövegdoboz 9" o:spid="_x0000_s1028" type="#_x0000_t202" style="position:absolute;left:0;text-align:left;margin-left:0;margin-top:165.35pt;width:425.1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2oGwIAAD8EAAAOAAAAZHJzL2Uyb0RvYy54bWysU8Fu2zAMvQ/YPwi6L07SpV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yzm7u7j+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" stroked="f">
                <v:textbox style="mso-fit-shape-to-text:t" inset="0,0,0,0">
                  <w:txbxContent>
                    <w:p w14:paraId="4A4B7EAA" w14:textId="2F4F0917" w:rsidR="007C2330" w:rsidRPr="00614285" w:rsidRDefault="007C2330" w:rsidP="007C2330">
                      <w:pPr>
                        <w:pStyle w:val="Kpalrs"/>
                        <w:rPr>
                          <w:noProof/>
                        </w:rPr>
                      </w:pPr>
                      <w:r>
                        <w:rPr>
                          <w:noProof/>
                        </w:rPr>
                        <w:fldChar w:fldCharType="begin"/>
                      </w:r>
                      <w:r>
                        <w:rPr>
                          <w:noProof/>
                        </w:rPr>
                        <w:instrText xml:space="preserve"> SEQ ábra \* ARABIC </w:instrText>
                      </w:r>
                      <w:r>
                        <w:rPr>
                          <w:noProof/>
                        </w:rPr>
                        <w:fldChar w:fldCharType="separate"/>
                      </w:r>
                      <w:bookmarkStart w:id="84" w:name="_Toc102496539"/>
                      <w:r w:rsidR="004D0A91">
                        <w:rPr>
                          <w:noProof/>
                        </w:rPr>
                        <w:t>4</w:t>
                      </w:r>
                      <w:r>
                        <w:rPr>
                          <w:noProof/>
                        </w:rPr>
                        <w:fldChar w:fldCharType="end"/>
                      </w:r>
                      <w:r>
                        <w:t>. ábra INSERT INTO parancs</w:t>
                      </w:r>
                      <w:bookmarkEnd w:id="84"/>
                    </w:p>
                  </w:txbxContent>
                </v:textbox>
                <w10:wrap type="square" anchorx="margin"/>
              </v:shape>
            </w:pict>
          </mc:Fallback>
        </mc:AlternateContent>
      </w:r>
      <w:r w:rsidR="00AC3C8D">
        <w:t>Az első minden tábla esetében egy INSERT INTO parancs megadása volt amivel ellenőriztem, hogy a megadott értékek megfelelően felkerülnek-e az adatbázisba.</w:t>
      </w:r>
    </w:p>
    <w:p w14:paraId="701448B9" w14:textId="30BE9984" w:rsidR="007C2330" w:rsidRDefault="00AC3C8D" w:rsidP="007C2330">
      <w:r>
        <w:lastRenderedPageBreak/>
        <w:t>Minden parancsot egy SELECT parancs</w:t>
      </w:r>
      <w:r w:rsidR="007C2330">
        <w:t xml:space="preserve"> előzött meg, illetve</w:t>
      </w:r>
      <w:r>
        <w:t xml:space="preserve"> követett</w:t>
      </w:r>
      <w:r w:rsidR="007C2330">
        <w:t>. E</w:t>
      </w:r>
      <w:r>
        <w:t xml:space="preserve">nnek segítségével azonnal láthattam, hogy </w:t>
      </w:r>
      <w:r w:rsidR="007C2330">
        <w:t>az általam megírt és használt parancs sikeresen futott-e le vagy sem.</w:t>
      </w:r>
    </w:p>
    <w:p w14:paraId="1B143AD7" w14:textId="2E698BA7" w:rsidR="007C2330" w:rsidRDefault="007C2330" w:rsidP="007C2330">
      <w:r>
        <w:t>A felvitt adatokon az UPDATE parancs segítségével vizsgáltam meg a módosítási lehetőségeket</w:t>
      </w:r>
      <w:r>
        <w:rPr>
          <w:noProof/>
        </w:rPr>
        <mc:AlternateContent>
          <mc:Choice Requires="wps">
            <w:drawing>
              <wp:anchor distT="0" distB="0" distL="114300" distR="114300" simplePos="0" relativeHeight="251667456" behindDoc="0" locked="0" layoutInCell="1" allowOverlap="1" wp14:anchorId="3949F25F" wp14:editId="2359B0F9">
                <wp:simplePos x="0" y="0"/>
                <wp:positionH relativeFrom="column">
                  <wp:posOffset>0</wp:posOffset>
                </wp:positionH>
                <wp:positionV relativeFrom="paragraph">
                  <wp:posOffset>2403475</wp:posOffset>
                </wp:positionV>
                <wp:extent cx="5399405" cy="635"/>
                <wp:effectExtent l="0" t="0" r="0" b="0"/>
                <wp:wrapSquare wrapText="bothSides"/>
                <wp:docPr id="10" name="Szövegdoboz 10"/>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2CAA3952" w14:textId="07CAA59E" w:rsidR="007C2330" w:rsidRPr="00CF7936" w:rsidRDefault="00351154" w:rsidP="007C2330">
                            <w:pPr>
                              <w:pStyle w:val="Kpalrs"/>
                            </w:pPr>
                            <w:fldSimple w:instr=" SEQ ábra \* ARABIC ">
                              <w:bookmarkStart w:id="85" w:name="_Toc102496540"/>
                              <w:r w:rsidR="004D0A91">
                                <w:rPr>
                                  <w:noProof/>
                                </w:rPr>
                                <w:t>5</w:t>
                              </w:r>
                            </w:fldSimple>
                            <w:r w:rsidR="007C2330">
                              <w:t>. ábra UPDATE parancs</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9F25F" id="Szövegdoboz 10" o:spid="_x0000_s1029" type="#_x0000_t202" style="position:absolute;left:0;text-align:left;margin-left:0;margin-top:189.25pt;width:425.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" stroked="f">
                <v:textbox style="mso-fit-shape-to-text:t" inset="0,0,0,0">
                  <w:txbxContent>
                    <w:p w14:paraId="2CAA3952" w14:textId="07CAA59E" w:rsidR="007C2330" w:rsidRPr="00CF7936" w:rsidRDefault="00351154" w:rsidP="007C2330">
                      <w:pPr>
                        <w:pStyle w:val="Kpalrs"/>
                      </w:pPr>
                      <w:fldSimple w:instr=" SEQ ábra \* ARABIC ">
                        <w:bookmarkStart w:id="86" w:name="_Toc102496540"/>
                        <w:r w:rsidR="004D0A91">
                          <w:rPr>
                            <w:noProof/>
                          </w:rPr>
                          <w:t>5</w:t>
                        </w:r>
                      </w:fldSimple>
                      <w:r w:rsidR="007C2330">
                        <w:t>. ábra UPDATE parancs</w:t>
                      </w:r>
                      <w:bookmarkEnd w:id="86"/>
                    </w:p>
                  </w:txbxContent>
                </v:textbox>
                <w10:wrap type="square"/>
              </v:shape>
            </w:pict>
          </mc:Fallback>
        </mc:AlternateContent>
      </w:r>
      <w:r>
        <w:rPr>
          <w:noProof/>
        </w:rPr>
        <w:drawing>
          <wp:anchor distT="0" distB="0" distL="114300" distR="114300" simplePos="0" relativeHeight="251663360" behindDoc="0" locked="0" layoutInCell="1" allowOverlap="1" wp14:anchorId="1B6F8C8F" wp14:editId="1D98F623">
            <wp:simplePos x="0" y="0"/>
            <wp:positionH relativeFrom="margin">
              <wp:align>center</wp:align>
            </wp:positionH>
            <wp:positionV relativeFrom="paragraph">
              <wp:posOffset>527050</wp:posOffset>
            </wp:positionV>
            <wp:extent cx="5399405" cy="1819275"/>
            <wp:effectExtent l="0" t="0" r="0" b="9525"/>
            <wp:wrapSquare wrapText="bothSides"/>
            <wp:docPr id="7" name="Kép 7" descr="A képen szöveg, képernyőkép, monitor, beltér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képernyőkép, monitor, beltéri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399405" cy="1819275"/>
                    </a:xfrm>
                    <a:prstGeom prst="rect">
                      <a:avLst/>
                    </a:prstGeom>
                  </pic:spPr>
                </pic:pic>
              </a:graphicData>
            </a:graphic>
            <wp14:sizeRelH relativeFrom="page">
              <wp14:pctWidth>0</wp14:pctWidth>
            </wp14:sizeRelH>
            <wp14:sizeRelV relativeFrom="page">
              <wp14:pctHeight>0</wp14:pctHeight>
            </wp14:sizeRelV>
          </wp:anchor>
        </w:drawing>
      </w:r>
      <w:r w:rsidR="00B20C8A">
        <w:t xml:space="preserve"> a megfelelő szűrök meghatározásával.</w:t>
      </w:r>
    </w:p>
    <w:p w14:paraId="15E3A927" w14:textId="1D1BE8B4" w:rsidR="007C2330" w:rsidRDefault="0006492B" w:rsidP="007C2330">
      <w:r>
        <w:rPr>
          <w:noProof/>
        </w:rPr>
        <mc:AlternateContent>
          <mc:Choice Requires="wps">
            <w:drawing>
              <wp:anchor distT="0" distB="0" distL="114300" distR="114300" simplePos="0" relativeHeight="251669504" behindDoc="0" locked="0" layoutInCell="1" allowOverlap="1" wp14:anchorId="1A0B9C45" wp14:editId="53775380">
                <wp:simplePos x="0" y="0"/>
                <wp:positionH relativeFrom="margin">
                  <wp:align>right</wp:align>
                </wp:positionH>
                <wp:positionV relativeFrom="paragraph">
                  <wp:posOffset>5312507</wp:posOffset>
                </wp:positionV>
                <wp:extent cx="5399405" cy="635"/>
                <wp:effectExtent l="0" t="0" r="0" b="2540"/>
                <wp:wrapSquare wrapText="bothSides"/>
                <wp:docPr id="11" name="Szövegdoboz 1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56DBA474" w14:textId="7979AA0B" w:rsidR="00B20C8A" w:rsidRPr="00E63C53" w:rsidRDefault="00B20C8A" w:rsidP="00B20C8A">
                            <w:pPr>
                              <w:pStyle w:val="Kpalrs"/>
                              <w:rPr>
                                <w:noProof/>
                              </w:rPr>
                            </w:pPr>
                            <w:r>
                              <w:rPr>
                                <w:noProof/>
                              </w:rPr>
                              <w:fldChar w:fldCharType="begin"/>
                            </w:r>
                            <w:r>
                              <w:rPr>
                                <w:noProof/>
                              </w:rPr>
                              <w:instrText xml:space="preserve"> SEQ ábra \* ARABIC </w:instrText>
                            </w:r>
                            <w:r>
                              <w:rPr>
                                <w:noProof/>
                              </w:rPr>
                              <w:fldChar w:fldCharType="separate"/>
                            </w:r>
                            <w:bookmarkStart w:id="87" w:name="_Toc102496541"/>
                            <w:r w:rsidR="004D0A91">
                              <w:rPr>
                                <w:noProof/>
                              </w:rPr>
                              <w:t>6</w:t>
                            </w:r>
                            <w:r>
                              <w:rPr>
                                <w:noProof/>
                              </w:rPr>
                              <w:fldChar w:fldCharType="end"/>
                            </w:r>
                            <w:r>
                              <w:t>. ábra DELETE parancs</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B9C45" id="Szövegdoboz 11" o:spid="_x0000_s1030" type="#_x0000_t202" style="position:absolute;left:0;text-align:left;margin-left:373.95pt;margin-top:418.3pt;width:425.1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" stroked="f">
                <v:textbox style="mso-fit-shape-to-text:t" inset="0,0,0,0">
                  <w:txbxContent>
                    <w:p w14:paraId="56DBA474" w14:textId="7979AA0B" w:rsidR="00B20C8A" w:rsidRPr="00E63C53" w:rsidRDefault="00B20C8A" w:rsidP="00B20C8A">
                      <w:pPr>
                        <w:pStyle w:val="Kpalrs"/>
                        <w:rPr>
                          <w:noProof/>
                        </w:rPr>
                      </w:pPr>
                      <w:r>
                        <w:rPr>
                          <w:noProof/>
                        </w:rPr>
                        <w:fldChar w:fldCharType="begin"/>
                      </w:r>
                      <w:r>
                        <w:rPr>
                          <w:noProof/>
                        </w:rPr>
                        <w:instrText xml:space="preserve"> SEQ ábra \* ARABIC </w:instrText>
                      </w:r>
                      <w:r>
                        <w:rPr>
                          <w:noProof/>
                        </w:rPr>
                        <w:fldChar w:fldCharType="separate"/>
                      </w:r>
                      <w:bookmarkStart w:id="88" w:name="_Toc102496541"/>
                      <w:r w:rsidR="004D0A91">
                        <w:rPr>
                          <w:noProof/>
                        </w:rPr>
                        <w:t>6</w:t>
                      </w:r>
                      <w:r>
                        <w:rPr>
                          <w:noProof/>
                        </w:rPr>
                        <w:fldChar w:fldCharType="end"/>
                      </w:r>
                      <w:r>
                        <w:t>. ábra DELETE parancs</w:t>
                      </w:r>
                      <w:bookmarkEnd w:id="88"/>
                    </w:p>
                  </w:txbxContent>
                </v:textbox>
                <w10:wrap type="square" anchorx="margin"/>
              </v:shape>
            </w:pict>
          </mc:Fallback>
        </mc:AlternateContent>
      </w:r>
      <w:r>
        <w:rPr>
          <w:noProof/>
        </w:rPr>
        <w:drawing>
          <wp:anchor distT="0" distB="0" distL="114300" distR="114300" simplePos="0" relativeHeight="251662336" behindDoc="0" locked="0" layoutInCell="1" allowOverlap="1" wp14:anchorId="12423CEA" wp14:editId="5E9327EB">
            <wp:simplePos x="0" y="0"/>
            <wp:positionH relativeFrom="margin">
              <wp:align>center</wp:align>
            </wp:positionH>
            <wp:positionV relativeFrom="paragraph">
              <wp:posOffset>3454644</wp:posOffset>
            </wp:positionV>
            <wp:extent cx="5399405" cy="1793240"/>
            <wp:effectExtent l="0" t="0" r="0" b="0"/>
            <wp:wrapTopAndBottom/>
            <wp:docPr id="8" name="Kép 8" descr="A képen szöveg, beltéri, fal, monit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beltéri, fal, monitor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399405" cy="1793240"/>
                    </a:xfrm>
                    <a:prstGeom prst="rect">
                      <a:avLst/>
                    </a:prstGeom>
                  </pic:spPr>
                </pic:pic>
              </a:graphicData>
            </a:graphic>
            <wp14:sizeRelH relativeFrom="page">
              <wp14:pctWidth>0</wp14:pctWidth>
            </wp14:sizeRelH>
            <wp14:sizeRelV relativeFrom="page">
              <wp14:pctHeight>0</wp14:pctHeight>
            </wp14:sizeRelV>
          </wp:anchor>
        </w:drawing>
      </w:r>
      <w:r w:rsidR="007C2330">
        <w:t>Végül pedig a DELETE parancs segítségével próbáltam meg meghatározott feltételek alapján adott sorokat törölni. Ezek kisebb nagyobb sikerrel mentek végbe. Volt sajnos olyan mikor egy DELETE parancs megadásával az egész tábla tartalma eltűnt a hibásan megadott feltétek miatt. De végül mindig sikeres lefutást produkált a rendszer a megfelelő szűrések beállításával.</w:t>
      </w:r>
    </w:p>
    <w:p w14:paraId="0625CBF9" w14:textId="42FEBADD" w:rsidR="00B20C8A" w:rsidRDefault="00DA7F7A" w:rsidP="00B20C8A">
      <w:pPr>
        <w:pStyle w:val="Cmsor2"/>
      </w:pPr>
      <w:bookmarkStart w:id="89" w:name="_Toc102502291"/>
      <w:r>
        <w:t>A program tesztelése</w:t>
      </w:r>
      <w:bookmarkEnd w:id="89"/>
    </w:p>
    <w:p w14:paraId="49E88F18" w14:textId="1E7C210A" w:rsidR="00B20C8A" w:rsidRDefault="00B20C8A" w:rsidP="00B20C8A">
      <w:pPr>
        <w:pStyle w:val="Firstparagraph"/>
      </w:pPr>
      <w:r>
        <w:t>A program tesztelés manuális módon történt a GUI és az egyes funkciók saját kézzel történő tesztesetek megadásával.</w:t>
      </w:r>
    </w:p>
    <w:p w14:paraId="021372DF" w14:textId="5508C78D" w:rsidR="00B20C8A" w:rsidRDefault="00B20C8A" w:rsidP="00B20C8A">
      <w:r>
        <w:t xml:space="preserve">A program tesztelése részben kapcsolódott az adatbázis teszteléséhez is, mivel a rendszer legtöbb tevékenysége az adatbázisban hajt végre műveleteket. </w:t>
      </w:r>
    </w:p>
    <w:p w14:paraId="0085F2EE" w14:textId="6917BAD2" w:rsidR="00104621" w:rsidRDefault="00B20C8A" w:rsidP="00104621">
      <w:r>
        <w:lastRenderedPageBreak/>
        <w:t xml:space="preserve">A tesztelést az első funkciótól az utolsóig folyamatosan hajtottam végre. Minden funkció az elkészítése alatt és után is több formában is tesztelve lett. Ennek köszönhetően nagyon sokszor időben tudtam hiba kezeléssel is foglalkozni, hogy a rendszer hiba esetén </w:t>
      </w:r>
      <w:r w:rsidR="00104621">
        <w:t>se leállással jelezze a problémát, hanem az erre a célra ki talált és megírt üzenetekkel jelezze a felhasználónak, hogy valamit hibásan hajtott végre.</w:t>
      </w:r>
    </w:p>
    <w:p w14:paraId="47B26D72" w14:textId="77777777" w:rsidR="00C56522" w:rsidRDefault="00104621" w:rsidP="00104621">
      <w:pPr>
        <w:sectPr w:rsidR="00C56522" w:rsidSect="00D463DE">
          <w:pgSz w:w="11906" w:h="16838" w:code="9"/>
          <w:pgMar w:top="1418" w:right="1418" w:bottom="1418" w:left="1418" w:header="709" w:footer="709" w:gutter="567"/>
          <w:cols w:space="708"/>
          <w:docGrid w:linePitch="360"/>
        </w:sectPr>
      </w:pPr>
      <w:r>
        <w:t xml:space="preserve">A rendszert a befejezést követően saját kezűleg is végig próbáltam, így tesztelve, hogy minden funkció helyesen működik. Valamint emellett külső segítséget is igénybe vettem. A családom bizonyos tagjait kértem a rendszer manuális tesztelésére, olyan módon, hogy elmondtam a rendszer funkcióinak működését és ezt követően a programot elindítva, hagytam, hogy saját belátásuk alapján próbálják ki a rendszer számukra érdekesebb részeit. Ezen két tesztelés során is volt még kijavítandó hiba a rendszerbe. </w:t>
      </w:r>
    </w:p>
    <w:p w14:paraId="2527A096" w14:textId="1C8333D2" w:rsidR="00435BB4" w:rsidRDefault="001A6441" w:rsidP="00B05286">
      <w:pPr>
        <w:pStyle w:val="Cmsor1"/>
      </w:pPr>
      <w:bookmarkStart w:id="90" w:name="_Toc102502292"/>
      <w:r>
        <w:lastRenderedPageBreak/>
        <w:t>A dolgozat írása alatt felmerülő nehézségek</w:t>
      </w:r>
      <w:bookmarkEnd w:id="90"/>
    </w:p>
    <w:p w14:paraId="7067CB7D" w14:textId="07854E12" w:rsidR="00F17834" w:rsidRPr="00F17834" w:rsidRDefault="00F17834" w:rsidP="00F17834">
      <w:pPr>
        <w:pStyle w:val="Firstparagraph"/>
      </w:pPr>
      <w:r>
        <w:t>A dolgozat írása közben több olyan nehézségbe is ütköztem</w:t>
      </w:r>
      <w:r w:rsidR="00240759">
        <w:t>,</w:t>
      </w:r>
      <w:r>
        <w:t xml:space="preserve"> ami nem feltétlenül a fejlesztés folyamata, illetve a program hibás megírása miatt vetődött fel. </w:t>
      </w:r>
      <w:r w:rsidR="000F7575">
        <w:t>Ezen hibák mellett természetesen rengetegszer ütköztem kisebb elírásokból, rosszul definiált folyamatokból keletkező hibákkal is, de ezeket láttam leinkább kifejtendő nehézségeknek.</w:t>
      </w:r>
    </w:p>
    <w:p w14:paraId="54CC9041" w14:textId="58CEB3C5" w:rsidR="00435BB4" w:rsidRDefault="00435BB4" w:rsidP="00B05286">
      <w:pPr>
        <w:pStyle w:val="Cmsor2"/>
      </w:pPr>
      <w:bookmarkStart w:id="91" w:name="_Toc102502293"/>
      <w:r>
        <w:t>G</w:t>
      </w:r>
      <w:r w:rsidR="00B05286">
        <w:t xml:space="preserve">mail </w:t>
      </w:r>
      <w:r w:rsidR="00C3259C">
        <w:t xml:space="preserve">által </w:t>
      </w:r>
      <w:r w:rsidR="001B005C">
        <w:t>kevésbé biztonságosnak vélt bejelentkezési technika</w:t>
      </w:r>
      <w:bookmarkEnd w:id="91"/>
    </w:p>
    <w:p w14:paraId="4F095E83" w14:textId="6C2D39E0" w:rsidR="00D50620" w:rsidRPr="00D50620" w:rsidRDefault="001B005C" w:rsidP="00D50620">
      <w:pPr>
        <w:pStyle w:val="Firstparagraph"/>
      </w:pPr>
      <w:r>
        <w:t>Az e-mail küldés elkészítése után lépett fel az az akadály, hogy a Gmail rendszerét használva harmadik félként kevésbé biztonságos hozzáférésnek nyilvánította a Gmail a rendszer által történő bejelentkezést és email küldést. Erről az első e-mail küldési próbálkozásnál a Google egy e-mailben értesített, hogy megakadályozott egy bejelentkezési kísérletet</w:t>
      </w:r>
      <w:r w:rsidR="005B3361">
        <w:t>. Az emailben leírták, hogy miért veszélyes ez a bejelentkezési mód, illetve, hogy hogyan alkalmazható ez ennek ellenére is. A Google fiókomban be kellett kapcsolnom a Kevésbé biztonságos alkalmazások hozzáférését és ezt követően egyből tudtam használni a programban megírt e-mail küldési funkciókat.</w:t>
      </w:r>
    </w:p>
    <w:p w14:paraId="2A057BFA" w14:textId="0231B693" w:rsidR="00435BB4" w:rsidRDefault="00B05286" w:rsidP="00435BB4">
      <w:pPr>
        <w:pStyle w:val="Cmsor2"/>
      </w:pPr>
      <w:bookmarkStart w:id="92" w:name="_Toc102502294"/>
      <w:r>
        <w:t xml:space="preserve">Gmail </w:t>
      </w:r>
      <w:r w:rsidR="00D95E58">
        <w:t>új jelszó esetén azt át kell írni a rendszerben</w:t>
      </w:r>
      <w:bookmarkEnd w:id="92"/>
    </w:p>
    <w:p w14:paraId="0B0A4639" w14:textId="3C1539A4" w:rsidR="00F17834" w:rsidRPr="00F17834" w:rsidRDefault="005B3361" w:rsidP="00F17834">
      <w:pPr>
        <w:pStyle w:val="Firstparagraph"/>
      </w:pPr>
      <w:r>
        <w:t>Előfordult, hogy ezek után a rendszer futtatásokot az esemény lefutott, viszont az e-mailek nem kerültek elküldésre, illetve nem is érkeztek e-mailek a megadott címekre. Ezt a rendszer nem jelezte hibaként, ezért nehezen jöttem rá a hiba okára. Mint kiderült a Google fiókom jelszavának változása okozta a problémát. Mivel hibás jelszó volt megadva a rendszernek, a bejelentkezés meghiúsult és az e-mailek emiatt nem küldöttek el. A hiba megtalálást követően a jelszó</w:t>
      </w:r>
      <w:r w:rsidR="0042086D">
        <w:t>t mindenhol frissítettem és ezt követően a rendszer az elvárásoknak megfelelően működött.</w:t>
      </w:r>
    </w:p>
    <w:p w14:paraId="025D4C5C" w14:textId="4B69F9FA" w:rsidR="00F17834" w:rsidRDefault="00AC38FF" w:rsidP="00F17834">
      <w:pPr>
        <w:pStyle w:val="Cmsor2"/>
      </w:pPr>
      <w:bookmarkStart w:id="93" w:name="_Toc102502295"/>
      <w:r>
        <w:lastRenderedPageBreak/>
        <w:t>A</w:t>
      </w:r>
      <w:r w:rsidR="007A367B">
        <w:t xml:space="preserve">datbázis elérése </w:t>
      </w:r>
      <w:r w:rsidR="003C6408">
        <w:t>klónozás</w:t>
      </w:r>
      <w:r w:rsidR="007A367B">
        <w:t xml:space="preserve"> esetén</w:t>
      </w:r>
      <w:bookmarkEnd w:id="93"/>
    </w:p>
    <w:p w14:paraId="3BA7C4C3" w14:textId="3E2DF88A" w:rsidR="00AC38FF" w:rsidRDefault="00AC38FF" w:rsidP="00AC38FF">
      <w:pPr>
        <w:pStyle w:val="Firstparagraph"/>
      </w:pPr>
      <w:r>
        <w:t>Több alkalommal ütköztem olyan problémába, hogy az alkalmazásba valamit elállítva azt nem tudtam helyre hozni. Ilyen esetekben a verzió kötőnek a GitHub-nak köszönhetően könnyedén tudtam helyre állítani a problémámat egy leklónozás segítségével. Viszont ilyen esetekben a</w:t>
      </w:r>
      <w:r w:rsidR="000F7575">
        <w:t xml:space="preserve"> rendszer az adatbázis használatok hibába ütközött. Mivel a programban megadott elérési útvonal, ami az adatbázishoz elvezet megváltozott a klónozás következtében és így a rendszer vagy hibásan futott le máshelyről nyerve az adatbázisba található adatokat, vagy hibát jelzett, ha már nem volt elérhető az előző verzióban megadott elérési útvonalon az adatbázis. </w:t>
      </w:r>
    </w:p>
    <w:p w14:paraId="1E352F0A" w14:textId="77777777" w:rsidR="00C56522" w:rsidRDefault="000F7575" w:rsidP="000F7575">
      <w:pPr>
        <w:sectPr w:rsidR="00C56522" w:rsidSect="00D463DE">
          <w:pgSz w:w="11906" w:h="16838" w:code="9"/>
          <w:pgMar w:top="1418" w:right="1418" w:bottom="1418" w:left="1418" w:header="709" w:footer="709" w:gutter="567"/>
          <w:cols w:space="708"/>
          <w:docGrid w:linePitch="360"/>
        </w:sectPr>
      </w:pPr>
      <w:r>
        <w:t>Ilyen esetben az elérési útvonal kijavításával a rendszerben jelentkező probléma egyből megoldódott.</w:t>
      </w:r>
    </w:p>
    <w:p w14:paraId="1730DC31" w14:textId="77777777" w:rsidR="00087156" w:rsidRDefault="001A6441" w:rsidP="00087156">
      <w:pPr>
        <w:pStyle w:val="Cmsor1"/>
      </w:pPr>
      <w:bookmarkStart w:id="94" w:name="_Toc102502296"/>
      <w:r>
        <w:lastRenderedPageBreak/>
        <w:t>Jövőbeli lehetőségek</w:t>
      </w:r>
      <w:bookmarkEnd w:id="94"/>
    </w:p>
    <w:p w14:paraId="777459AF" w14:textId="01760A46" w:rsidR="00087156" w:rsidRDefault="00611EB9" w:rsidP="00087156">
      <w:pPr>
        <w:pStyle w:val="Cmsor2"/>
      </w:pPr>
      <w:bookmarkStart w:id="95" w:name="_Toc102502297"/>
      <w:r w:rsidRPr="00087156">
        <w:t>Vonalkód</w:t>
      </w:r>
      <w:bookmarkEnd w:id="95"/>
    </w:p>
    <w:p w14:paraId="55021E50" w14:textId="77777777" w:rsidR="001F5E72" w:rsidRDefault="00087156" w:rsidP="001F5E72">
      <w:pPr>
        <w:pStyle w:val="Firstparagraph"/>
      </w:pPr>
      <w:r>
        <w:t>Ahogy a fentiekben már többször említettem a rendszer</w:t>
      </w:r>
      <w:r w:rsidR="00D734ED">
        <w:t xml:space="preserve">ben található vonalkód olvasó mostani kidolgozásával egy képfelismeréssel működő folyamat. Viszont egy valóskörnyezetben ez nem lenne teljesen megfelelő. Ezért egy lehetséges tovább fejlesztési lehetőség lenne, hogy a mostani kép betöltéses módszert leváltani egy valódi vonalkód olvasóval működő beolvasásra. Ehhez természetesen egy vonalkód olvasó beszerzése az elsődleges tennivaló, hogy lehetséges legyen valódi helyzetben kipróbálni a rendszer működését. </w:t>
      </w:r>
    </w:p>
    <w:p w14:paraId="49FCFEDD" w14:textId="07F1742A" w:rsidR="006249FC" w:rsidRDefault="006249FC" w:rsidP="001F5E72">
      <w:pPr>
        <w:pStyle w:val="Firstparagraph"/>
        <w:ind w:firstLine="567"/>
      </w:pPr>
      <w:r>
        <w:t>A valódi olvasó elkészítése mellett, egy másik lehetőség a vonalkóddal kapcsolatban, hogy a könyv kezelőbe is beépítésre kerüljön. Ezzel megkönnyítve a keresést az adatbázisban ezen ablak használata során is.</w:t>
      </w:r>
    </w:p>
    <w:p w14:paraId="24CC0B1D" w14:textId="19CDEC3F" w:rsidR="001F5E72" w:rsidRDefault="003C6408" w:rsidP="000F5C58">
      <w:r>
        <w:t xml:space="preserve">A vonalkód olvasó segítségével egyéb lehetőségeket is el lehetne érni. Ilyen például egy könyv felvitelekor, hogy a vonalkód alapján </w:t>
      </w:r>
      <w:r w:rsidR="000F5C58">
        <w:t xml:space="preserve">a rendszer indítana egy internetes keresést, ahol a találatok közül kikeresve a könyvet, a hozzá tartozó adatokat beírva a programba a könyvet gyorsabban feltudnánk vinni. </w:t>
      </w:r>
    </w:p>
    <w:p w14:paraId="2B24FE76" w14:textId="6624CE72" w:rsidR="009A1FDF" w:rsidRDefault="00611EB9" w:rsidP="009A1FDF">
      <w:pPr>
        <w:pStyle w:val="Cmsor2"/>
        <w:rPr>
          <w:rFonts w:cs="Times New Roman"/>
        </w:rPr>
      </w:pPr>
      <w:bookmarkStart w:id="96" w:name="_Toc102502298"/>
      <w:r w:rsidRPr="00087156">
        <w:rPr>
          <w:rFonts w:cs="Times New Roman"/>
        </w:rPr>
        <w:t>Törzsvásárlói pont</w:t>
      </w:r>
      <w:r w:rsidR="001C43BF">
        <w:rPr>
          <w:rFonts w:cs="Times New Roman"/>
        </w:rPr>
        <w:t xml:space="preserve"> levonás</w:t>
      </w:r>
      <w:bookmarkEnd w:id="96"/>
    </w:p>
    <w:p w14:paraId="1C56A5F5" w14:textId="40C404B1" w:rsidR="009A1FDF" w:rsidRPr="009A1FDF" w:rsidRDefault="009A1FDF" w:rsidP="009A1FDF">
      <w:pPr>
        <w:pStyle w:val="Firstparagraph"/>
      </w:pPr>
      <w:r>
        <w:t>Az eladáshoz tartozó törzsvásárlói pont levonás</w:t>
      </w:r>
      <w:r w:rsidR="001C43BF">
        <w:t>át is tovább lehetne fejleszteni. Lehetővé lehetne tenni, hogy a rendszer ne maga döntse el, hogy mennyi pontot is vonjon le a végösszegből, hanem a vásárló döntése alapján levonásra kerüljön az összes pont</w:t>
      </w:r>
      <w:r w:rsidR="000C06A6">
        <w:t>,</w:t>
      </w:r>
      <w:r w:rsidR="001C43BF">
        <w:t xml:space="preserve"> vagy csak egy része</w:t>
      </w:r>
      <w:r w:rsidR="000C06A6">
        <w:t xml:space="preserve">, például, ha vannak előző éves pontok akkor csak az vonodjon le. Ezt minden esetben a felhasználó a vásárló döntése alapján tenné meg. </w:t>
      </w:r>
    </w:p>
    <w:p w14:paraId="604E9D4B" w14:textId="1E517E60" w:rsidR="000F5C58" w:rsidRDefault="00611EB9" w:rsidP="000F5C58">
      <w:pPr>
        <w:pStyle w:val="Cmsor2"/>
        <w:rPr>
          <w:rFonts w:cs="Times New Roman"/>
        </w:rPr>
      </w:pPr>
      <w:bookmarkStart w:id="97" w:name="_Toc102502299"/>
      <w:r w:rsidRPr="000F5C58">
        <w:rPr>
          <w:rFonts w:cs="Times New Roman"/>
        </w:rPr>
        <w:t>Könyv kedvezmény</w:t>
      </w:r>
      <w:bookmarkEnd w:id="97"/>
    </w:p>
    <w:p w14:paraId="4EF628A4" w14:textId="6ED36FEF" w:rsidR="000C06A6" w:rsidRPr="000C06A6" w:rsidRDefault="000C06A6" w:rsidP="000C06A6">
      <w:pPr>
        <w:pStyle w:val="Firstparagraph"/>
      </w:pPr>
      <w:r>
        <w:t xml:space="preserve">Szintén az eladáshoz kapcsolódó funkció a könyv kedvezmény. Ezt olyan módon lehetne javítani, illetve tovább gondolni, hogy a mostani helyzetben csak a végösszeg értéke frissül le és kerül kiírásra. Ezzel ellentétben egy lehetőség lenne az, hogy a kosár táblában </w:t>
      </w:r>
      <w:r>
        <w:lastRenderedPageBreak/>
        <w:t xml:space="preserve">is lefrissüljön az adott könyv eladási ára az kedvezmény alkalmazását követően. Emellett akár egy plusz mező hozzáadásával jelezhetnénk azt is, hogy a mely könyvre adtunk már kedvezményt, az esetleges duplikált kedvezmények elkerülése érdekében. </w:t>
      </w:r>
    </w:p>
    <w:p w14:paraId="5B2AFC42" w14:textId="23CF47E7" w:rsidR="000F5C58" w:rsidRDefault="00857D96" w:rsidP="000F5C58">
      <w:pPr>
        <w:pStyle w:val="Cmsor2"/>
        <w:rPr>
          <w:rFonts w:cs="Times New Roman"/>
        </w:rPr>
      </w:pPr>
      <w:bookmarkStart w:id="98" w:name="_Toc102502300"/>
      <w:r>
        <w:rPr>
          <w:rFonts w:cs="Times New Roman"/>
        </w:rPr>
        <w:t>Áthelyezés más platformra</w:t>
      </w:r>
      <w:bookmarkEnd w:id="98"/>
    </w:p>
    <w:p w14:paraId="5598553C" w14:textId="05D3C1FE" w:rsidR="00CE015B" w:rsidRDefault="00857D96" w:rsidP="00CE015B">
      <w:pPr>
        <w:pStyle w:val="Firstparagraph"/>
      </w:pPr>
      <w:r>
        <w:t>A rendszer perpillanat egy asztali Windows alkalmazás ként üzemel. Ezt érdemes lehet át helyezni Android platformara, abból az elgondolásból, hogy sokan jobban preferálják az Androidos készülékeket. Ez lehetővé tenné, hogy a program ne legyen annyira helyhez kötött, például egy leltározás során elgondolkodtató ez</w:t>
      </w:r>
      <w:r w:rsidR="00993D9F">
        <w:t>.</w:t>
      </w:r>
      <w:r>
        <w:t xml:space="preserve"> </w:t>
      </w:r>
    </w:p>
    <w:p w14:paraId="5C4451A8" w14:textId="1348E94F" w:rsidR="00857D96" w:rsidRPr="00857D96" w:rsidRDefault="00857D96" w:rsidP="00857D96">
      <w:r>
        <w:t>Az Andr</w:t>
      </w:r>
      <w:r w:rsidR="00993D9F">
        <w:t>o</w:t>
      </w:r>
      <w:r>
        <w:t>id</w:t>
      </w:r>
      <w:r w:rsidR="00993D9F">
        <w:t xml:space="preserve"> mellett az IOS rendszer kiépítése is egy lehetőség lenne. Mivel a mai világban nagyon ketté szakad ebből a szempontból is egy rendszer felhasználóinak köre, hogy az az alkalmazás milyen eszközökön használható. Ezzel a két áthelyezéssel sokkal nagyobb kört lehetne lefedni.</w:t>
      </w:r>
    </w:p>
    <w:p w14:paraId="5F615E34" w14:textId="1BC66525" w:rsidR="00CE015B" w:rsidRDefault="00611EB9" w:rsidP="00CE015B">
      <w:pPr>
        <w:pStyle w:val="Cmsor2"/>
        <w:rPr>
          <w:rFonts w:cs="Times New Roman"/>
        </w:rPr>
      </w:pPr>
      <w:bookmarkStart w:id="99" w:name="_Toc102502301"/>
      <w:r w:rsidRPr="000F5C58">
        <w:rPr>
          <w:rFonts w:cs="Times New Roman"/>
        </w:rPr>
        <w:t>Bejelentkezés</w:t>
      </w:r>
      <w:bookmarkEnd w:id="99"/>
    </w:p>
    <w:p w14:paraId="3ABB8B6A" w14:textId="6D3E6279" w:rsidR="00CE015B" w:rsidRDefault="00CE015B" w:rsidP="00CE015B">
      <w:pPr>
        <w:pStyle w:val="Firstparagraph"/>
      </w:pPr>
      <w:r>
        <w:t xml:space="preserve">A fejlesztés elején tervbe volt véve egy bejelentkezési ablak. Ezt az ötletet elvetettem, amiatt az ok miatt, hogy a rendszert úgy építettem fel, hogy egy felhasználó által könnyedén kezelhető legyen a program, így feleslegesnek véltem egy bejelentkezést bele rakni az alkalmazásba. </w:t>
      </w:r>
    </w:p>
    <w:p w14:paraId="0D54A071" w14:textId="01033FF4" w:rsidR="00CE015B" w:rsidRPr="00CE015B" w:rsidRDefault="00CE015B" w:rsidP="00CE015B">
      <w:r>
        <w:t>Ennek lehetőségét viszont nem vettettem el teljes mértékben. A tervet érdemes lenne elkészíteni, ha több szerepkört szeretnék meghatároznia rendszerben. Példának okáért, ha azt szeretnénk, hogy a kimutatásokat ne minden felhasználó tekinthesse meg</w:t>
      </w:r>
      <w:r w:rsidR="00F02A15">
        <w:t>, illetve a törlések és módosítások is egy magasabb szintű felhasználó kezével történhessen csak meg.</w:t>
      </w:r>
    </w:p>
    <w:p w14:paraId="5839B212" w14:textId="278868BC" w:rsidR="000F5C58" w:rsidRDefault="00611EB9" w:rsidP="000F5C58">
      <w:pPr>
        <w:pStyle w:val="Cmsor2"/>
        <w:rPr>
          <w:rFonts w:cs="Times New Roman"/>
        </w:rPr>
      </w:pPr>
      <w:bookmarkStart w:id="100" w:name="_Toc102502302"/>
      <w:r w:rsidRPr="000F5C58">
        <w:rPr>
          <w:rFonts w:cs="Times New Roman"/>
        </w:rPr>
        <w:t>Automatikus e-mail javítása</w:t>
      </w:r>
      <w:bookmarkEnd w:id="100"/>
    </w:p>
    <w:p w14:paraId="3726B9C2" w14:textId="299A1EF1" w:rsidR="00F02A15" w:rsidRPr="00F02A15" w:rsidRDefault="00993D9F" w:rsidP="00F02A15">
      <w:pPr>
        <w:pStyle w:val="Firstparagraph"/>
      </w:pPr>
      <w:r>
        <w:t>Az e-mailok között a pontok lejárásával kapcsolatos levél küldést lehetne tovább fejleszteni olyan módon, hogy meghatározott időszakban egy e-mail küldés után a rendszer lássa, hogy már elküldésre került az e-mail. Pillanatnyilag a rendszer az meghatározott időszakban minden indulásnál legenerálja és elküldi a figyelmeztető e-</w:t>
      </w:r>
      <w:r>
        <w:lastRenderedPageBreak/>
        <w:t>maileket a szükséges címekre. Ez nagyon zavaró lehet a törzsvásárlók számára</w:t>
      </w:r>
      <w:r w:rsidR="00C3259C">
        <w:t>, így az előbbiekben leírtak alapján egyszer kapnának e-mailt.</w:t>
      </w:r>
    </w:p>
    <w:p w14:paraId="1824B610" w14:textId="7A7F46DE" w:rsidR="000F5C58" w:rsidRDefault="00611EB9" w:rsidP="006E4FD3">
      <w:pPr>
        <w:pStyle w:val="Cmsor2"/>
        <w:rPr>
          <w:rFonts w:cs="Times New Roman"/>
        </w:rPr>
      </w:pPr>
      <w:bookmarkStart w:id="101" w:name="_Toc102502303"/>
      <w:r w:rsidRPr="000F5C58">
        <w:rPr>
          <w:rFonts w:cs="Times New Roman"/>
        </w:rPr>
        <w:t>Pont törlés</w:t>
      </w:r>
      <w:r w:rsidR="006E4FD3">
        <w:rPr>
          <w:rFonts w:cs="Times New Roman"/>
        </w:rPr>
        <w:t>, illetve</w:t>
      </w:r>
      <w:r w:rsidRPr="006E4FD3">
        <w:rPr>
          <w:rFonts w:cs="Times New Roman"/>
        </w:rPr>
        <w:t xml:space="preserve"> átírás javítása</w:t>
      </w:r>
      <w:bookmarkEnd w:id="101"/>
    </w:p>
    <w:p w14:paraId="7FCEAC67" w14:textId="679474F0" w:rsidR="006E4FD3" w:rsidRDefault="006E4FD3" w:rsidP="006E4FD3">
      <w:pPr>
        <w:pStyle w:val="Firstparagraph"/>
      </w:pPr>
      <w:r>
        <w:t>A rendszerben két</w:t>
      </w:r>
      <w:r w:rsidR="00993D9F">
        <w:t xml:space="preserve"> automatikus</w:t>
      </w:r>
      <w:r>
        <w:t xml:space="preserve"> funkció is van, ami javításra szorul. Ezek a pontok törlése és átírása. Ezek perpillanat adott dátumokon belül minden indításkor lefutnak a szükséges adatok ellenőrzése után. </w:t>
      </w:r>
    </w:p>
    <w:p w14:paraId="57379241" w14:textId="1BAD70BF" w:rsidR="00A14DBD" w:rsidRDefault="006E4FD3" w:rsidP="00A14DBD">
      <w:r>
        <w:t xml:space="preserve">Ennek javítására a következők lehetnének a megoldás. A törzsvásárlók táblába </w:t>
      </w:r>
      <w:r w:rsidR="00A14DBD">
        <w:t>két</w:t>
      </w:r>
      <w:r>
        <w:t xml:space="preserve"> plusz oszlop megadás</w:t>
      </w:r>
      <w:r w:rsidR="00A14DBD">
        <w:t xml:space="preserve">a segítene a gyorsabb vizsgálatban. Ezek a táblák boolean típust kapnának és az első dátumkor történő törlés, illetve átírás után ezek értéke megváltozna. Ezt követően a rendszernek mind a két esetben csak a hozzájuk tartozó oszlopban kellene megvizsgálni, hogy előzetesen végbe ment-e már a folyamat és ha nem akkor a rendszer futtatná a szükséges kód részletet. </w:t>
      </w:r>
    </w:p>
    <w:p w14:paraId="67CB0F99" w14:textId="365B92B1" w:rsidR="00A14DBD" w:rsidRPr="006E4FD3" w:rsidRDefault="00A14DBD" w:rsidP="00A14DBD">
      <w:r>
        <w:t>Ezt követően, hogy a következő évben ezek a funkciók újfent hasznosíthatóak legyenek, a meg határozott időszak után a rendszer automatikusan visszaállítaná két oszlop tartalmát, arra az értékre</w:t>
      </w:r>
      <w:r w:rsidR="00993D9F">
        <w:t>,</w:t>
      </w:r>
      <w:r>
        <w:t xml:space="preserve"> amit megvizsgálva a rendszer futtatni tudja a funkciót. </w:t>
      </w:r>
    </w:p>
    <w:p w14:paraId="09C8B9DB" w14:textId="1E377C14" w:rsidR="000F5C58" w:rsidRPr="00FF2984" w:rsidRDefault="000F5C58" w:rsidP="00FF2984">
      <w:pPr>
        <w:pStyle w:val="Cmsor2"/>
        <w:rPr>
          <w:rFonts w:cs="Times New Roman"/>
        </w:rPr>
      </w:pPr>
      <w:bookmarkStart w:id="102" w:name="_Toc102502304"/>
      <w:r>
        <w:rPr>
          <w:rFonts w:cs="Times New Roman"/>
        </w:rPr>
        <w:t>Kívánság lista</w:t>
      </w:r>
      <w:r w:rsidR="00FF2984">
        <w:rPr>
          <w:rFonts w:cs="Times New Roman"/>
        </w:rPr>
        <w:t xml:space="preserve"> </w:t>
      </w:r>
      <w:r w:rsidR="00FF2984" w:rsidRPr="00FF2984">
        <w:rPr>
          <w:rFonts w:cs="Times New Roman"/>
        </w:rPr>
        <w:sym w:font="Wingdings" w:char="F0E0"/>
      </w:r>
      <w:r>
        <w:t>Törzsvásárlói kód</w:t>
      </w:r>
      <w:bookmarkEnd w:id="102"/>
    </w:p>
    <w:p w14:paraId="6562E0C5" w14:textId="04C8460A" w:rsidR="000F5C58" w:rsidRDefault="000F5C58" w:rsidP="000F5C58">
      <w:pPr>
        <w:pStyle w:val="Firstparagraph"/>
      </w:pPr>
      <w:r>
        <w:t>A következő pár sorban egy olyan lehetőség kidolgozását ismertetem a mi meggyorsítaná egy törzsvásárló által keresett könyv kívánság listába való felvitelét.</w:t>
      </w:r>
    </w:p>
    <w:p w14:paraId="1233A156" w14:textId="59C6034F" w:rsidR="000F5C58" w:rsidRPr="000F5C58" w:rsidRDefault="000F5C58" w:rsidP="000F5C58">
      <w:r>
        <w:t xml:space="preserve">Mint azt a </w:t>
      </w:r>
      <w:r w:rsidR="0046649E">
        <w:t xml:space="preserve">funkciók leírásánál közöltem, a törzsvásárlói kód megadása is lehetséges, de nem kötelező adat. Egy olyan lehetőség kidolgozása lenne a cél ebben az esetben, </w:t>
      </w:r>
      <w:r w:rsidR="00F81630">
        <w:t>hogy</w:t>
      </w:r>
      <w:r w:rsidR="00397016">
        <w:t xml:space="preserve"> </w:t>
      </w:r>
      <w:r w:rsidR="0046649E">
        <w:t>ha egy törzsvásárló szeretne leadni kívánságot akkor a törzsvásárlói kód megadása is elegendő legyen az ilyen helyzetekben. A rendszer a kód segítségével az adatbázis törzsvásárlók táblájából a szükséges adatokat áttöltené a felvinni kívánt kívánsághoz, ezzel megkönnyítve a felhasználó dolgát, hogy minél kevesebb adatot keljen a felvitelhez megadnia.</w:t>
      </w:r>
    </w:p>
    <w:p w14:paraId="6145A9D1" w14:textId="2B671F0E" w:rsidR="00611EB9" w:rsidRDefault="00503CD3" w:rsidP="000F5C58">
      <w:pPr>
        <w:pStyle w:val="Cmsor2"/>
        <w:rPr>
          <w:rFonts w:cs="Times New Roman"/>
        </w:rPr>
      </w:pPr>
      <w:bookmarkStart w:id="103" w:name="_Toc102502305"/>
      <w:r w:rsidRPr="000F5C58">
        <w:rPr>
          <w:rFonts w:cs="Times New Roman"/>
        </w:rPr>
        <w:t>Számlázási lehetőség</w:t>
      </w:r>
      <w:bookmarkEnd w:id="103"/>
    </w:p>
    <w:p w14:paraId="634DDEB8" w14:textId="6131E603" w:rsidR="00C56522" w:rsidRDefault="00C3259C" w:rsidP="00C3259C">
      <w:pPr>
        <w:pStyle w:val="Firstparagraph"/>
        <w:sectPr w:rsidR="00C56522" w:rsidSect="00D463DE">
          <w:pgSz w:w="11906" w:h="16838" w:code="9"/>
          <w:pgMar w:top="1418" w:right="1418" w:bottom="1418" w:left="1418" w:header="709" w:footer="709" w:gutter="567"/>
          <w:cols w:space="708"/>
          <w:docGrid w:linePitch="360"/>
        </w:sectPr>
      </w:pPr>
      <w:r>
        <w:t xml:space="preserve">A számlázás egy lehetőség azon vásárlók számára, akiknek az általuk történt vásárlást igazolni kell, illetve arról el kell számolniuk. Ez a lehetőség több dolgot is rejt magában. </w:t>
      </w:r>
      <w:r>
        <w:lastRenderedPageBreak/>
        <w:t>Egy rész maga a számlázás kiépítését. Másrészt a rendszerhez további táblát lehetne hozzá adni</w:t>
      </w:r>
      <w:r w:rsidR="00397016">
        <w:t>,</w:t>
      </w:r>
      <w:r>
        <w:t xml:space="preserve"> ami tárolná a már használt adatokat, hogy azokat újabb vásárlás esetén ne keljen újfent felvinni a rendszerbe, hanem a törzsvásárlók táblához hasonlóan az adatokat kinyerhessük belőle.</w:t>
      </w:r>
    </w:p>
    <w:p w14:paraId="087B0642" w14:textId="751617DD" w:rsidR="00B64A04" w:rsidRDefault="001A6441" w:rsidP="004A367D">
      <w:pPr>
        <w:pStyle w:val="Cmsor1"/>
      </w:pPr>
      <w:bookmarkStart w:id="104" w:name="_Toc102502306"/>
      <w:r>
        <w:lastRenderedPageBreak/>
        <w:t>Összefoglalás</w:t>
      </w:r>
      <w:bookmarkEnd w:id="104"/>
    </w:p>
    <w:p w14:paraId="2F14C18A" w14:textId="636599C3" w:rsidR="004A1005" w:rsidRDefault="004A367D" w:rsidP="004A1005">
      <w:pPr>
        <w:pStyle w:val="Firstparagraph"/>
      </w:pPr>
      <w:r>
        <w:t>Dolgozatom</w:t>
      </w:r>
      <w:r w:rsidR="004A1005">
        <w:t xml:space="preserve"> alkalmazásának</w:t>
      </w:r>
      <w:r>
        <w:t xml:space="preserve"> elkészítése alatt a célom az volt, hogy egy minél áttekinthetőbb</w:t>
      </w:r>
      <w:r w:rsidR="004A1005">
        <w:t xml:space="preserve">, </w:t>
      </w:r>
      <w:r>
        <w:t xml:space="preserve">könnyebben használható </w:t>
      </w:r>
      <w:r w:rsidR="004A1005">
        <w:t xml:space="preserve">és működésképre képes </w:t>
      </w:r>
      <w:r>
        <w:t>rendszert készítsek el</w:t>
      </w:r>
      <w:r w:rsidR="00F81630">
        <w:t>, tapasztalataim és a szakirodalom felhasználásával</w:t>
      </w:r>
      <w:r w:rsidR="004A1005">
        <w:t xml:space="preserve">. Emellett a rendszer készítése alatt fontosnak láttam a program több módon történő tesztelését is. Mivel nincs olyan fejlesztő aki ne hibázna, így ez egy fontos része volt a fejlesztésnek, hogy állandó teszteléssel minimálisra küszöböljük </w:t>
      </w:r>
      <w:r w:rsidR="0040392E">
        <w:t xml:space="preserve">ki a hibák előfordulását. </w:t>
      </w:r>
    </w:p>
    <w:p w14:paraId="759ABE1A" w14:textId="77777777" w:rsidR="0040392E" w:rsidRDefault="004A1005" w:rsidP="0040392E">
      <w:r>
        <w:tab/>
        <w:t xml:space="preserve">Szakdolgozatom írásakor pedig azt vettem figyelembe, hogy minél jobban át tudjam adni, mire is képes az általam elkészített rendszer, illetve, hogy minél tágabb belátást tudjak adni az alkalmazás működésébe. </w:t>
      </w:r>
    </w:p>
    <w:p w14:paraId="72ABCAD8" w14:textId="3EBC234B" w:rsidR="0040392E" w:rsidRPr="004A1005" w:rsidRDefault="0040392E" w:rsidP="0040392E">
      <w:pPr>
        <w:sectPr w:rsidR="0040392E" w:rsidRPr="004A1005" w:rsidSect="00D463DE">
          <w:pgSz w:w="11906" w:h="16838" w:code="9"/>
          <w:pgMar w:top="1418" w:right="1418" w:bottom="1418" w:left="1418" w:header="709" w:footer="709" w:gutter="567"/>
          <w:cols w:space="708"/>
          <w:docGrid w:linePitch="360"/>
        </w:sectPr>
      </w:pPr>
      <w:r>
        <w:tab/>
        <w:t>Az elkészült alkalmazás képes  lett a könyvek, törzsvásárlók és kívánságok  adatbázisban történő kezelésére, az eladások kezelésére, valamint kisebb kimutatások elvégzésére.</w:t>
      </w:r>
    </w:p>
    <w:bookmarkStart w:id="105" w:name="_Toc102502307" w:displacedByCustomXml="next"/>
    <w:bookmarkStart w:id="106" w:name="_Ref89376640" w:displacedByCustomXml="next"/>
    <w:sdt>
      <w:sdtPr>
        <w:rPr>
          <w:rFonts w:eastAsiaTheme="minorHAnsi" w:cstheme="minorBidi"/>
          <w:b w:val="0"/>
          <w:color w:val="auto"/>
          <w:sz w:val="24"/>
          <w:szCs w:val="22"/>
        </w:rPr>
        <w:id w:val="801810526"/>
        <w:docPartObj>
          <w:docPartGallery w:val="Bibliographies"/>
          <w:docPartUnique/>
        </w:docPartObj>
      </w:sdtPr>
      <w:sdtEndPr/>
      <w:sdtContent>
        <w:p w14:paraId="28AED64D" w14:textId="302F0BD2" w:rsidR="00637082" w:rsidRDefault="00637082" w:rsidP="00637082">
          <w:pPr>
            <w:pStyle w:val="Cmsor1"/>
            <w:numPr>
              <w:ilvl w:val="0"/>
              <w:numId w:val="0"/>
            </w:numPr>
            <w:ind w:left="357" w:hanging="357"/>
          </w:pPr>
          <w:r>
            <w:t>Irodalomjegyzék</w:t>
          </w:r>
          <w:bookmarkEnd w:id="105"/>
        </w:p>
        <w:sdt>
          <w:sdtPr>
            <w:id w:val="111145805"/>
            <w:bibliography/>
          </w:sdtPr>
          <w:sdtEndPr/>
          <w:sdtContent>
            <w:p w14:paraId="4B42648B" w14:textId="77777777" w:rsidR="006552DE" w:rsidRDefault="00637082">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6552DE" w14:paraId="58FC2D7A" w14:textId="77777777">
                <w:trPr>
                  <w:divId w:val="705061047"/>
                  <w:tblCellSpacing w:w="15" w:type="dxa"/>
                </w:trPr>
                <w:tc>
                  <w:tcPr>
                    <w:tcW w:w="50" w:type="pct"/>
                    <w:hideMark/>
                  </w:tcPr>
                  <w:p w14:paraId="7225129F" w14:textId="1C06C864" w:rsidR="006552DE" w:rsidRDefault="006552DE">
                    <w:pPr>
                      <w:pStyle w:val="Irodalomjegyzk"/>
                      <w:rPr>
                        <w:noProof/>
                        <w:szCs w:val="24"/>
                      </w:rPr>
                    </w:pPr>
                    <w:r>
                      <w:rPr>
                        <w:noProof/>
                      </w:rPr>
                      <w:t xml:space="preserve">[1] </w:t>
                    </w:r>
                  </w:p>
                </w:tc>
                <w:tc>
                  <w:tcPr>
                    <w:tcW w:w="0" w:type="auto"/>
                    <w:hideMark/>
                  </w:tcPr>
                  <w:p w14:paraId="13485547" w14:textId="77777777" w:rsidR="006552DE" w:rsidRDefault="006552DE">
                    <w:pPr>
                      <w:pStyle w:val="Irodalomjegyzk"/>
                      <w:rPr>
                        <w:noProof/>
                      </w:rPr>
                    </w:pPr>
                    <w:r>
                      <w:rPr>
                        <w:noProof/>
                      </w:rPr>
                      <w:t xml:space="preserve">I. Zoltán, Programozás C# nyelven, JEDLIK OKTATÁSI STÚDIÓ, 2005. </w:t>
                    </w:r>
                  </w:p>
                </w:tc>
              </w:tr>
              <w:tr w:rsidR="006552DE" w14:paraId="61021FBF" w14:textId="77777777">
                <w:trPr>
                  <w:divId w:val="705061047"/>
                  <w:tblCellSpacing w:w="15" w:type="dxa"/>
                </w:trPr>
                <w:tc>
                  <w:tcPr>
                    <w:tcW w:w="50" w:type="pct"/>
                    <w:hideMark/>
                  </w:tcPr>
                  <w:p w14:paraId="5D69935C" w14:textId="77777777" w:rsidR="006552DE" w:rsidRDefault="006552DE">
                    <w:pPr>
                      <w:pStyle w:val="Irodalomjegyzk"/>
                      <w:rPr>
                        <w:noProof/>
                      </w:rPr>
                    </w:pPr>
                    <w:r>
                      <w:rPr>
                        <w:noProof/>
                      </w:rPr>
                      <w:t xml:space="preserve">[2] </w:t>
                    </w:r>
                  </w:p>
                </w:tc>
                <w:tc>
                  <w:tcPr>
                    <w:tcW w:w="0" w:type="auto"/>
                    <w:hideMark/>
                  </w:tcPr>
                  <w:p w14:paraId="36471BCC" w14:textId="77777777" w:rsidR="006552DE" w:rsidRDefault="006552DE">
                    <w:pPr>
                      <w:pStyle w:val="Irodalomjegyzk"/>
                      <w:rPr>
                        <w:noProof/>
                      </w:rPr>
                    </w:pPr>
                    <w:r>
                      <w:rPr>
                        <w:noProof/>
                      </w:rPr>
                      <w:t>G. Tibor, „adonet.pdf,” [Online]. Available: https://www.inf.elte.hu/dstore/document/279/adonet.pdf. [Hozzáférés dátuma: 03 05 2022].</w:t>
                    </w:r>
                  </w:p>
                </w:tc>
              </w:tr>
              <w:tr w:rsidR="006552DE" w14:paraId="465980BE" w14:textId="77777777">
                <w:trPr>
                  <w:divId w:val="705061047"/>
                  <w:tblCellSpacing w:w="15" w:type="dxa"/>
                </w:trPr>
                <w:tc>
                  <w:tcPr>
                    <w:tcW w:w="50" w:type="pct"/>
                    <w:hideMark/>
                  </w:tcPr>
                  <w:p w14:paraId="2988DCE5" w14:textId="77777777" w:rsidR="006552DE" w:rsidRDefault="006552DE">
                    <w:pPr>
                      <w:pStyle w:val="Irodalomjegyzk"/>
                      <w:rPr>
                        <w:noProof/>
                      </w:rPr>
                    </w:pPr>
                    <w:r>
                      <w:rPr>
                        <w:noProof/>
                      </w:rPr>
                      <w:t xml:space="preserve">[3] </w:t>
                    </w:r>
                  </w:p>
                </w:tc>
                <w:tc>
                  <w:tcPr>
                    <w:tcW w:w="0" w:type="auto"/>
                    <w:hideMark/>
                  </w:tcPr>
                  <w:p w14:paraId="028F165C" w14:textId="77777777" w:rsidR="006552DE" w:rsidRDefault="006552DE">
                    <w:pPr>
                      <w:pStyle w:val="Irodalomjegyzk"/>
                      <w:rPr>
                        <w:noProof/>
                      </w:rPr>
                    </w:pPr>
                    <w:r>
                      <w:rPr>
                        <w:noProof/>
                      </w:rPr>
                      <w:t xml:space="preserve">J. Price, C# adatbázisprogramozás mesteri szinten, Kiskapu KFT, 2004. </w:t>
                    </w:r>
                  </w:p>
                </w:tc>
              </w:tr>
              <w:tr w:rsidR="006552DE" w14:paraId="36353A5B" w14:textId="77777777">
                <w:trPr>
                  <w:divId w:val="705061047"/>
                  <w:tblCellSpacing w:w="15" w:type="dxa"/>
                </w:trPr>
                <w:tc>
                  <w:tcPr>
                    <w:tcW w:w="50" w:type="pct"/>
                    <w:hideMark/>
                  </w:tcPr>
                  <w:p w14:paraId="72ACD124" w14:textId="77777777" w:rsidR="006552DE" w:rsidRDefault="006552DE">
                    <w:pPr>
                      <w:pStyle w:val="Irodalomjegyzk"/>
                      <w:rPr>
                        <w:noProof/>
                      </w:rPr>
                    </w:pPr>
                    <w:r>
                      <w:rPr>
                        <w:noProof/>
                      </w:rPr>
                      <w:t xml:space="preserve">[4] </w:t>
                    </w:r>
                  </w:p>
                </w:tc>
                <w:tc>
                  <w:tcPr>
                    <w:tcW w:w="0" w:type="auto"/>
                    <w:hideMark/>
                  </w:tcPr>
                  <w:p w14:paraId="6AE033EF" w14:textId="77777777" w:rsidR="006552DE" w:rsidRDefault="006552DE">
                    <w:pPr>
                      <w:pStyle w:val="Irodalomjegyzk"/>
                      <w:rPr>
                        <w:noProof/>
                      </w:rPr>
                    </w:pPr>
                    <w:r>
                      <w:rPr>
                        <w:noProof/>
                      </w:rPr>
                      <w:t>„GitHub, ZXing.NET,” [Online]. Available: https://github.com/micjahn/ZXing.Net#donate. [Hozzáférés dátuma: 03 05 2022].</w:t>
                    </w:r>
                  </w:p>
                </w:tc>
              </w:tr>
              <w:tr w:rsidR="006552DE" w14:paraId="47FCC555" w14:textId="77777777">
                <w:trPr>
                  <w:divId w:val="705061047"/>
                  <w:tblCellSpacing w:w="15" w:type="dxa"/>
                </w:trPr>
                <w:tc>
                  <w:tcPr>
                    <w:tcW w:w="50" w:type="pct"/>
                    <w:hideMark/>
                  </w:tcPr>
                  <w:p w14:paraId="330C8981" w14:textId="77777777" w:rsidR="006552DE" w:rsidRDefault="006552DE">
                    <w:pPr>
                      <w:pStyle w:val="Irodalomjegyzk"/>
                      <w:rPr>
                        <w:noProof/>
                      </w:rPr>
                    </w:pPr>
                    <w:r>
                      <w:rPr>
                        <w:noProof/>
                      </w:rPr>
                      <w:t xml:space="preserve">[5] </w:t>
                    </w:r>
                  </w:p>
                </w:tc>
                <w:tc>
                  <w:tcPr>
                    <w:tcW w:w="0" w:type="auto"/>
                    <w:hideMark/>
                  </w:tcPr>
                  <w:p w14:paraId="0303E88B" w14:textId="77777777" w:rsidR="006552DE" w:rsidRDefault="006552DE">
                    <w:pPr>
                      <w:pStyle w:val="Irodalomjegyzk"/>
                      <w:rPr>
                        <w:noProof/>
                      </w:rPr>
                    </w:pPr>
                    <w:r>
                      <w:rPr>
                        <w:noProof/>
                      </w:rPr>
                      <w:t>„Antikvárium,” [Online]. Available: https://lexiq.hu/antikvarium. [Hozzáférés dátuma: 28 04 2022].</w:t>
                    </w:r>
                  </w:p>
                </w:tc>
              </w:tr>
              <w:tr w:rsidR="006552DE" w14:paraId="05F0CEF9" w14:textId="77777777">
                <w:trPr>
                  <w:divId w:val="705061047"/>
                  <w:tblCellSpacing w:w="15" w:type="dxa"/>
                </w:trPr>
                <w:tc>
                  <w:tcPr>
                    <w:tcW w:w="50" w:type="pct"/>
                    <w:hideMark/>
                  </w:tcPr>
                  <w:p w14:paraId="472B277F" w14:textId="77777777" w:rsidR="006552DE" w:rsidRDefault="006552DE">
                    <w:pPr>
                      <w:pStyle w:val="Irodalomjegyzk"/>
                      <w:rPr>
                        <w:noProof/>
                      </w:rPr>
                    </w:pPr>
                    <w:r>
                      <w:rPr>
                        <w:noProof/>
                      </w:rPr>
                      <w:t xml:space="preserve">[6] </w:t>
                    </w:r>
                  </w:p>
                </w:tc>
                <w:tc>
                  <w:tcPr>
                    <w:tcW w:w="0" w:type="auto"/>
                    <w:hideMark/>
                  </w:tcPr>
                  <w:p w14:paraId="5D9706E8" w14:textId="77777777" w:rsidR="006552DE" w:rsidRDefault="006552DE">
                    <w:pPr>
                      <w:pStyle w:val="Irodalomjegyzk"/>
                      <w:rPr>
                        <w:noProof/>
                      </w:rPr>
                    </w:pPr>
                    <w:r>
                      <w:rPr>
                        <w:noProof/>
                      </w:rPr>
                      <w:t>„Assister,” [Online]. Available: https://assister.co/. [Hozzáférés dátuma: 12 04 2022].</w:t>
                    </w:r>
                  </w:p>
                </w:tc>
              </w:tr>
              <w:tr w:rsidR="006552DE" w14:paraId="423A57EA" w14:textId="77777777">
                <w:trPr>
                  <w:divId w:val="705061047"/>
                  <w:tblCellSpacing w:w="15" w:type="dxa"/>
                </w:trPr>
                <w:tc>
                  <w:tcPr>
                    <w:tcW w:w="50" w:type="pct"/>
                    <w:hideMark/>
                  </w:tcPr>
                  <w:p w14:paraId="0240CE06" w14:textId="77777777" w:rsidR="006552DE" w:rsidRDefault="006552DE">
                    <w:pPr>
                      <w:pStyle w:val="Irodalomjegyzk"/>
                      <w:rPr>
                        <w:noProof/>
                      </w:rPr>
                    </w:pPr>
                    <w:r>
                      <w:rPr>
                        <w:noProof/>
                      </w:rPr>
                      <w:t xml:space="preserve">[7] </w:t>
                    </w:r>
                  </w:p>
                </w:tc>
                <w:tc>
                  <w:tcPr>
                    <w:tcW w:w="0" w:type="auto"/>
                    <w:hideMark/>
                  </w:tcPr>
                  <w:p w14:paraId="0B2C6C10" w14:textId="77777777" w:rsidR="006552DE" w:rsidRDefault="006552DE">
                    <w:pPr>
                      <w:pStyle w:val="Irodalomjegyzk"/>
                      <w:rPr>
                        <w:noProof/>
                      </w:rPr>
                    </w:pPr>
                    <w:r>
                      <w:rPr>
                        <w:noProof/>
                      </w:rPr>
                      <w:t>„Beosztásom,” [Online]. Available: https://beosztasom.hu/. [Hozzáférés dátuma: 12 04 2022].</w:t>
                    </w:r>
                  </w:p>
                </w:tc>
              </w:tr>
            </w:tbl>
            <w:p w14:paraId="534B7C05" w14:textId="77777777" w:rsidR="006552DE" w:rsidRDefault="006552DE">
              <w:pPr>
                <w:divId w:val="705061047"/>
                <w:rPr>
                  <w:rFonts w:eastAsia="Times New Roman"/>
                  <w:noProof/>
                </w:rPr>
              </w:pPr>
            </w:p>
            <w:p w14:paraId="56600351" w14:textId="23CDFB51" w:rsidR="00637082" w:rsidRDefault="00637082" w:rsidP="00134564">
              <w:pPr>
                <w:ind w:firstLine="0"/>
              </w:pPr>
              <w:r>
                <w:rPr>
                  <w:b/>
                  <w:bCs/>
                </w:rPr>
                <w:fldChar w:fldCharType="end"/>
              </w:r>
            </w:p>
          </w:sdtContent>
        </w:sdt>
      </w:sdtContent>
    </w:sdt>
    <w:p w14:paraId="3F143755" w14:textId="603EBDAB" w:rsidR="00527543" w:rsidRDefault="002F016A" w:rsidP="00771B5F">
      <w:pPr>
        <w:pStyle w:val="Cmsor1-szmozatlan"/>
      </w:pPr>
      <w:bookmarkStart w:id="107" w:name="_Toc102502308"/>
      <w:r w:rsidRPr="00FA1347">
        <w:lastRenderedPageBreak/>
        <w:t>Mellékletek</w:t>
      </w:r>
      <w:bookmarkEnd w:id="106"/>
      <w:bookmarkEnd w:id="107"/>
    </w:p>
    <w:p w14:paraId="61FF353E" w14:textId="497F5257" w:rsidR="00134564" w:rsidRDefault="00134564" w:rsidP="00134564">
      <w:pPr>
        <w:pStyle w:val="Firstparagraph"/>
      </w:pPr>
      <w:r>
        <w:t>A program elkészítéséhez és az adatbázis feltöltéséhez használatos weboldalak linkjei:</w:t>
      </w:r>
    </w:p>
    <w:p w14:paraId="71CD622D" w14:textId="77777777" w:rsidR="00134564" w:rsidRDefault="00FC5B6C" w:rsidP="00134564">
      <w:hyperlink r:id="rId19" w:history="1">
        <w:r w:rsidR="00134564" w:rsidRPr="008561DB">
          <w:rPr>
            <w:rStyle w:val="Hiperhivatkozs"/>
          </w:rPr>
          <w:t>https://www.regikonyvek.hu/</w:t>
        </w:r>
      </w:hyperlink>
    </w:p>
    <w:p w14:paraId="6F3C54A7" w14:textId="77777777" w:rsidR="00134564" w:rsidRDefault="00FC5B6C" w:rsidP="00134564">
      <w:hyperlink r:id="rId20" w:history="1">
        <w:r w:rsidR="00134564" w:rsidRPr="008561DB">
          <w:rPr>
            <w:rStyle w:val="Hiperhivatkozs"/>
          </w:rPr>
          <w:t>https://www.antikvarium.hu/</w:t>
        </w:r>
      </w:hyperlink>
    </w:p>
    <w:p w14:paraId="788871B1" w14:textId="77777777" w:rsidR="00134564" w:rsidRDefault="00FC5B6C" w:rsidP="00134564">
      <w:hyperlink r:id="rId21" w:history="1">
        <w:r w:rsidR="00134564" w:rsidRPr="00C12BC7">
          <w:rPr>
            <w:rStyle w:val="Hiperhivatkozs"/>
          </w:rPr>
          <w:t>https://www.libri.hu/</w:t>
        </w:r>
      </w:hyperlink>
    </w:p>
    <w:p w14:paraId="257E8A37" w14:textId="24221AE0" w:rsidR="00134564" w:rsidRDefault="00FC5B6C" w:rsidP="00134564">
      <w:pPr>
        <w:rPr>
          <w:rStyle w:val="Hiperhivatkozs"/>
        </w:rPr>
      </w:pPr>
      <w:hyperlink r:id="rId22" w:history="1">
        <w:r w:rsidR="00134564" w:rsidRPr="00C12BC7">
          <w:rPr>
            <w:rStyle w:val="Hiperhivatkozs"/>
          </w:rPr>
          <w:t>https://moly.hu/</w:t>
        </w:r>
      </w:hyperlink>
    </w:p>
    <w:p w14:paraId="4B6DCB3B" w14:textId="600BDBFB" w:rsidR="00134564" w:rsidRDefault="00FC5B6C" w:rsidP="00134564">
      <w:hyperlink r:id="rId23" w:history="1">
        <w:r w:rsidR="00134564" w:rsidRPr="000E57E3">
          <w:rPr>
            <w:rStyle w:val="Hiperhivatkozs"/>
          </w:rPr>
          <w:t>https://www.iconfinder.com/</w:t>
        </w:r>
      </w:hyperlink>
    </w:p>
    <w:p w14:paraId="0EDBE55C" w14:textId="77777777" w:rsidR="00134564" w:rsidRDefault="00134564" w:rsidP="00134564"/>
    <w:p w14:paraId="35D6A99D" w14:textId="77777777" w:rsidR="00134564" w:rsidRPr="00134564" w:rsidRDefault="00134564" w:rsidP="00134564"/>
    <w:p w14:paraId="0C058215" w14:textId="77777777" w:rsidR="00B36958" w:rsidRPr="006E4100" w:rsidRDefault="00B36958" w:rsidP="00771B5F">
      <w:pPr>
        <w:pStyle w:val="Cmsor1-szmozatlan"/>
      </w:pPr>
      <w:bookmarkStart w:id="108" w:name="_Toc102502309"/>
      <w:r w:rsidRPr="006E4100">
        <w:lastRenderedPageBreak/>
        <w:t>Ábrajegyzék</w:t>
      </w:r>
      <w:bookmarkEnd w:id="108"/>
    </w:p>
    <w:p w14:paraId="1F9913CE" w14:textId="2C8D0567" w:rsidR="00134564" w:rsidRDefault="00B36958">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r:id="rId24" w:anchor="_Toc102496537" w:history="1">
        <w:r w:rsidR="00134564" w:rsidRPr="00AC2617">
          <w:rPr>
            <w:rStyle w:val="Hiperhivatkozs"/>
            <w:noProof/>
          </w:rPr>
          <w:t>1. ábra Az adatbázis felépítése</w:t>
        </w:r>
        <w:r w:rsidR="00134564">
          <w:rPr>
            <w:noProof/>
            <w:webHidden/>
          </w:rPr>
          <w:tab/>
        </w:r>
        <w:r w:rsidR="00134564">
          <w:rPr>
            <w:noProof/>
            <w:webHidden/>
          </w:rPr>
          <w:fldChar w:fldCharType="begin"/>
        </w:r>
        <w:r w:rsidR="00134564">
          <w:rPr>
            <w:noProof/>
            <w:webHidden/>
          </w:rPr>
          <w:instrText xml:space="preserve"> PAGEREF _Toc102496537 \h </w:instrText>
        </w:r>
        <w:r w:rsidR="00134564">
          <w:rPr>
            <w:noProof/>
            <w:webHidden/>
          </w:rPr>
        </w:r>
        <w:r w:rsidR="00134564">
          <w:rPr>
            <w:noProof/>
            <w:webHidden/>
          </w:rPr>
          <w:fldChar w:fldCharType="separate"/>
        </w:r>
        <w:r w:rsidR="00134564">
          <w:rPr>
            <w:noProof/>
            <w:webHidden/>
          </w:rPr>
          <w:t>20</w:t>
        </w:r>
        <w:r w:rsidR="00134564">
          <w:rPr>
            <w:noProof/>
            <w:webHidden/>
          </w:rPr>
          <w:fldChar w:fldCharType="end"/>
        </w:r>
      </w:hyperlink>
    </w:p>
    <w:p w14:paraId="4E9989B8" w14:textId="0434EE66" w:rsidR="00134564" w:rsidRDefault="00FC5B6C">
      <w:pPr>
        <w:pStyle w:val="brajegyzk"/>
        <w:tabs>
          <w:tab w:val="right" w:leader="dot" w:pos="8493"/>
        </w:tabs>
        <w:rPr>
          <w:rFonts w:asciiTheme="minorHAnsi" w:eastAsiaTheme="minorEastAsia" w:hAnsiTheme="minorHAnsi"/>
          <w:noProof/>
          <w:sz w:val="22"/>
          <w:lang w:eastAsia="hu-HU"/>
        </w:rPr>
      </w:pPr>
      <w:hyperlink r:id="rId25" w:anchor="_Toc102496538" w:history="1">
        <w:r w:rsidR="00134564" w:rsidRPr="00AC2617">
          <w:rPr>
            <w:rStyle w:val="Hiperhivatkozs"/>
            <w:noProof/>
          </w:rPr>
          <w:t>3. ábra MainMenu-be történő átléptetés példa</w:t>
        </w:r>
        <w:r w:rsidR="00134564">
          <w:rPr>
            <w:noProof/>
            <w:webHidden/>
          </w:rPr>
          <w:tab/>
        </w:r>
        <w:r w:rsidR="00134564">
          <w:rPr>
            <w:noProof/>
            <w:webHidden/>
          </w:rPr>
          <w:fldChar w:fldCharType="begin"/>
        </w:r>
        <w:r w:rsidR="00134564">
          <w:rPr>
            <w:noProof/>
            <w:webHidden/>
          </w:rPr>
          <w:instrText xml:space="preserve"> PAGEREF _Toc102496538 \h </w:instrText>
        </w:r>
        <w:r w:rsidR="00134564">
          <w:rPr>
            <w:noProof/>
            <w:webHidden/>
          </w:rPr>
        </w:r>
        <w:r w:rsidR="00134564">
          <w:rPr>
            <w:noProof/>
            <w:webHidden/>
          </w:rPr>
          <w:fldChar w:fldCharType="separate"/>
        </w:r>
        <w:r w:rsidR="00134564">
          <w:rPr>
            <w:noProof/>
            <w:webHidden/>
          </w:rPr>
          <w:t>42</w:t>
        </w:r>
        <w:r w:rsidR="00134564">
          <w:rPr>
            <w:noProof/>
            <w:webHidden/>
          </w:rPr>
          <w:fldChar w:fldCharType="end"/>
        </w:r>
      </w:hyperlink>
    </w:p>
    <w:p w14:paraId="73454769" w14:textId="144ED8FE" w:rsidR="00134564" w:rsidRDefault="00FC5B6C">
      <w:pPr>
        <w:pStyle w:val="brajegyzk"/>
        <w:tabs>
          <w:tab w:val="right" w:leader="dot" w:pos="8493"/>
        </w:tabs>
        <w:rPr>
          <w:rFonts w:asciiTheme="minorHAnsi" w:eastAsiaTheme="minorEastAsia" w:hAnsiTheme="minorHAnsi"/>
          <w:noProof/>
          <w:sz w:val="22"/>
          <w:lang w:eastAsia="hu-HU"/>
        </w:rPr>
      </w:pPr>
      <w:hyperlink r:id="rId26" w:anchor="_Toc102496539" w:history="1">
        <w:r w:rsidR="00134564" w:rsidRPr="00AC2617">
          <w:rPr>
            <w:rStyle w:val="Hiperhivatkozs"/>
            <w:noProof/>
          </w:rPr>
          <w:t>4. ábra INSERT INTO parancs</w:t>
        </w:r>
        <w:r w:rsidR="00134564">
          <w:rPr>
            <w:noProof/>
            <w:webHidden/>
          </w:rPr>
          <w:tab/>
        </w:r>
        <w:r w:rsidR="00134564">
          <w:rPr>
            <w:noProof/>
            <w:webHidden/>
          </w:rPr>
          <w:fldChar w:fldCharType="begin"/>
        </w:r>
        <w:r w:rsidR="00134564">
          <w:rPr>
            <w:noProof/>
            <w:webHidden/>
          </w:rPr>
          <w:instrText xml:space="preserve"> PAGEREF _Toc102496539 \h </w:instrText>
        </w:r>
        <w:r w:rsidR="00134564">
          <w:rPr>
            <w:noProof/>
            <w:webHidden/>
          </w:rPr>
        </w:r>
        <w:r w:rsidR="00134564">
          <w:rPr>
            <w:noProof/>
            <w:webHidden/>
          </w:rPr>
          <w:fldChar w:fldCharType="separate"/>
        </w:r>
        <w:r w:rsidR="00134564">
          <w:rPr>
            <w:noProof/>
            <w:webHidden/>
          </w:rPr>
          <w:t>43</w:t>
        </w:r>
        <w:r w:rsidR="00134564">
          <w:rPr>
            <w:noProof/>
            <w:webHidden/>
          </w:rPr>
          <w:fldChar w:fldCharType="end"/>
        </w:r>
      </w:hyperlink>
    </w:p>
    <w:p w14:paraId="43D172BE" w14:textId="10796822" w:rsidR="00134564" w:rsidRDefault="00FC5B6C">
      <w:pPr>
        <w:pStyle w:val="brajegyzk"/>
        <w:tabs>
          <w:tab w:val="right" w:leader="dot" w:pos="8493"/>
        </w:tabs>
        <w:rPr>
          <w:rFonts w:asciiTheme="minorHAnsi" w:eastAsiaTheme="minorEastAsia" w:hAnsiTheme="minorHAnsi"/>
          <w:noProof/>
          <w:sz w:val="22"/>
          <w:lang w:eastAsia="hu-HU"/>
        </w:rPr>
      </w:pPr>
      <w:hyperlink r:id="rId27" w:anchor="_Toc102496540" w:history="1">
        <w:r w:rsidR="00134564" w:rsidRPr="00AC2617">
          <w:rPr>
            <w:rStyle w:val="Hiperhivatkozs"/>
            <w:noProof/>
          </w:rPr>
          <w:t>5. ábra UPDATE parancs</w:t>
        </w:r>
        <w:r w:rsidR="00134564">
          <w:rPr>
            <w:noProof/>
            <w:webHidden/>
          </w:rPr>
          <w:tab/>
        </w:r>
        <w:r w:rsidR="00134564">
          <w:rPr>
            <w:noProof/>
            <w:webHidden/>
          </w:rPr>
          <w:fldChar w:fldCharType="begin"/>
        </w:r>
        <w:r w:rsidR="00134564">
          <w:rPr>
            <w:noProof/>
            <w:webHidden/>
          </w:rPr>
          <w:instrText xml:space="preserve"> PAGEREF _Toc102496540 \h </w:instrText>
        </w:r>
        <w:r w:rsidR="00134564">
          <w:rPr>
            <w:noProof/>
            <w:webHidden/>
          </w:rPr>
        </w:r>
        <w:r w:rsidR="00134564">
          <w:rPr>
            <w:noProof/>
            <w:webHidden/>
          </w:rPr>
          <w:fldChar w:fldCharType="separate"/>
        </w:r>
        <w:r w:rsidR="00134564">
          <w:rPr>
            <w:noProof/>
            <w:webHidden/>
          </w:rPr>
          <w:t>44</w:t>
        </w:r>
        <w:r w:rsidR="00134564">
          <w:rPr>
            <w:noProof/>
            <w:webHidden/>
          </w:rPr>
          <w:fldChar w:fldCharType="end"/>
        </w:r>
      </w:hyperlink>
    </w:p>
    <w:p w14:paraId="552BB691" w14:textId="1F230AF4" w:rsidR="00134564" w:rsidRDefault="00FC5B6C">
      <w:pPr>
        <w:pStyle w:val="brajegyzk"/>
        <w:tabs>
          <w:tab w:val="right" w:leader="dot" w:pos="8493"/>
        </w:tabs>
        <w:rPr>
          <w:rFonts w:asciiTheme="minorHAnsi" w:eastAsiaTheme="minorEastAsia" w:hAnsiTheme="minorHAnsi"/>
          <w:noProof/>
          <w:sz w:val="22"/>
          <w:lang w:eastAsia="hu-HU"/>
        </w:rPr>
      </w:pPr>
      <w:hyperlink r:id="rId28" w:anchor="_Toc102496541" w:history="1">
        <w:r w:rsidR="00134564" w:rsidRPr="00AC2617">
          <w:rPr>
            <w:rStyle w:val="Hiperhivatkozs"/>
            <w:noProof/>
          </w:rPr>
          <w:t>6. ábra DELETE parancs</w:t>
        </w:r>
        <w:r w:rsidR="00134564">
          <w:rPr>
            <w:noProof/>
            <w:webHidden/>
          </w:rPr>
          <w:tab/>
        </w:r>
        <w:r w:rsidR="00134564">
          <w:rPr>
            <w:noProof/>
            <w:webHidden/>
          </w:rPr>
          <w:fldChar w:fldCharType="begin"/>
        </w:r>
        <w:r w:rsidR="00134564">
          <w:rPr>
            <w:noProof/>
            <w:webHidden/>
          </w:rPr>
          <w:instrText xml:space="preserve"> PAGEREF _Toc102496541 \h </w:instrText>
        </w:r>
        <w:r w:rsidR="00134564">
          <w:rPr>
            <w:noProof/>
            <w:webHidden/>
          </w:rPr>
        </w:r>
        <w:r w:rsidR="00134564">
          <w:rPr>
            <w:noProof/>
            <w:webHidden/>
          </w:rPr>
          <w:fldChar w:fldCharType="separate"/>
        </w:r>
        <w:r w:rsidR="00134564">
          <w:rPr>
            <w:noProof/>
            <w:webHidden/>
          </w:rPr>
          <w:t>44</w:t>
        </w:r>
        <w:r w:rsidR="00134564">
          <w:rPr>
            <w:noProof/>
            <w:webHidden/>
          </w:rPr>
          <w:fldChar w:fldCharType="end"/>
        </w:r>
      </w:hyperlink>
    </w:p>
    <w:p w14:paraId="4B5E0D12" w14:textId="0907C6D3"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09" w:name="_Toc102502310"/>
      <w:r>
        <w:lastRenderedPageBreak/>
        <w:t>Táblázatjegyzék</w:t>
      </w:r>
      <w:bookmarkEnd w:id="109"/>
    </w:p>
    <w:p w14:paraId="67764B87" w14:textId="34AC3E86" w:rsidR="00134564" w:rsidRDefault="00A15C0E">
      <w:pPr>
        <w:pStyle w:val="brajegyzk"/>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102496517" w:history="1">
        <w:r w:rsidR="00134564" w:rsidRPr="005B5D8C">
          <w:rPr>
            <w:rStyle w:val="Hiperhivatkozs"/>
            <w:noProof/>
          </w:rPr>
          <w:t>1. táblázat Könyv kosárba helyezése</w:t>
        </w:r>
        <w:r w:rsidR="00134564">
          <w:rPr>
            <w:noProof/>
            <w:webHidden/>
          </w:rPr>
          <w:tab/>
        </w:r>
        <w:r w:rsidR="00134564">
          <w:rPr>
            <w:noProof/>
            <w:webHidden/>
          </w:rPr>
          <w:fldChar w:fldCharType="begin"/>
        </w:r>
        <w:r w:rsidR="00134564">
          <w:rPr>
            <w:noProof/>
            <w:webHidden/>
          </w:rPr>
          <w:instrText xml:space="preserve"> PAGEREF _Toc102496517 \h </w:instrText>
        </w:r>
        <w:r w:rsidR="00134564">
          <w:rPr>
            <w:noProof/>
            <w:webHidden/>
          </w:rPr>
        </w:r>
        <w:r w:rsidR="00134564">
          <w:rPr>
            <w:noProof/>
            <w:webHidden/>
          </w:rPr>
          <w:fldChar w:fldCharType="separate"/>
        </w:r>
        <w:r w:rsidR="00134564">
          <w:rPr>
            <w:noProof/>
            <w:webHidden/>
          </w:rPr>
          <w:t>24</w:t>
        </w:r>
        <w:r w:rsidR="00134564">
          <w:rPr>
            <w:noProof/>
            <w:webHidden/>
          </w:rPr>
          <w:fldChar w:fldCharType="end"/>
        </w:r>
      </w:hyperlink>
    </w:p>
    <w:p w14:paraId="403C6EDB" w14:textId="72E98C28" w:rsidR="00134564" w:rsidRDefault="00FC5B6C">
      <w:pPr>
        <w:pStyle w:val="brajegyzk"/>
        <w:tabs>
          <w:tab w:val="right" w:leader="dot" w:pos="8493"/>
        </w:tabs>
        <w:rPr>
          <w:rFonts w:asciiTheme="minorHAnsi" w:eastAsiaTheme="minorEastAsia" w:hAnsiTheme="minorHAnsi"/>
          <w:noProof/>
          <w:sz w:val="22"/>
          <w:lang w:eastAsia="hu-HU"/>
        </w:rPr>
      </w:pPr>
      <w:hyperlink w:anchor="_Toc102496518" w:history="1">
        <w:r w:rsidR="00134564" w:rsidRPr="005B5D8C">
          <w:rPr>
            <w:rStyle w:val="Hiperhivatkozs"/>
            <w:noProof/>
          </w:rPr>
          <w:t>2. táblázat Könyv törlése a kosárból</w:t>
        </w:r>
        <w:r w:rsidR="00134564">
          <w:rPr>
            <w:noProof/>
            <w:webHidden/>
          </w:rPr>
          <w:tab/>
        </w:r>
        <w:r w:rsidR="00134564">
          <w:rPr>
            <w:noProof/>
            <w:webHidden/>
          </w:rPr>
          <w:fldChar w:fldCharType="begin"/>
        </w:r>
        <w:r w:rsidR="00134564">
          <w:rPr>
            <w:noProof/>
            <w:webHidden/>
          </w:rPr>
          <w:instrText xml:space="preserve"> PAGEREF _Toc102496518 \h </w:instrText>
        </w:r>
        <w:r w:rsidR="00134564">
          <w:rPr>
            <w:noProof/>
            <w:webHidden/>
          </w:rPr>
        </w:r>
        <w:r w:rsidR="00134564">
          <w:rPr>
            <w:noProof/>
            <w:webHidden/>
          </w:rPr>
          <w:fldChar w:fldCharType="separate"/>
        </w:r>
        <w:r w:rsidR="00134564">
          <w:rPr>
            <w:noProof/>
            <w:webHidden/>
          </w:rPr>
          <w:t>24</w:t>
        </w:r>
        <w:r w:rsidR="00134564">
          <w:rPr>
            <w:noProof/>
            <w:webHidden/>
          </w:rPr>
          <w:fldChar w:fldCharType="end"/>
        </w:r>
      </w:hyperlink>
    </w:p>
    <w:p w14:paraId="6975A837" w14:textId="4106CE68" w:rsidR="00134564" w:rsidRDefault="00FC5B6C">
      <w:pPr>
        <w:pStyle w:val="brajegyzk"/>
        <w:tabs>
          <w:tab w:val="right" w:leader="dot" w:pos="8493"/>
        </w:tabs>
        <w:rPr>
          <w:rFonts w:asciiTheme="minorHAnsi" w:eastAsiaTheme="minorEastAsia" w:hAnsiTheme="minorHAnsi"/>
          <w:noProof/>
          <w:sz w:val="22"/>
          <w:lang w:eastAsia="hu-HU"/>
        </w:rPr>
      </w:pPr>
      <w:hyperlink w:anchor="_Toc102496519" w:history="1">
        <w:r w:rsidR="00134564" w:rsidRPr="005B5D8C">
          <w:rPr>
            <w:rStyle w:val="Hiperhivatkozs"/>
            <w:noProof/>
          </w:rPr>
          <w:t>3. táblázat Törzsvásárlói pontok jóváírása</w:t>
        </w:r>
        <w:r w:rsidR="00134564">
          <w:rPr>
            <w:noProof/>
            <w:webHidden/>
          </w:rPr>
          <w:tab/>
        </w:r>
        <w:r w:rsidR="00134564">
          <w:rPr>
            <w:noProof/>
            <w:webHidden/>
          </w:rPr>
          <w:fldChar w:fldCharType="begin"/>
        </w:r>
        <w:r w:rsidR="00134564">
          <w:rPr>
            <w:noProof/>
            <w:webHidden/>
          </w:rPr>
          <w:instrText xml:space="preserve"> PAGEREF _Toc102496519 \h </w:instrText>
        </w:r>
        <w:r w:rsidR="00134564">
          <w:rPr>
            <w:noProof/>
            <w:webHidden/>
          </w:rPr>
        </w:r>
        <w:r w:rsidR="00134564">
          <w:rPr>
            <w:noProof/>
            <w:webHidden/>
          </w:rPr>
          <w:fldChar w:fldCharType="separate"/>
        </w:r>
        <w:r w:rsidR="00134564">
          <w:rPr>
            <w:noProof/>
            <w:webHidden/>
          </w:rPr>
          <w:t>25</w:t>
        </w:r>
        <w:r w:rsidR="00134564">
          <w:rPr>
            <w:noProof/>
            <w:webHidden/>
          </w:rPr>
          <w:fldChar w:fldCharType="end"/>
        </w:r>
      </w:hyperlink>
    </w:p>
    <w:p w14:paraId="61C32BF5" w14:textId="6566E234" w:rsidR="00134564" w:rsidRDefault="00FC5B6C">
      <w:pPr>
        <w:pStyle w:val="brajegyzk"/>
        <w:tabs>
          <w:tab w:val="right" w:leader="dot" w:pos="8493"/>
        </w:tabs>
        <w:rPr>
          <w:rFonts w:asciiTheme="minorHAnsi" w:eastAsiaTheme="minorEastAsia" w:hAnsiTheme="minorHAnsi"/>
          <w:noProof/>
          <w:sz w:val="22"/>
          <w:lang w:eastAsia="hu-HU"/>
        </w:rPr>
      </w:pPr>
      <w:hyperlink w:anchor="_Toc102496520" w:history="1">
        <w:r w:rsidR="00134564" w:rsidRPr="005B5D8C">
          <w:rPr>
            <w:rStyle w:val="Hiperhivatkozs"/>
            <w:noProof/>
          </w:rPr>
          <w:t>4. táblázat Törzsvásárlói pontok levonása</w:t>
        </w:r>
        <w:r w:rsidR="00134564">
          <w:rPr>
            <w:noProof/>
            <w:webHidden/>
          </w:rPr>
          <w:tab/>
        </w:r>
        <w:r w:rsidR="00134564">
          <w:rPr>
            <w:noProof/>
            <w:webHidden/>
          </w:rPr>
          <w:fldChar w:fldCharType="begin"/>
        </w:r>
        <w:r w:rsidR="00134564">
          <w:rPr>
            <w:noProof/>
            <w:webHidden/>
          </w:rPr>
          <w:instrText xml:space="preserve"> PAGEREF _Toc102496520 \h </w:instrText>
        </w:r>
        <w:r w:rsidR="00134564">
          <w:rPr>
            <w:noProof/>
            <w:webHidden/>
          </w:rPr>
        </w:r>
        <w:r w:rsidR="00134564">
          <w:rPr>
            <w:noProof/>
            <w:webHidden/>
          </w:rPr>
          <w:fldChar w:fldCharType="separate"/>
        </w:r>
        <w:r w:rsidR="00134564">
          <w:rPr>
            <w:noProof/>
            <w:webHidden/>
          </w:rPr>
          <w:t>26</w:t>
        </w:r>
        <w:r w:rsidR="00134564">
          <w:rPr>
            <w:noProof/>
            <w:webHidden/>
          </w:rPr>
          <w:fldChar w:fldCharType="end"/>
        </w:r>
      </w:hyperlink>
    </w:p>
    <w:p w14:paraId="177A3803" w14:textId="66639311" w:rsidR="00134564" w:rsidRDefault="00FC5B6C">
      <w:pPr>
        <w:pStyle w:val="brajegyzk"/>
        <w:tabs>
          <w:tab w:val="right" w:leader="dot" w:pos="8493"/>
        </w:tabs>
        <w:rPr>
          <w:rFonts w:asciiTheme="minorHAnsi" w:eastAsiaTheme="minorEastAsia" w:hAnsiTheme="minorHAnsi"/>
          <w:noProof/>
          <w:sz w:val="22"/>
          <w:lang w:eastAsia="hu-HU"/>
        </w:rPr>
      </w:pPr>
      <w:hyperlink w:anchor="_Toc102496521" w:history="1">
        <w:r w:rsidR="00134564" w:rsidRPr="005B5D8C">
          <w:rPr>
            <w:rStyle w:val="Hiperhivatkozs"/>
            <w:noProof/>
          </w:rPr>
          <w:t>5. táblázat Könyv kedvezmény alkalmazása</w:t>
        </w:r>
        <w:r w:rsidR="00134564">
          <w:rPr>
            <w:noProof/>
            <w:webHidden/>
          </w:rPr>
          <w:tab/>
        </w:r>
        <w:r w:rsidR="00134564">
          <w:rPr>
            <w:noProof/>
            <w:webHidden/>
          </w:rPr>
          <w:fldChar w:fldCharType="begin"/>
        </w:r>
        <w:r w:rsidR="00134564">
          <w:rPr>
            <w:noProof/>
            <w:webHidden/>
          </w:rPr>
          <w:instrText xml:space="preserve"> PAGEREF _Toc102496521 \h </w:instrText>
        </w:r>
        <w:r w:rsidR="00134564">
          <w:rPr>
            <w:noProof/>
            <w:webHidden/>
          </w:rPr>
        </w:r>
        <w:r w:rsidR="00134564">
          <w:rPr>
            <w:noProof/>
            <w:webHidden/>
          </w:rPr>
          <w:fldChar w:fldCharType="separate"/>
        </w:r>
        <w:r w:rsidR="00134564">
          <w:rPr>
            <w:noProof/>
            <w:webHidden/>
          </w:rPr>
          <w:t>26</w:t>
        </w:r>
        <w:r w:rsidR="00134564">
          <w:rPr>
            <w:noProof/>
            <w:webHidden/>
          </w:rPr>
          <w:fldChar w:fldCharType="end"/>
        </w:r>
      </w:hyperlink>
    </w:p>
    <w:p w14:paraId="46C3950B" w14:textId="50392012" w:rsidR="00134564" w:rsidRDefault="00FC5B6C">
      <w:pPr>
        <w:pStyle w:val="brajegyzk"/>
        <w:tabs>
          <w:tab w:val="right" w:leader="dot" w:pos="8493"/>
        </w:tabs>
        <w:rPr>
          <w:rFonts w:asciiTheme="minorHAnsi" w:eastAsiaTheme="minorEastAsia" w:hAnsiTheme="minorHAnsi"/>
          <w:noProof/>
          <w:sz w:val="22"/>
          <w:lang w:eastAsia="hu-HU"/>
        </w:rPr>
      </w:pPr>
      <w:hyperlink w:anchor="_Toc102496522" w:history="1">
        <w:r w:rsidR="00134564" w:rsidRPr="005B5D8C">
          <w:rPr>
            <w:rStyle w:val="Hiperhivatkozs"/>
            <w:noProof/>
          </w:rPr>
          <w:t>6. táblázat Végösszeg kedvezmény alkalmazása</w:t>
        </w:r>
        <w:r w:rsidR="00134564">
          <w:rPr>
            <w:noProof/>
            <w:webHidden/>
          </w:rPr>
          <w:tab/>
        </w:r>
        <w:r w:rsidR="00134564">
          <w:rPr>
            <w:noProof/>
            <w:webHidden/>
          </w:rPr>
          <w:fldChar w:fldCharType="begin"/>
        </w:r>
        <w:r w:rsidR="00134564">
          <w:rPr>
            <w:noProof/>
            <w:webHidden/>
          </w:rPr>
          <w:instrText xml:space="preserve"> PAGEREF _Toc102496522 \h </w:instrText>
        </w:r>
        <w:r w:rsidR="00134564">
          <w:rPr>
            <w:noProof/>
            <w:webHidden/>
          </w:rPr>
        </w:r>
        <w:r w:rsidR="00134564">
          <w:rPr>
            <w:noProof/>
            <w:webHidden/>
          </w:rPr>
          <w:fldChar w:fldCharType="separate"/>
        </w:r>
        <w:r w:rsidR="00134564">
          <w:rPr>
            <w:noProof/>
            <w:webHidden/>
          </w:rPr>
          <w:t>27</w:t>
        </w:r>
        <w:r w:rsidR="00134564">
          <w:rPr>
            <w:noProof/>
            <w:webHidden/>
          </w:rPr>
          <w:fldChar w:fldCharType="end"/>
        </w:r>
      </w:hyperlink>
    </w:p>
    <w:p w14:paraId="5839AB8C" w14:textId="309106CB" w:rsidR="00134564" w:rsidRDefault="00FC5B6C">
      <w:pPr>
        <w:pStyle w:val="brajegyzk"/>
        <w:tabs>
          <w:tab w:val="right" w:leader="dot" w:pos="8493"/>
        </w:tabs>
        <w:rPr>
          <w:rFonts w:asciiTheme="minorHAnsi" w:eastAsiaTheme="minorEastAsia" w:hAnsiTheme="minorHAnsi"/>
          <w:noProof/>
          <w:sz w:val="22"/>
          <w:lang w:eastAsia="hu-HU"/>
        </w:rPr>
      </w:pPr>
      <w:hyperlink w:anchor="_Toc102496523" w:history="1">
        <w:r w:rsidR="00134564" w:rsidRPr="005B5D8C">
          <w:rPr>
            <w:rStyle w:val="Hiperhivatkozs"/>
            <w:noProof/>
          </w:rPr>
          <w:t>7. táblázat Könyvek eladása</w:t>
        </w:r>
        <w:r w:rsidR="00134564">
          <w:rPr>
            <w:noProof/>
            <w:webHidden/>
          </w:rPr>
          <w:tab/>
        </w:r>
        <w:r w:rsidR="00134564">
          <w:rPr>
            <w:noProof/>
            <w:webHidden/>
          </w:rPr>
          <w:fldChar w:fldCharType="begin"/>
        </w:r>
        <w:r w:rsidR="00134564">
          <w:rPr>
            <w:noProof/>
            <w:webHidden/>
          </w:rPr>
          <w:instrText xml:space="preserve"> PAGEREF _Toc102496523 \h </w:instrText>
        </w:r>
        <w:r w:rsidR="00134564">
          <w:rPr>
            <w:noProof/>
            <w:webHidden/>
          </w:rPr>
        </w:r>
        <w:r w:rsidR="00134564">
          <w:rPr>
            <w:noProof/>
            <w:webHidden/>
          </w:rPr>
          <w:fldChar w:fldCharType="separate"/>
        </w:r>
        <w:r w:rsidR="00134564">
          <w:rPr>
            <w:noProof/>
            <w:webHidden/>
          </w:rPr>
          <w:t>28</w:t>
        </w:r>
        <w:r w:rsidR="00134564">
          <w:rPr>
            <w:noProof/>
            <w:webHidden/>
          </w:rPr>
          <w:fldChar w:fldCharType="end"/>
        </w:r>
      </w:hyperlink>
    </w:p>
    <w:p w14:paraId="377710EC" w14:textId="6F263703" w:rsidR="00134564" w:rsidRDefault="00FC5B6C">
      <w:pPr>
        <w:pStyle w:val="brajegyzk"/>
        <w:tabs>
          <w:tab w:val="right" w:leader="dot" w:pos="8493"/>
        </w:tabs>
        <w:rPr>
          <w:rFonts w:asciiTheme="minorHAnsi" w:eastAsiaTheme="minorEastAsia" w:hAnsiTheme="minorHAnsi"/>
          <w:noProof/>
          <w:sz w:val="22"/>
          <w:lang w:eastAsia="hu-HU"/>
        </w:rPr>
      </w:pPr>
      <w:hyperlink w:anchor="_Toc102496524" w:history="1">
        <w:r w:rsidR="00134564" w:rsidRPr="005B5D8C">
          <w:rPr>
            <w:rStyle w:val="Hiperhivatkozs"/>
            <w:noProof/>
          </w:rPr>
          <w:t>8. táblázat Vonalkódos keresés</w:t>
        </w:r>
        <w:r w:rsidR="00134564">
          <w:rPr>
            <w:noProof/>
            <w:webHidden/>
          </w:rPr>
          <w:tab/>
        </w:r>
        <w:r w:rsidR="00134564">
          <w:rPr>
            <w:noProof/>
            <w:webHidden/>
          </w:rPr>
          <w:fldChar w:fldCharType="begin"/>
        </w:r>
        <w:r w:rsidR="00134564">
          <w:rPr>
            <w:noProof/>
            <w:webHidden/>
          </w:rPr>
          <w:instrText xml:space="preserve"> PAGEREF _Toc102496524 \h </w:instrText>
        </w:r>
        <w:r w:rsidR="00134564">
          <w:rPr>
            <w:noProof/>
            <w:webHidden/>
          </w:rPr>
        </w:r>
        <w:r w:rsidR="00134564">
          <w:rPr>
            <w:noProof/>
            <w:webHidden/>
          </w:rPr>
          <w:fldChar w:fldCharType="separate"/>
        </w:r>
        <w:r w:rsidR="00134564">
          <w:rPr>
            <w:noProof/>
            <w:webHidden/>
          </w:rPr>
          <w:t>29</w:t>
        </w:r>
        <w:r w:rsidR="00134564">
          <w:rPr>
            <w:noProof/>
            <w:webHidden/>
          </w:rPr>
          <w:fldChar w:fldCharType="end"/>
        </w:r>
      </w:hyperlink>
    </w:p>
    <w:p w14:paraId="6DD0F942" w14:textId="3EE9607A" w:rsidR="00134564" w:rsidRDefault="00FC5B6C">
      <w:pPr>
        <w:pStyle w:val="brajegyzk"/>
        <w:tabs>
          <w:tab w:val="right" w:leader="dot" w:pos="8493"/>
        </w:tabs>
        <w:rPr>
          <w:rFonts w:asciiTheme="minorHAnsi" w:eastAsiaTheme="minorEastAsia" w:hAnsiTheme="minorHAnsi"/>
          <w:noProof/>
          <w:sz w:val="22"/>
          <w:lang w:eastAsia="hu-HU"/>
        </w:rPr>
      </w:pPr>
      <w:hyperlink w:anchor="_Toc102496525" w:history="1">
        <w:r w:rsidR="00134564" w:rsidRPr="005B5D8C">
          <w:rPr>
            <w:rStyle w:val="Hiperhivatkozs"/>
            <w:noProof/>
          </w:rPr>
          <w:t>9. táblázat Törzsvásárlói regisztrálás</w:t>
        </w:r>
        <w:r w:rsidR="00134564">
          <w:rPr>
            <w:noProof/>
            <w:webHidden/>
          </w:rPr>
          <w:tab/>
        </w:r>
        <w:r w:rsidR="00134564">
          <w:rPr>
            <w:noProof/>
            <w:webHidden/>
          </w:rPr>
          <w:fldChar w:fldCharType="begin"/>
        </w:r>
        <w:r w:rsidR="00134564">
          <w:rPr>
            <w:noProof/>
            <w:webHidden/>
          </w:rPr>
          <w:instrText xml:space="preserve"> PAGEREF _Toc102496525 \h </w:instrText>
        </w:r>
        <w:r w:rsidR="00134564">
          <w:rPr>
            <w:noProof/>
            <w:webHidden/>
          </w:rPr>
        </w:r>
        <w:r w:rsidR="00134564">
          <w:rPr>
            <w:noProof/>
            <w:webHidden/>
          </w:rPr>
          <w:fldChar w:fldCharType="separate"/>
        </w:r>
        <w:r w:rsidR="00134564">
          <w:rPr>
            <w:noProof/>
            <w:webHidden/>
          </w:rPr>
          <w:t>30</w:t>
        </w:r>
        <w:r w:rsidR="00134564">
          <w:rPr>
            <w:noProof/>
            <w:webHidden/>
          </w:rPr>
          <w:fldChar w:fldCharType="end"/>
        </w:r>
      </w:hyperlink>
    </w:p>
    <w:p w14:paraId="04F75CC8" w14:textId="199FF9E0" w:rsidR="00134564" w:rsidRDefault="00FC5B6C">
      <w:pPr>
        <w:pStyle w:val="brajegyzk"/>
        <w:tabs>
          <w:tab w:val="right" w:leader="dot" w:pos="8493"/>
        </w:tabs>
        <w:rPr>
          <w:rFonts w:asciiTheme="minorHAnsi" w:eastAsiaTheme="minorEastAsia" w:hAnsiTheme="minorHAnsi"/>
          <w:noProof/>
          <w:sz w:val="22"/>
          <w:lang w:eastAsia="hu-HU"/>
        </w:rPr>
      </w:pPr>
      <w:hyperlink w:anchor="_Toc102496526" w:history="1">
        <w:r w:rsidR="00134564" w:rsidRPr="005B5D8C">
          <w:rPr>
            <w:rStyle w:val="Hiperhivatkozs"/>
            <w:noProof/>
          </w:rPr>
          <w:t>10. táblázat Törzsvásárló adatainak módosítása</w:t>
        </w:r>
        <w:r w:rsidR="00134564">
          <w:rPr>
            <w:noProof/>
            <w:webHidden/>
          </w:rPr>
          <w:tab/>
        </w:r>
        <w:r w:rsidR="00134564">
          <w:rPr>
            <w:noProof/>
            <w:webHidden/>
          </w:rPr>
          <w:fldChar w:fldCharType="begin"/>
        </w:r>
        <w:r w:rsidR="00134564">
          <w:rPr>
            <w:noProof/>
            <w:webHidden/>
          </w:rPr>
          <w:instrText xml:space="preserve"> PAGEREF _Toc102496526 \h </w:instrText>
        </w:r>
        <w:r w:rsidR="00134564">
          <w:rPr>
            <w:noProof/>
            <w:webHidden/>
          </w:rPr>
        </w:r>
        <w:r w:rsidR="00134564">
          <w:rPr>
            <w:noProof/>
            <w:webHidden/>
          </w:rPr>
          <w:fldChar w:fldCharType="separate"/>
        </w:r>
        <w:r w:rsidR="00134564">
          <w:rPr>
            <w:noProof/>
            <w:webHidden/>
          </w:rPr>
          <w:t>31</w:t>
        </w:r>
        <w:r w:rsidR="00134564">
          <w:rPr>
            <w:noProof/>
            <w:webHidden/>
          </w:rPr>
          <w:fldChar w:fldCharType="end"/>
        </w:r>
      </w:hyperlink>
    </w:p>
    <w:p w14:paraId="20AF0541" w14:textId="0E2E6FA6" w:rsidR="00134564" w:rsidRDefault="00FC5B6C">
      <w:pPr>
        <w:pStyle w:val="brajegyzk"/>
        <w:tabs>
          <w:tab w:val="right" w:leader="dot" w:pos="8493"/>
        </w:tabs>
        <w:rPr>
          <w:rFonts w:asciiTheme="minorHAnsi" w:eastAsiaTheme="minorEastAsia" w:hAnsiTheme="minorHAnsi"/>
          <w:noProof/>
          <w:sz w:val="22"/>
          <w:lang w:eastAsia="hu-HU"/>
        </w:rPr>
      </w:pPr>
      <w:hyperlink w:anchor="_Toc102496527" w:history="1">
        <w:r w:rsidR="00134564" w:rsidRPr="005B5D8C">
          <w:rPr>
            <w:rStyle w:val="Hiperhivatkozs"/>
            <w:noProof/>
          </w:rPr>
          <w:t>11. táblázat Törzsvásárló törlése</w:t>
        </w:r>
        <w:r w:rsidR="00134564">
          <w:rPr>
            <w:noProof/>
            <w:webHidden/>
          </w:rPr>
          <w:tab/>
        </w:r>
        <w:r w:rsidR="00134564">
          <w:rPr>
            <w:noProof/>
            <w:webHidden/>
          </w:rPr>
          <w:fldChar w:fldCharType="begin"/>
        </w:r>
        <w:r w:rsidR="00134564">
          <w:rPr>
            <w:noProof/>
            <w:webHidden/>
          </w:rPr>
          <w:instrText xml:space="preserve"> PAGEREF _Toc102496527 \h </w:instrText>
        </w:r>
        <w:r w:rsidR="00134564">
          <w:rPr>
            <w:noProof/>
            <w:webHidden/>
          </w:rPr>
        </w:r>
        <w:r w:rsidR="00134564">
          <w:rPr>
            <w:noProof/>
            <w:webHidden/>
          </w:rPr>
          <w:fldChar w:fldCharType="separate"/>
        </w:r>
        <w:r w:rsidR="00134564">
          <w:rPr>
            <w:noProof/>
            <w:webHidden/>
          </w:rPr>
          <w:t>32</w:t>
        </w:r>
        <w:r w:rsidR="00134564">
          <w:rPr>
            <w:noProof/>
            <w:webHidden/>
          </w:rPr>
          <w:fldChar w:fldCharType="end"/>
        </w:r>
      </w:hyperlink>
    </w:p>
    <w:p w14:paraId="7569429C" w14:textId="2A99B6D4" w:rsidR="00134564" w:rsidRDefault="00FC5B6C">
      <w:pPr>
        <w:pStyle w:val="brajegyzk"/>
        <w:tabs>
          <w:tab w:val="right" w:leader="dot" w:pos="8493"/>
        </w:tabs>
        <w:rPr>
          <w:rFonts w:asciiTheme="minorHAnsi" w:eastAsiaTheme="minorEastAsia" w:hAnsiTheme="minorHAnsi"/>
          <w:noProof/>
          <w:sz w:val="22"/>
          <w:lang w:eastAsia="hu-HU"/>
        </w:rPr>
      </w:pPr>
      <w:hyperlink w:anchor="_Toc102496528" w:history="1">
        <w:r w:rsidR="00134564" w:rsidRPr="005B5D8C">
          <w:rPr>
            <w:rStyle w:val="Hiperhivatkozs"/>
            <w:noProof/>
          </w:rPr>
          <w:t>12. táblázat Új könyv hozzáadása</w:t>
        </w:r>
        <w:r w:rsidR="00134564">
          <w:rPr>
            <w:noProof/>
            <w:webHidden/>
          </w:rPr>
          <w:tab/>
        </w:r>
        <w:r w:rsidR="00134564">
          <w:rPr>
            <w:noProof/>
            <w:webHidden/>
          </w:rPr>
          <w:fldChar w:fldCharType="begin"/>
        </w:r>
        <w:r w:rsidR="00134564">
          <w:rPr>
            <w:noProof/>
            <w:webHidden/>
          </w:rPr>
          <w:instrText xml:space="preserve"> PAGEREF _Toc102496528 \h </w:instrText>
        </w:r>
        <w:r w:rsidR="00134564">
          <w:rPr>
            <w:noProof/>
            <w:webHidden/>
          </w:rPr>
        </w:r>
        <w:r w:rsidR="00134564">
          <w:rPr>
            <w:noProof/>
            <w:webHidden/>
          </w:rPr>
          <w:fldChar w:fldCharType="separate"/>
        </w:r>
        <w:r w:rsidR="00134564">
          <w:rPr>
            <w:noProof/>
            <w:webHidden/>
          </w:rPr>
          <w:t>33</w:t>
        </w:r>
        <w:r w:rsidR="00134564">
          <w:rPr>
            <w:noProof/>
            <w:webHidden/>
          </w:rPr>
          <w:fldChar w:fldCharType="end"/>
        </w:r>
      </w:hyperlink>
    </w:p>
    <w:p w14:paraId="622D5D1F" w14:textId="1C944DDD" w:rsidR="00134564" w:rsidRDefault="00FC5B6C">
      <w:pPr>
        <w:pStyle w:val="brajegyzk"/>
        <w:tabs>
          <w:tab w:val="right" w:leader="dot" w:pos="8493"/>
        </w:tabs>
        <w:rPr>
          <w:rFonts w:asciiTheme="minorHAnsi" w:eastAsiaTheme="minorEastAsia" w:hAnsiTheme="minorHAnsi"/>
          <w:noProof/>
          <w:sz w:val="22"/>
          <w:lang w:eastAsia="hu-HU"/>
        </w:rPr>
      </w:pPr>
      <w:hyperlink w:anchor="_Toc102496529" w:history="1">
        <w:r w:rsidR="00134564" w:rsidRPr="005B5D8C">
          <w:rPr>
            <w:rStyle w:val="Hiperhivatkozs"/>
            <w:noProof/>
          </w:rPr>
          <w:t>13. táblázat Könyv adatainak módosítása</w:t>
        </w:r>
        <w:r w:rsidR="00134564">
          <w:rPr>
            <w:noProof/>
            <w:webHidden/>
          </w:rPr>
          <w:tab/>
        </w:r>
        <w:r w:rsidR="00134564">
          <w:rPr>
            <w:noProof/>
            <w:webHidden/>
          </w:rPr>
          <w:fldChar w:fldCharType="begin"/>
        </w:r>
        <w:r w:rsidR="00134564">
          <w:rPr>
            <w:noProof/>
            <w:webHidden/>
          </w:rPr>
          <w:instrText xml:space="preserve"> PAGEREF _Toc102496529 \h </w:instrText>
        </w:r>
        <w:r w:rsidR="00134564">
          <w:rPr>
            <w:noProof/>
            <w:webHidden/>
          </w:rPr>
        </w:r>
        <w:r w:rsidR="00134564">
          <w:rPr>
            <w:noProof/>
            <w:webHidden/>
          </w:rPr>
          <w:fldChar w:fldCharType="separate"/>
        </w:r>
        <w:r w:rsidR="00134564">
          <w:rPr>
            <w:noProof/>
            <w:webHidden/>
          </w:rPr>
          <w:t>34</w:t>
        </w:r>
        <w:r w:rsidR="00134564">
          <w:rPr>
            <w:noProof/>
            <w:webHidden/>
          </w:rPr>
          <w:fldChar w:fldCharType="end"/>
        </w:r>
      </w:hyperlink>
    </w:p>
    <w:p w14:paraId="015A513F" w14:textId="75078150" w:rsidR="00134564" w:rsidRDefault="00FC5B6C">
      <w:pPr>
        <w:pStyle w:val="brajegyzk"/>
        <w:tabs>
          <w:tab w:val="right" w:leader="dot" w:pos="8493"/>
        </w:tabs>
        <w:rPr>
          <w:rFonts w:asciiTheme="minorHAnsi" w:eastAsiaTheme="minorEastAsia" w:hAnsiTheme="minorHAnsi"/>
          <w:noProof/>
          <w:sz w:val="22"/>
          <w:lang w:eastAsia="hu-HU"/>
        </w:rPr>
      </w:pPr>
      <w:hyperlink w:anchor="_Toc102496530" w:history="1">
        <w:r w:rsidR="00134564" w:rsidRPr="005B5D8C">
          <w:rPr>
            <w:rStyle w:val="Hiperhivatkozs"/>
            <w:noProof/>
          </w:rPr>
          <w:t>14. táblázat Könyv törlése</w:t>
        </w:r>
        <w:r w:rsidR="00134564">
          <w:rPr>
            <w:noProof/>
            <w:webHidden/>
          </w:rPr>
          <w:tab/>
        </w:r>
        <w:r w:rsidR="00134564">
          <w:rPr>
            <w:noProof/>
            <w:webHidden/>
          </w:rPr>
          <w:fldChar w:fldCharType="begin"/>
        </w:r>
        <w:r w:rsidR="00134564">
          <w:rPr>
            <w:noProof/>
            <w:webHidden/>
          </w:rPr>
          <w:instrText xml:space="preserve"> PAGEREF _Toc102496530 \h </w:instrText>
        </w:r>
        <w:r w:rsidR="00134564">
          <w:rPr>
            <w:noProof/>
            <w:webHidden/>
          </w:rPr>
        </w:r>
        <w:r w:rsidR="00134564">
          <w:rPr>
            <w:noProof/>
            <w:webHidden/>
          </w:rPr>
          <w:fldChar w:fldCharType="separate"/>
        </w:r>
        <w:r w:rsidR="00134564">
          <w:rPr>
            <w:noProof/>
            <w:webHidden/>
          </w:rPr>
          <w:t>34</w:t>
        </w:r>
        <w:r w:rsidR="00134564">
          <w:rPr>
            <w:noProof/>
            <w:webHidden/>
          </w:rPr>
          <w:fldChar w:fldCharType="end"/>
        </w:r>
      </w:hyperlink>
    </w:p>
    <w:p w14:paraId="00EB8F58" w14:textId="563079EB" w:rsidR="00134564" w:rsidRDefault="00FC5B6C">
      <w:pPr>
        <w:pStyle w:val="brajegyzk"/>
        <w:tabs>
          <w:tab w:val="right" w:leader="dot" w:pos="8493"/>
        </w:tabs>
        <w:rPr>
          <w:rFonts w:asciiTheme="minorHAnsi" w:eastAsiaTheme="minorEastAsia" w:hAnsiTheme="minorHAnsi"/>
          <w:noProof/>
          <w:sz w:val="22"/>
          <w:lang w:eastAsia="hu-HU"/>
        </w:rPr>
      </w:pPr>
      <w:hyperlink w:anchor="_Toc102496531" w:history="1">
        <w:r w:rsidR="00134564" w:rsidRPr="005B5D8C">
          <w:rPr>
            <w:rStyle w:val="Hiperhivatkozs"/>
            <w:noProof/>
          </w:rPr>
          <w:t>15. táblázat Új kívánság hozzáadása</w:t>
        </w:r>
        <w:r w:rsidR="00134564">
          <w:rPr>
            <w:noProof/>
            <w:webHidden/>
          </w:rPr>
          <w:tab/>
        </w:r>
        <w:r w:rsidR="00134564">
          <w:rPr>
            <w:noProof/>
            <w:webHidden/>
          </w:rPr>
          <w:fldChar w:fldCharType="begin"/>
        </w:r>
        <w:r w:rsidR="00134564">
          <w:rPr>
            <w:noProof/>
            <w:webHidden/>
          </w:rPr>
          <w:instrText xml:space="preserve"> PAGEREF _Toc102496531 \h </w:instrText>
        </w:r>
        <w:r w:rsidR="00134564">
          <w:rPr>
            <w:noProof/>
            <w:webHidden/>
          </w:rPr>
        </w:r>
        <w:r w:rsidR="00134564">
          <w:rPr>
            <w:noProof/>
            <w:webHidden/>
          </w:rPr>
          <w:fldChar w:fldCharType="separate"/>
        </w:r>
        <w:r w:rsidR="00134564">
          <w:rPr>
            <w:noProof/>
            <w:webHidden/>
          </w:rPr>
          <w:t>36</w:t>
        </w:r>
        <w:r w:rsidR="00134564">
          <w:rPr>
            <w:noProof/>
            <w:webHidden/>
          </w:rPr>
          <w:fldChar w:fldCharType="end"/>
        </w:r>
      </w:hyperlink>
    </w:p>
    <w:p w14:paraId="67E6D1F3" w14:textId="660850DC" w:rsidR="00134564" w:rsidRDefault="00FC5B6C">
      <w:pPr>
        <w:pStyle w:val="brajegyzk"/>
        <w:tabs>
          <w:tab w:val="right" w:leader="dot" w:pos="8493"/>
        </w:tabs>
        <w:rPr>
          <w:rFonts w:asciiTheme="minorHAnsi" w:eastAsiaTheme="minorEastAsia" w:hAnsiTheme="minorHAnsi"/>
          <w:noProof/>
          <w:sz w:val="22"/>
          <w:lang w:eastAsia="hu-HU"/>
        </w:rPr>
      </w:pPr>
      <w:hyperlink w:anchor="_Toc102496532" w:history="1">
        <w:r w:rsidR="00134564" w:rsidRPr="005B5D8C">
          <w:rPr>
            <w:rStyle w:val="Hiperhivatkozs"/>
            <w:noProof/>
          </w:rPr>
          <w:t>16. táblázat Kívánsághoz tartozó adatok módosítása</w:t>
        </w:r>
        <w:r w:rsidR="00134564">
          <w:rPr>
            <w:noProof/>
            <w:webHidden/>
          </w:rPr>
          <w:tab/>
        </w:r>
        <w:r w:rsidR="00134564">
          <w:rPr>
            <w:noProof/>
            <w:webHidden/>
          </w:rPr>
          <w:fldChar w:fldCharType="begin"/>
        </w:r>
        <w:r w:rsidR="00134564">
          <w:rPr>
            <w:noProof/>
            <w:webHidden/>
          </w:rPr>
          <w:instrText xml:space="preserve"> PAGEREF _Toc102496532 \h </w:instrText>
        </w:r>
        <w:r w:rsidR="00134564">
          <w:rPr>
            <w:noProof/>
            <w:webHidden/>
          </w:rPr>
        </w:r>
        <w:r w:rsidR="00134564">
          <w:rPr>
            <w:noProof/>
            <w:webHidden/>
          </w:rPr>
          <w:fldChar w:fldCharType="separate"/>
        </w:r>
        <w:r w:rsidR="00134564">
          <w:rPr>
            <w:noProof/>
            <w:webHidden/>
          </w:rPr>
          <w:t>36</w:t>
        </w:r>
        <w:r w:rsidR="00134564">
          <w:rPr>
            <w:noProof/>
            <w:webHidden/>
          </w:rPr>
          <w:fldChar w:fldCharType="end"/>
        </w:r>
      </w:hyperlink>
    </w:p>
    <w:p w14:paraId="1D113859" w14:textId="321D052D" w:rsidR="00134564" w:rsidRDefault="00FC5B6C">
      <w:pPr>
        <w:pStyle w:val="brajegyzk"/>
        <w:tabs>
          <w:tab w:val="right" w:leader="dot" w:pos="8493"/>
        </w:tabs>
        <w:rPr>
          <w:rFonts w:asciiTheme="minorHAnsi" w:eastAsiaTheme="minorEastAsia" w:hAnsiTheme="minorHAnsi"/>
          <w:noProof/>
          <w:sz w:val="22"/>
          <w:lang w:eastAsia="hu-HU"/>
        </w:rPr>
      </w:pPr>
      <w:hyperlink w:anchor="_Toc102496533" w:history="1">
        <w:r w:rsidR="00134564" w:rsidRPr="005B5D8C">
          <w:rPr>
            <w:rStyle w:val="Hiperhivatkozs"/>
            <w:noProof/>
          </w:rPr>
          <w:t>17. táblázat Kívánság törlése</w:t>
        </w:r>
        <w:r w:rsidR="00134564">
          <w:rPr>
            <w:noProof/>
            <w:webHidden/>
          </w:rPr>
          <w:tab/>
        </w:r>
        <w:r w:rsidR="00134564">
          <w:rPr>
            <w:noProof/>
            <w:webHidden/>
          </w:rPr>
          <w:fldChar w:fldCharType="begin"/>
        </w:r>
        <w:r w:rsidR="00134564">
          <w:rPr>
            <w:noProof/>
            <w:webHidden/>
          </w:rPr>
          <w:instrText xml:space="preserve"> PAGEREF _Toc102496533 \h </w:instrText>
        </w:r>
        <w:r w:rsidR="00134564">
          <w:rPr>
            <w:noProof/>
            <w:webHidden/>
          </w:rPr>
        </w:r>
        <w:r w:rsidR="00134564">
          <w:rPr>
            <w:noProof/>
            <w:webHidden/>
          </w:rPr>
          <w:fldChar w:fldCharType="separate"/>
        </w:r>
        <w:r w:rsidR="00134564">
          <w:rPr>
            <w:noProof/>
            <w:webHidden/>
          </w:rPr>
          <w:t>37</w:t>
        </w:r>
        <w:r w:rsidR="00134564">
          <w:rPr>
            <w:noProof/>
            <w:webHidden/>
          </w:rPr>
          <w:fldChar w:fldCharType="end"/>
        </w:r>
      </w:hyperlink>
    </w:p>
    <w:p w14:paraId="38AB6A20" w14:textId="6AB8A6EC" w:rsidR="00134564" w:rsidRDefault="00FC5B6C">
      <w:pPr>
        <w:pStyle w:val="brajegyzk"/>
        <w:tabs>
          <w:tab w:val="right" w:leader="dot" w:pos="8493"/>
        </w:tabs>
        <w:rPr>
          <w:rFonts w:asciiTheme="minorHAnsi" w:eastAsiaTheme="minorEastAsia" w:hAnsiTheme="minorHAnsi"/>
          <w:noProof/>
          <w:sz w:val="22"/>
          <w:lang w:eastAsia="hu-HU"/>
        </w:rPr>
      </w:pPr>
      <w:hyperlink w:anchor="_Toc102496534" w:history="1">
        <w:r w:rsidR="00134564" w:rsidRPr="005B5D8C">
          <w:rPr>
            <w:rStyle w:val="Hiperhivatkozs"/>
            <w:noProof/>
          </w:rPr>
          <w:t>18. táblázat Teljes kimutatás adott időszakra</w:t>
        </w:r>
        <w:r w:rsidR="00134564">
          <w:rPr>
            <w:noProof/>
            <w:webHidden/>
          </w:rPr>
          <w:tab/>
        </w:r>
        <w:r w:rsidR="00134564">
          <w:rPr>
            <w:noProof/>
            <w:webHidden/>
          </w:rPr>
          <w:fldChar w:fldCharType="begin"/>
        </w:r>
        <w:r w:rsidR="00134564">
          <w:rPr>
            <w:noProof/>
            <w:webHidden/>
          </w:rPr>
          <w:instrText xml:space="preserve"> PAGEREF _Toc102496534 \h </w:instrText>
        </w:r>
        <w:r w:rsidR="00134564">
          <w:rPr>
            <w:noProof/>
            <w:webHidden/>
          </w:rPr>
        </w:r>
        <w:r w:rsidR="00134564">
          <w:rPr>
            <w:noProof/>
            <w:webHidden/>
          </w:rPr>
          <w:fldChar w:fldCharType="separate"/>
        </w:r>
        <w:r w:rsidR="00134564">
          <w:rPr>
            <w:noProof/>
            <w:webHidden/>
          </w:rPr>
          <w:t>38</w:t>
        </w:r>
        <w:r w:rsidR="00134564">
          <w:rPr>
            <w:noProof/>
            <w:webHidden/>
          </w:rPr>
          <w:fldChar w:fldCharType="end"/>
        </w:r>
      </w:hyperlink>
    </w:p>
    <w:p w14:paraId="23132585" w14:textId="6C6CF4AC" w:rsidR="00134564" w:rsidRDefault="00FC5B6C">
      <w:pPr>
        <w:pStyle w:val="brajegyzk"/>
        <w:tabs>
          <w:tab w:val="right" w:leader="dot" w:pos="8493"/>
        </w:tabs>
        <w:rPr>
          <w:rFonts w:asciiTheme="minorHAnsi" w:eastAsiaTheme="minorEastAsia" w:hAnsiTheme="minorHAnsi"/>
          <w:noProof/>
          <w:sz w:val="22"/>
          <w:lang w:eastAsia="hu-HU"/>
        </w:rPr>
      </w:pPr>
      <w:hyperlink w:anchor="_Toc102496535" w:history="1">
        <w:r w:rsidR="00134564" w:rsidRPr="005B5D8C">
          <w:rPr>
            <w:rStyle w:val="Hiperhivatkozs"/>
            <w:noProof/>
          </w:rPr>
          <w:t>19. táblázat Bevételek kimutatása adott időszakra</w:t>
        </w:r>
        <w:r w:rsidR="00134564">
          <w:rPr>
            <w:noProof/>
            <w:webHidden/>
          </w:rPr>
          <w:tab/>
        </w:r>
        <w:r w:rsidR="00134564">
          <w:rPr>
            <w:noProof/>
            <w:webHidden/>
          </w:rPr>
          <w:fldChar w:fldCharType="begin"/>
        </w:r>
        <w:r w:rsidR="00134564">
          <w:rPr>
            <w:noProof/>
            <w:webHidden/>
          </w:rPr>
          <w:instrText xml:space="preserve"> PAGEREF _Toc102496535 \h </w:instrText>
        </w:r>
        <w:r w:rsidR="00134564">
          <w:rPr>
            <w:noProof/>
            <w:webHidden/>
          </w:rPr>
        </w:r>
        <w:r w:rsidR="00134564">
          <w:rPr>
            <w:noProof/>
            <w:webHidden/>
          </w:rPr>
          <w:fldChar w:fldCharType="separate"/>
        </w:r>
        <w:r w:rsidR="00134564">
          <w:rPr>
            <w:noProof/>
            <w:webHidden/>
          </w:rPr>
          <w:t>39</w:t>
        </w:r>
        <w:r w:rsidR="00134564">
          <w:rPr>
            <w:noProof/>
            <w:webHidden/>
          </w:rPr>
          <w:fldChar w:fldCharType="end"/>
        </w:r>
      </w:hyperlink>
    </w:p>
    <w:p w14:paraId="30931544" w14:textId="4C4E3D16" w:rsidR="00134564" w:rsidRDefault="00FC5B6C">
      <w:pPr>
        <w:pStyle w:val="brajegyzk"/>
        <w:tabs>
          <w:tab w:val="right" w:leader="dot" w:pos="8493"/>
        </w:tabs>
        <w:rPr>
          <w:rFonts w:asciiTheme="minorHAnsi" w:eastAsiaTheme="minorEastAsia" w:hAnsiTheme="minorHAnsi"/>
          <w:noProof/>
          <w:sz w:val="22"/>
          <w:lang w:eastAsia="hu-HU"/>
        </w:rPr>
      </w:pPr>
      <w:hyperlink w:anchor="_Toc102496536" w:history="1">
        <w:r w:rsidR="00134564" w:rsidRPr="005B5D8C">
          <w:rPr>
            <w:rStyle w:val="Hiperhivatkozs"/>
            <w:noProof/>
          </w:rPr>
          <w:t>20. táblázat Kiadások kimutatása adott időszakra</w:t>
        </w:r>
        <w:r w:rsidR="00134564">
          <w:rPr>
            <w:noProof/>
            <w:webHidden/>
          </w:rPr>
          <w:tab/>
        </w:r>
        <w:r w:rsidR="00134564">
          <w:rPr>
            <w:noProof/>
            <w:webHidden/>
          </w:rPr>
          <w:fldChar w:fldCharType="begin"/>
        </w:r>
        <w:r w:rsidR="00134564">
          <w:rPr>
            <w:noProof/>
            <w:webHidden/>
          </w:rPr>
          <w:instrText xml:space="preserve"> PAGEREF _Toc102496536 \h </w:instrText>
        </w:r>
        <w:r w:rsidR="00134564">
          <w:rPr>
            <w:noProof/>
            <w:webHidden/>
          </w:rPr>
        </w:r>
        <w:r w:rsidR="00134564">
          <w:rPr>
            <w:noProof/>
            <w:webHidden/>
          </w:rPr>
          <w:fldChar w:fldCharType="separate"/>
        </w:r>
        <w:r w:rsidR="00134564">
          <w:rPr>
            <w:noProof/>
            <w:webHidden/>
          </w:rPr>
          <w:t>39</w:t>
        </w:r>
        <w:r w:rsidR="00134564">
          <w:rPr>
            <w:noProof/>
            <w:webHidden/>
          </w:rPr>
          <w:fldChar w:fldCharType="end"/>
        </w:r>
      </w:hyperlink>
    </w:p>
    <w:p w14:paraId="09C80A9C" w14:textId="15A3A327" w:rsidR="004C4C4A" w:rsidRPr="004C4C4A" w:rsidRDefault="00A15C0E" w:rsidP="000F2668">
      <w:pPr>
        <w:ind w:firstLine="0"/>
      </w:pPr>
      <w:r>
        <w:fldChar w:fldCharType="end"/>
      </w:r>
    </w:p>
    <w:sectPr w:rsidR="004C4C4A" w:rsidRPr="004C4C4A" w:rsidSect="008E3A41">
      <w:headerReference w:type="default" r:id="rId29"/>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55172" w14:textId="77777777" w:rsidR="00FC5B6C" w:rsidRDefault="00FC5B6C" w:rsidP="003101D0">
      <w:pPr>
        <w:spacing w:line="240" w:lineRule="auto"/>
      </w:pPr>
      <w:r>
        <w:separator/>
      </w:r>
    </w:p>
  </w:endnote>
  <w:endnote w:type="continuationSeparator" w:id="0">
    <w:p w14:paraId="5B8E60D8" w14:textId="77777777" w:rsidR="00FC5B6C" w:rsidRDefault="00FC5B6C"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67943"/>
      <w:docPartObj>
        <w:docPartGallery w:val="Page Numbers (Bottom of Page)"/>
        <w:docPartUnique/>
      </w:docPartObj>
    </w:sdtPr>
    <w:sdtEndPr/>
    <w:sdtContent>
      <w:p w14:paraId="281E564F" w14:textId="4B88E582" w:rsidR="00034CA0" w:rsidRDefault="00FC5B6C" w:rsidP="000F2668">
        <w:pPr>
          <w:pStyle w:val="llb"/>
          <w:ind w:firstLine="0"/>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0FF35" w14:textId="77777777" w:rsidR="00FC5B6C" w:rsidRDefault="00FC5B6C" w:rsidP="003101D0">
      <w:pPr>
        <w:spacing w:line="240" w:lineRule="auto"/>
      </w:pPr>
      <w:r>
        <w:separator/>
      </w:r>
    </w:p>
  </w:footnote>
  <w:footnote w:type="continuationSeparator" w:id="0">
    <w:p w14:paraId="4A4564BC" w14:textId="77777777" w:rsidR="00FC5B6C" w:rsidRDefault="00FC5B6C"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5E5CCC18"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FD4D8A">
      <w:rPr>
        <w:rFonts w:cs="Times New Roman"/>
        <w:noProof/>
        <w:szCs w:val="24"/>
      </w:rPr>
      <w:t>Funkciók leírása</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47A65E18"/>
    <w:multiLevelType w:val="hybridMultilevel"/>
    <w:tmpl w:val="A61067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7B76E0C"/>
    <w:multiLevelType w:val="hybridMultilevel"/>
    <w:tmpl w:val="FCCE1B1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4"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850750483">
    <w:abstractNumId w:val="6"/>
  </w:num>
  <w:num w:numId="2" w16cid:durableId="904877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70039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87784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92320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96097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12600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0907452">
    <w:abstractNumId w:val="9"/>
  </w:num>
  <w:num w:numId="9" w16cid:durableId="18788572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3317639">
    <w:abstractNumId w:val="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9070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619814">
    <w:abstractNumId w:val="7"/>
  </w:num>
  <w:num w:numId="13" w16cid:durableId="28382831">
    <w:abstractNumId w:val="5"/>
  </w:num>
  <w:num w:numId="14" w16cid:durableId="1799253781">
    <w:abstractNumId w:val="8"/>
  </w:num>
  <w:num w:numId="15" w16cid:durableId="672030533">
    <w:abstractNumId w:val="4"/>
  </w:num>
  <w:num w:numId="16" w16cid:durableId="2365252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3284006">
    <w:abstractNumId w:val="3"/>
  </w:num>
  <w:num w:numId="18" w16cid:durableId="1667174234">
    <w:abstractNumId w:val="10"/>
  </w:num>
  <w:num w:numId="19" w16cid:durableId="1288001811">
    <w:abstractNumId w:val="0"/>
  </w:num>
  <w:num w:numId="20" w16cid:durableId="2038382967">
    <w:abstractNumId w:val="2"/>
  </w:num>
  <w:num w:numId="21" w16cid:durableId="94327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1DAD"/>
    <w:rsid w:val="000130CF"/>
    <w:rsid w:val="00015BCB"/>
    <w:rsid w:val="00020427"/>
    <w:rsid w:val="0002401E"/>
    <w:rsid w:val="000240C3"/>
    <w:rsid w:val="0002608F"/>
    <w:rsid w:val="000325C8"/>
    <w:rsid w:val="00034CA0"/>
    <w:rsid w:val="00035392"/>
    <w:rsid w:val="00037D0C"/>
    <w:rsid w:val="00040044"/>
    <w:rsid w:val="000400E3"/>
    <w:rsid w:val="00042B01"/>
    <w:rsid w:val="00047387"/>
    <w:rsid w:val="00053061"/>
    <w:rsid w:val="0006492B"/>
    <w:rsid w:val="0006785B"/>
    <w:rsid w:val="00067B87"/>
    <w:rsid w:val="00070A85"/>
    <w:rsid w:val="000768B6"/>
    <w:rsid w:val="0008003F"/>
    <w:rsid w:val="000836AC"/>
    <w:rsid w:val="00087156"/>
    <w:rsid w:val="00087915"/>
    <w:rsid w:val="00087FF8"/>
    <w:rsid w:val="00095C47"/>
    <w:rsid w:val="000A36CC"/>
    <w:rsid w:val="000A5909"/>
    <w:rsid w:val="000A735E"/>
    <w:rsid w:val="000A798C"/>
    <w:rsid w:val="000B016E"/>
    <w:rsid w:val="000B3866"/>
    <w:rsid w:val="000B570C"/>
    <w:rsid w:val="000B5823"/>
    <w:rsid w:val="000B7B9F"/>
    <w:rsid w:val="000C06A6"/>
    <w:rsid w:val="000C2AAF"/>
    <w:rsid w:val="000C3675"/>
    <w:rsid w:val="000C72F8"/>
    <w:rsid w:val="000D09DC"/>
    <w:rsid w:val="000D2F68"/>
    <w:rsid w:val="000D368E"/>
    <w:rsid w:val="000E0C4A"/>
    <w:rsid w:val="000E75A5"/>
    <w:rsid w:val="000F2668"/>
    <w:rsid w:val="000F3DC9"/>
    <w:rsid w:val="000F52DE"/>
    <w:rsid w:val="000F5390"/>
    <w:rsid w:val="000F5C58"/>
    <w:rsid w:val="000F7575"/>
    <w:rsid w:val="000F7C00"/>
    <w:rsid w:val="001035A2"/>
    <w:rsid w:val="00104621"/>
    <w:rsid w:val="00111677"/>
    <w:rsid w:val="00111760"/>
    <w:rsid w:val="001154D3"/>
    <w:rsid w:val="001159E7"/>
    <w:rsid w:val="0011609F"/>
    <w:rsid w:val="00124731"/>
    <w:rsid w:val="00130D03"/>
    <w:rsid w:val="00134564"/>
    <w:rsid w:val="001366EB"/>
    <w:rsid w:val="0014313F"/>
    <w:rsid w:val="00145993"/>
    <w:rsid w:val="00150EA8"/>
    <w:rsid w:val="00151591"/>
    <w:rsid w:val="00152E13"/>
    <w:rsid w:val="00154111"/>
    <w:rsid w:val="00155878"/>
    <w:rsid w:val="00155FEB"/>
    <w:rsid w:val="001572C0"/>
    <w:rsid w:val="00167166"/>
    <w:rsid w:val="00181314"/>
    <w:rsid w:val="00191D29"/>
    <w:rsid w:val="001A611A"/>
    <w:rsid w:val="001A6441"/>
    <w:rsid w:val="001A7988"/>
    <w:rsid w:val="001B005C"/>
    <w:rsid w:val="001B5117"/>
    <w:rsid w:val="001C002A"/>
    <w:rsid w:val="001C0AA4"/>
    <w:rsid w:val="001C26D6"/>
    <w:rsid w:val="001C2B9D"/>
    <w:rsid w:val="001C43BF"/>
    <w:rsid w:val="001C49DA"/>
    <w:rsid w:val="001D07DD"/>
    <w:rsid w:val="001D1585"/>
    <w:rsid w:val="001D3759"/>
    <w:rsid w:val="001D4024"/>
    <w:rsid w:val="001D79DC"/>
    <w:rsid w:val="001E1CEF"/>
    <w:rsid w:val="001E7A59"/>
    <w:rsid w:val="001F1695"/>
    <w:rsid w:val="001F2434"/>
    <w:rsid w:val="001F4070"/>
    <w:rsid w:val="001F414E"/>
    <w:rsid w:val="001F5E72"/>
    <w:rsid w:val="00202FE2"/>
    <w:rsid w:val="00206868"/>
    <w:rsid w:val="00210FED"/>
    <w:rsid w:val="00214887"/>
    <w:rsid w:val="00214D87"/>
    <w:rsid w:val="002200AE"/>
    <w:rsid w:val="002207FB"/>
    <w:rsid w:val="002208B5"/>
    <w:rsid w:val="00222D0E"/>
    <w:rsid w:val="002273BF"/>
    <w:rsid w:val="00237FAA"/>
    <w:rsid w:val="002400BB"/>
    <w:rsid w:val="00240759"/>
    <w:rsid w:val="00247316"/>
    <w:rsid w:val="00247D65"/>
    <w:rsid w:val="00250DAD"/>
    <w:rsid w:val="00252700"/>
    <w:rsid w:val="00252F4F"/>
    <w:rsid w:val="00253447"/>
    <w:rsid w:val="00265486"/>
    <w:rsid w:val="002671D5"/>
    <w:rsid w:val="00271F2E"/>
    <w:rsid w:val="00273F5B"/>
    <w:rsid w:val="00274912"/>
    <w:rsid w:val="002773E2"/>
    <w:rsid w:val="00282ACF"/>
    <w:rsid w:val="002844C3"/>
    <w:rsid w:val="0028679B"/>
    <w:rsid w:val="002905E4"/>
    <w:rsid w:val="00291A15"/>
    <w:rsid w:val="0029271B"/>
    <w:rsid w:val="002B0F75"/>
    <w:rsid w:val="002B1A2A"/>
    <w:rsid w:val="002B68FB"/>
    <w:rsid w:val="002C00D3"/>
    <w:rsid w:val="002C145E"/>
    <w:rsid w:val="002C18E7"/>
    <w:rsid w:val="002C3117"/>
    <w:rsid w:val="002C7918"/>
    <w:rsid w:val="002D1AF2"/>
    <w:rsid w:val="002D566A"/>
    <w:rsid w:val="002E1A1B"/>
    <w:rsid w:val="002F016A"/>
    <w:rsid w:val="002F1271"/>
    <w:rsid w:val="002F1935"/>
    <w:rsid w:val="002F55C9"/>
    <w:rsid w:val="003011AD"/>
    <w:rsid w:val="003101D0"/>
    <w:rsid w:val="003106BA"/>
    <w:rsid w:val="00311F12"/>
    <w:rsid w:val="00314659"/>
    <w:rsid w:val="0031548F"/>
    <w:rsid w:val="003163FB"/>
    <w:rsid w:val="00317F72"/>
    <w:rsid w:val="003205A8"/>
    <w:rsid w:val="00320651"/>
    <w:rsid w:val="00324C38"/>
    <w:rsid w:val="00325220"/>
    <w:rsid w:val="00326CEF"/>
    <w:rsid w:val="00327634"/>
    <w:rsid w:val="0033258A"/>
    <w:rsid w:val="00337F97"/>
    <w:rsid w:val="00344A0B"/>
    <w:rsid w:val="0034555B"/>
    <w:rsid w:val="00351154"/>
    <w:rsid w:val="00354085"/>
    <w:rsid w:val="00354817"/>
    <w:rsid w:val="003601AC"/>
    <w:rsid w:val="00360BD6"/>
    <w:rsid w:val="0036775F"/>
    <w:rsid w:val="00367924"/>
    <w:rsid w:val="00367AFA"/>
    <w:rsid w:val="00374A3E"/>
    <w:rsid w:val="00380899"/>
    <w:rsid w:val="003820B2"/>
    <w:rsid w:val="00383ABA"/>
    <w:rsid w:val="00384496"/>
    <w:rsid w:val="0038751C"/>
    <w:rsid w:val="0039051D"/>
    <w:rsid w:val="003936A0"/>
    <w:rsid w:val="00395857"/>
    <w:rsid w:val="00396DD0"/>
    <w:rsid w:val="00397016"/>
    <w:rsid w:val="00397125"/>
    <w:rsid w:val="0039713B"/>
    <w:rsid w:val="003A47C7"/>
    <w:rsid w:val="003A5EC2"/>
    <w:rsid w:val="003A7712"/>
    <w:rsid w:val="003B4CB6"/>
    <w:rsid w:val="003B596F"/>
    <w:rsid w:val="003B5C87"/>
    <w:rsid w:val="003B5E04"/>
    <w:rsid w:val="003B71D8"/>
    <w:rsid w:val="003B7FA8"/>
    <w:rsid w:val="003C269A"/>
    <w:rsid w:val="003C544B"/>
    <w:rsid w:val="003C6342"/>
    <w:rsid w:val="003C6408"/>
    <w:rsid w:val="003D3289"/>
    <w:rsid w:val="003E5356"/>
    <w:rsid w:val="003E63C4"/>
    <w:rsid w:val="003F098B"/>
    <w:rsid w:val="003F0B5A"/>
    <w:rsid w:val="003F575C"/>
    <w:rsid w:val="004006C4"/>
    <w:rsid w:val="00401B01"/>
    <w:rsid w:val="0040362D"/>
    <w:rsid w:val="0040392E"/>
    <w:rsid w:val="00403AE4"/>
    <w:rsid w:val="0040445F"/>
    <w:rsid w:val="004103E2"/>
    <w:rsid w:val="00411266"/>
    <w:rsid w:val="004143CE"/>
    <w:rsid w:val="004157C3"/>
    <w:rsid w:val="0042086D"/>
    <w:rsid w:val="00421386"/>
    <w:rsid w:val="00421E3D"/>
    <w:rsid w:val="004236AD"/>
    <w:rsid w:val="00424889"/>
    <w:rsid w:val="00425990"/>
    <w:rsid w:val="0043471A"/>
    <w:rsid w:val="004350F5"/>
    <w:rsid w:val="00435BB4"/>
    <w:rsid w:val="004403EB"/>
    <w:rsid w:val="004501C1"/>
    <w:rsid w:val="0045047B"/>
    <w:rsid w:val="0045349E"/>
    <w:rsid w:val="00457C1F"/>
    <w:rsid w:val="0046649E"/>
    <w:rsid w:val="00467F90"/>
    <w:rsid w:val="0048745E"/>
    <w:rsid w:val="004955A1"/>
    <w:rsid w:val="00496501"/>
    <w:rsid w:val="004A1005"/>
    <w:rsid w:val="004A1FA9"/>
    <w:rsid w:val="004A2289"/>
    <w:rsid w:val="004A3624"/>
    <w:rsid w:val="004A367D"/>
    <w:rsid w:val="004B05C5"/>
    <w:rsid w:val="004B0EFB"/>
    <w:rsid w:val="004B43CF"/>
    <w:rsid w:val="004C0DD6"/>
    <w:rsid w:val="004C1F4A"/>
    <w:rsid w:val="004C4C4A"/>
    <w:rsid w:val="004D0A91"/>
    <w:rsid w:val="004D4C4C"/>
    <w:rsid w:val="004E0302"/>
    <w:rsid w:val="004E3206"/>
    <w:rsid w:val="004E4A49"/>
    <w:rsid w:val="004E5CA9"/>
    <w:rsid w:val="004F0CE1"/>
    <w:rsid w:val="004F25C3"/>
    <w:rsid w:val="004F486E"/>
    <w:rsid w:val="004F5C1D"/>
    <w:rsid w:val="004F5F4D"/>
    <w:rsid w:val="004F6B12"/>
    <w:rsid w:val="0050128E"/>
    <w:rsid w:val="00503CD3"/>
    <w:rsid w:val="00511705"/>
    <w:rsid w:val="00511E3A"/>
    <w:rsid w:val="00524338"/>
    <w:rsid w:val="005246A6"/>
    <w:rsid w:val="00527543"/>
    <w:rsid w:val="0053734B"/>
    <w:rsid w:val="00550151"/>
    <w:rsid w:val="00550331"/>
    <w:rsid w:val="00550882"/>
    <w:rsid w:val="00550A2D"/>
    <w:rsid w:val="00553A07"/>
    <w:rsid w:val="00561F74"/>
    <w:rsid w:val="00562170"/>
    <w:rsid w:val="005629CE"/>
    <w:rsid w:val="0056784D"/>
    <w:rsid w:val="00570665"/>
    <w:rsid w:val="00570AC3"/>
    <w:rsid w:val="00572DF2"/>
    <w:rsid w:val="00574603"/>
    <w:rsid w:val="0058135A"/>
    <w:rsid w:val="00583CAA"/>
    <w:rsid w:val="0058706F"/>
    <w:rsid w:val="00587BE5"/>
    <w:rsid w:val="00592D5F"/>
    <w:rsid w:val="005956DE"/>
    <w:rsid w:val="005959B0"/>
    <w:rsid w:val="005A15E9"/>
    <w:rsid w:val="005A2A99"/>
    <w:rsid w:val="005B3361"/>
    <w:rsid w:val="005C1886"/>
    <w:rsid w:val="005C1FA9"/>
    <w:rsid w:val="005C367A"/>
    <w:rsid w:val="005C52C1"/>
    <w:rsid w:val="005D121D"/>
    <w:rsid w:val="005E0DB7"/>
    <w:rsid w:val="005E3250"/>
    <w:rsid w:val="005E5D69"/>
    <w:rsid w:val="005E5E64"/>
    <w:rsid w:val="005F1CD9"/>
    <w:rsid w:val="005F5E6C"/>
    <w:rsid w:val="006012E6"/>
    <w:rsid w:val="006050C2"/>
    <w:rsid w:val="0060637E"/>
    <w:rsid w:val="006077A3"/>
    <w:rsid w:val="00607CEB"/>
    <w:rsid w:val="0061041C"/>
    <w:rsid w:val="00611EB9"/>
    <w:rsid w:val="006120CC"/>
    <w:rsid w:val="0061744A"/>
    <w:rsid w:val="006249FC"/>
    <w:rsid w:val="006256D4"/>
    <w:rsid w:val="006258E7"/>
    <w:rsid w:val="00632BC7"/>
    <w:rsid w:val="00632D14"/>
    <w:rsid w:val="00633B30"/>
    <w:rsid w:val="00633E0D"/>
    <w:rsid w:val="006354E1"/>
    <w:rsid w:val="00635CB9"/>
    <w:rsid w:val="00637082"/>
    <w:rsid w:val="006370D4"/>
    <w:rsid w:val="00641971"/>
    <w:rsid w:val="006425C7"/>
    <w:rsid w:val="006446D3"/>
    <w:rsid w:val="00647545"/>
    <w:rsid w:val="00650D7F"/>
    <w:rsid w:val="00653834"/>
    <w:rsid w:val="006552DE"/>
    <w:rsid w:val="00655654"/>
    <w:rsid w:val="0065611E"/>
    <w:rsid w:val="00666D1F"/>
    <w:rsid w:val="00673F75"/>
    <w:rsid w:val="00674F6E"/>
    <w:rsid w:val="006751E1"/>
    <w:rsid w:val="00675AB8"/>
    <w:rsid w:val="006865A6"/>
    <w:rsid w:val="00687DF0"/>
    <w:rsid w:val="00690423"/>
    <w:rsid w:val="00695984"/>
    <w:rsid w:val="00696ABD"/>
    <w:rsid w:val="00696BE4"/>
    <w:rsid w:val="006A5863"/>
    <w:rsid w:val="006B3EC9"/>
    <w:rsid w:val="006C7AE9"/>
    <w:rsid w:val="006D050F"/>
    <w:rsid w:val="006D08A0"/>
    <w:rsid w:val="006D484D"/>
    <w:rsid w:val="006D68A0"/>
    <w:rsid w:val="006E17E0"/>
    <w:rsid w:val="006E4100"/>
    <w:rsid w:val="006E4FD3"/>
    <w:rsid w:val="006F1A1A"/>
    <w:rsid w:val="006F2BAB"/>
    <w:rsid w:val="006F32C2"/>
    <w:rsid w:val="006F3801"/>
    <w:rsid w:val="00712E95"/>
    <w:rsid w:val="0071420A"/>
    <w:rsid w:val="00720CF6"/>
    <w:rsid w:val="00724524"/>
    <w:rsid w:val="00727020"/>
    <w:rsid w:val="00727754"/>
    <w:rsid w:val="00730D44"/>
    <w:rsid w:val="007335A8"/>
    <w:rsid w:val="007374C7"/>
    <w:rsid w:val="007379C3"/>
    <w:rsid w:val="007411F2"/>
    <w:rsid w:val="00741B68"/>
    <w:rsid w:val="0074214C"/>
    <w:rsid w:val="00750D1C"/>
    <w:rsid w:val="00752C2E"/>
    <w:rsid w:val="00761FB3"/>
    <w:rsid w:val="00762E8C"/>
    <w:rsid w:val="00764FF6"/>
    <w:rsid w:val="00766717"/>
    <w:rsid w:val="00771B5F"/>
    <w:rsid w:val="00783019"/>
    <w:rsid w:val="0078604B"/>
    <w:rsid w:val="007914CC"/>
    <w:rsid w:val="00791A38"/>
    <w:rsid w:val="00791D1B"/>
    <w:rsid w:val="0079735D"/>
    <w:rsid w:val="007A2E79"/>
    <w:rsid w:val="007A367B"/>
    <w:rsid w:val="007A3A8D"/>
    <w:rsid w:val="007A3E9A"/>
    <w:rsid w:val="007A5D64"/>
    <w:rsid w:val="007B1C3C"/>
    <w:rsid w:val="007B3D26"/>
    <w:rsid w:val="007B5519"/>
    <w:rsid w:val="007C2330"/>
    <w:rsid w:val="007D2C12"/>
    <w:rsid w:val="007D519B"/>
    <w:rsid w:val="007D5211"/>
    <w:rsid w:val="007E7C40"/>
    <w:rsid w:val="007F6973"/>
    <w:rsid w:val="007F6E00"/>
    <w:rsid w:val="007F7534"/>
    <w:rsid w:val="008021BA"/>
    <w:rsid w:val="008058B6"/>
    <w:rsid w:val="00807CF0"/>
    <w:rsid w:val="00811ADF"/>
    <w:rsid w:val="0082090D"/>
    <w:rsid w:val="00824FEF"/>
    <w:rsid w:val="0082775C"/>
    <w:rsid w:val="0083004D"/>
    <w:rsid w:val="00834907"/>
    <w:rsid w:val="00837A23"/>
    <w:rsid w:val="00837EB0"/>
    <w:rsid w:val="00842554"/>
    <w:rsid w:val="0084467E"/>
    <w:rsid w:val="00844EBF"/>
    <w:rsid w:val="00845F19"/>
    <w:rsid w:val="00846A29"/>
    <w:rsid w:val="0085127A"/>
    <w:rsid w:val="00851FD5"/>
    <w:rsid w:val="00853176"/>
    <w:rsid w:val="00854825"/>
    <w:rsid w:val="008554DC"/>
    <w:rsid w:val="00855A43"/>
    <w:rsid w:val="00856A01"/>
    <w:rsid w:val="00857D96"/>
    <w:rsid w:val="0086173E"/>
    <w:rsid w:val="00862195"/>
    <w:rsid w:val="008639CE"/>
    <w:rsid w:val="00877E34"/>
    <w:rsid w:val="008805BD"/>
    <w:rsid w:val="008808AD"/>
    <w:rsid w:val="00883C24"/>
    <w:rsid w:val="00885F85"/>
    <w:rsid w:val="00892413"/>
    <w:rsid w:val="00895B09"/>
    <w:rsid w:val="008A7020"/>
    <w:rsid w:val="008B2567"/>
    <w:rsid w:val="008B45B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16270"/>
    <w:rsid w:val="00923090"/>
    <w:rsid w:val="00924292"/>
    <w:rsid w:val="00933CB3"/>
    <w:rsid w:val="009347ED"/>
    <w:rsid w:val="00934D00"/>
    <w:rsid w:val="009370BE"/>
    <w:rsid w:val="00941164"/>
    <w:rsid w:val="0094203B"/>
    <w:rsid w:val="00942557"/>
    <w:rsid w:val="009436A7"/>
    <w:rsid w:val="00943B0D"/>
    <w:rsid w:val="009502D1"/>
    <w:rsid w:val="00955398"/>
    <w:rsid w:val="00961D5C"/>
    <w:rsid w:val="009659FA"/>
    <w:rsid w:val="00973F69"/>
    <w:rsid w:val="00974BE3"/>
    <w:rsid w:val="0097638D"/>
    <w:rsid w:val="009823AA"/>
    <w:rsid w:val="00991B72"/>
    <w:rsid w:val="00991BDE"/>
    <w:rsid w:val="00991C34"/>
    <w:rsid w:val="00993D9F"/>
    <w:rsid w:val="009944F1"/>
    <w:rsid w:val="009945E3"/>
    <w:rsid w:val="00997359"/>
    <w:rsid w:val="009A1FDF"/>
    <w:rsid w:val="009A23B0"/>
    <w:rsid w:val="009A2EEA"/>
    <w:rsid w:val="009A30DC"/>
    <w:rsid w:val="009A314C"/>
    <w:rsid w:val="009A5EEE"/>
    <w:rsid w:val="009A7B29"/>
    <w:rsid w:val="009B2CA0"/>
    <w:rsid w:val="009B3F65"/>
    <w:rsid w:val="009B5BCE"/>
    <w:rsid w:val="009C1B73"/>
    <w:rsid w:val="009C42CB"/>
    <w:rsid w:val="009C7A4F"/>
    <w:rsid w:val="009D2E35"/>
    <w:rsid w:val="009D41C2"/>
    <w:rsid w:val="009D73BC"/>
    <w:rsid w:val="009E028B"/>
    <w:rsid w:val="009E282F"/>
    <w:rsid w:val="009E5FA0"/>
    <w:rsid w:val="009E63D7"/>
    <w:rsid w:val="009E6550"/>
    <w:rsid w:val="009F025B"/>
    <w:rsid w:val="009F084A"/>
    <w:rsid w:val="009F1B67"/>
    <w:rsid w:val="009F2398"/>
    <w:rsid w:val="009F3C5B"/>
    <w:rsid w:val="009F4BA3"/>
    <w:rsid w:val="00A02AD6"/>
    <w:rsid w:val="00A02FEA"/>
    <w:rsid w:val="00A0731D"/>
    <w:rsid w:val="00A12C5E"/>
    <w:rsid w:val="00A14DBD"/>
    <w:rsid w:val="00A15BBD"/>
    <w:rsid w:val="00A15C0E"/>
    <w:rsid w:val="00A15CAA"/>
    <w:rsid w:val="00A20A67"/>
    <w:rsid w:val="00A239CA"/>
    <w:rsid w:val="00A3234C"/>
    <w:rsid w:val="00A3331D"/>
    <w:rsid w:val="00A4179F"/>
    <w:rsid w:val="00A47A51"/>
    <w:rsid w:val="00A52B3F"/>
    <w:rsid w:val="00A552A4"/>
    <w:rsid w:val="00A70D45"/>
    <w:rsid w:val="00A75AB2"/>
    <w:rsid w:val="00A76AA2"/>
    <w:rsid w:val="00A778C3"/>
    <w:rsid w:val="00A864A6"/>
    <w:rsid w:val="00A869AC"/>
    <w:rsid w:val="00AA4306"/>
    <w:rsid w:val="00AB22BA"/>
    <w:rsid w:val="00AB2AA8"/>
    <w:rsid w:val="00AC38FF"/>
    <w:rsid w:val="00AC3C8D"/>
    <w:rsid w:val="00AD1F13"/>
    <w:rsid w:val="00AD238B"/>
    <w:rsid w:val="00AD2DA5"/>
    <w:rsid w:val="00AD2E35"/>
    <w:rsid w:val="00AE14AD"/>
    <w:rsid w:val="00AE604E"/>
    <w:rsid w:val="00AF32E9"/>
    <w:rsid w:val="00AF3B2F"/>
    <w:rsid w:val="00B04A67"/>
    <w:rsid w:val="00B05286"/>
    <w:rsid w:val="00B06638"/>
    <w:rsid w:val="00B1348F"/>
    <w:rsid w:val="00B1501F"/>
    <w:rsid w:val="00B20C8A"/>
    <w:rsid w:val="00B26C88"/>
    <w:rsid w:val="00B272F6"/>
    <w:rsid w:val="00B3287F"/>
    <w:rsid w:val="00B35A4D"/>
    <w:rsid w:val="00B36958"/>
    <w:rsid w:val="00B429E8"/>
    <w:rsid w:val="00B45CAE"/>
    <w:rsid w:val="00B472A7"/>
    <w:rsid w:val="00B52FFD"/>
    <w:rsid w:val="00B54CEC"/>
    <w:rsid w:val="00B57DEF"/>
    <w:rsid w:val="00B6007A"/>
    <w:rsid w:val="00B64A04"/>
    <w:rsid w:val="00B64CCC"/>
    <w:rsid w:val="00B65105"/>
    <w:rsid w:val="00B66B8E"/>
    <w:rsid w:val="00B67836"/>
    <w:rsid w:val="00B724E4"/>
    <w:rsid w:val="00B7768F"/>
    <w:rsid w:val="00B83600"/>
    <w:rsid w:val="00B83979"/>
    <w:rsid w:val="00B83DDE"/>
    <w:rsid w:val="00B84CB4"/>
    <w:rsid w:val="00B85814"/>
    <w:rsid w:val="00B86C1A"/>
    <w:rsid w:val="00B91755"/>
    <w:rsid w:val="00B93FC8"/>
    <w:rsid w:val="00BA1B04"/>
    <w:rsid w:val="00BA4DFB"/>
    <w:rsid w:val="00BA7D91"/>
    <w:rsid w:val="00BB5F68"/>
    <w:rsid w:val="00BC27AE"/>
    <w:rsid w:val="00BC7E19"/>
    <w:rsid w:val="00BD14AC"/>
    <w:rsid w:val="00BD2395"/>
    <w:rsid w:val="00BD3B31"/>
    <w:rsid w:val="00BE3985"/>
    <w:rsid w:val="00BE5F9D"/>
    <w:rsid w:val="00BE71EC"/>
    <w:rsid w:val="00BE765A"/>
    <w:rsid w:val="00BF0E9D"/>
    <w:rsid w:val="00BF459C"/>
    <w:rsid w:val="00C023DC"/>
    <w:rsid w:val="00C02E02"/>
    <w:rsid w:val="00C118EE"/>
    <w:rsid w:val="00C23A3D"/>
    <w:rsid w:val="00C3259C"/>
    <w:rsid w:val="00C44C7A"/>
    <w:rsid w:val="00C44D58"/>
    <w:rsid w:val="00C51804"/>
    <w:rsid w:val="00C56522"/>
    <w:rsid w:val="00C569B1"/>
    <w:rsid w:val="00C57EDF"/>
    <w:rsid w:val="00C6626F"/>
    <w:rsid w:val="00C741A3"/>
    <w:rsid w:val="00C77E82"/>
    <w:rsid w:val="00C77F55"/>
    <w:rsid w:val="00C84D01"/>
    <w:rsid w:val="00C8677E"/>
    <w:rsid w:val="00C94D9B"/>
    <w:rsid w:val="00CA3046"/>
    <w:rsid w:val="00CA5F8B"/>
    <w:rsid w:val="00CB1451"/>
    <w:rsid w:val="00CB2667"/>
    <w:rsid w:val="00CB4375"/>
    <w:rsid w:val="00CB55DA"/>
    <w:rsid w:val="00CB582A"/>
    <w:rsid w:val="00CC321F"/>
    <w:rsid w:val="00CE015B"/>
    <w:rsid w:val="00CE1C25"/>
    <w:rsid w:val="00CE3AE0"/>
    <w:rsid w:val="00CF2C39"/>
    <w:rsid w:val="00CF499E"/>
    <w:rsid w:val="00CF5104"/>
    <w:rsid w:val="00D0099B"/>
    <w:rsid w:val="00D02435"/>
    <w:rsid w:val="00D03594"/>
    <w:rsid w:val="00D05B7E"/>
    <w:rsid w:val="00D05EB5"/>
    <w:rsid w:val="00D16903"/>
    <w:rsid w:val="00D209FE"/>
    <w:rsid w:val="00D21E5D"/>
    <w:rsid w:val="00D23FAA"/>
    <w:rsid w:val="00D304D0"/>
    <w:rsid w:val="00D4178A"/>
    <w:rsid w:val="00D41BAC"/>
    <w:rsid w:val="00D43411"/>
    <w:rsid w:val="00D44FEF"/>
    <w:rsid w:val="00D463DE"/>
    <w:rsid w:val="00D50620"/>
    <w:rsid w:val="00D542A0"/>
    <w:rsid w:val="00D61775"/>
    <w:rsid w:val="00D664FD"/>
    <w:rsid w:val="00D734ED"/>
    <w:rsid w:val="00D94570"/>
    <w:rsid w:val="00D952DA"/>
    <w:rsid w:val="00D95E58"/>
    <w:rsid w:val="00DA2C20"/>
    <w:rsid w:val="00DA2C88"/>
    <w:rsid w:val="00DA3A0B"/>
    <w:rsid w:val="00DA4CFC"/>
    <w:rsid w:val="00DA5898"/>
    <w:rsid w:val="00DA5904"/>
    <w:rsid w:val="00DA74D0"/>
    <w:rsid w:val="00DA7F7A"/>
    <w:rsid w:val="00DB1F4E"/>
    <w:rsid w:val="00DB36A3"/>
    <w:rsid w:val="00DB6FAA"/>
    <w:rsid w:val="00DC2CF5"/>
    <w:rsid w:val="00DD5D06"/>
    <w:rsid w:val="00DD7B11"/>
    <w:rsid w:val="00DE012D"/>
    <w:rsid w:val="00DE0E1B"/>
    <w:rsid w:val="00DF2021"/>
    <w:rsid w:val="00DF2A55"/>
    <w:rsid w:val="00DF6AE8"/>
    <w:rsid w:val="00E00105"/>
    <w:rsid w:val="00E237FB"/>
    <w:rsid w:val="00E36E0A"/>
    <w:rsid w:val="00E41BBE"/>
    <w:rsid w:val="00E44C57"/>
    <w:rsid w:val="00E452E4"/>
    <w:rsid w:val="00E45C10"/>
    <w:rsid w:val="00E465BC"/>
    <w:rsid w:val="00E46D4A"/>
    <w:rsid w:val="00E472D8"/>
    <w:rsid w:val="00E515DD"/>
    <w:rsid w:val="00E52AF8"/>
    <w:rsid w:val="00E56FCE"/>
    <w:rsid w:val="00E60961"/>
    <w:rsid w:val="00E62A82"/>
    <w:rsid w:val="00E65C38"/>
    <w:rsid w:val="00E6602D"/>
    <w:rsid w:val="00E66DE0"/>
    <w:rsid w:val="00E67F8F"/>
    <w:rsid w:val="00E76FE1"/>
    <w:rsid w:val="00E83FB4"/>
    <w:rsid w:val="00E84513"/>
    <w:rsid w:val="00E84BB2"/>
    <w:rsid w:val="00E86DFA"/>
    <w:rsid w:val="00E87918"/>
    <w:rsid w:val="00E91A87"/>
    <w:rsid w:val="00E92704"/>
    <w:rsid w:val="00E931D5"/>
    <w:rsid w:val="00E94F41"/>
    <w:rsid w:val="00E95693"/>
    <w:rsid w:val="00EA3319"/>
    <w:rsid w:val="00EA5C25"/>
    <w:rsid w:val="00EA67B6"/>
    <w:rsid w:val="00EA69CF"/>
    <w:rsid w:val="00EB1AB1"/>
    <w:rsid w:val="00EB296C"/>
    <w:rsid w:val="00EB71D7"/>
    <w:rsid w:val="00EB7737"/>
    <w:rsid w:val="00EC1C1C"/>
    <w:rsid w:val="00EC7547"/>
    <w:rsid w:val="00EE1D14"/>
    <w:rsid w:val="00EE7D99"/>
    <w:rsid w:val="00EF6CAA"/>
    <w:rsid w:val="00F02A15"/>
    <w:rsid w:val="00F070C8"/>
    <w:rsid w:val="00F10725"/>
    <w:rsid w:val="00F128D5"/>
    <w:rsid w:val="00F1411D"/>
    <w:rsid w:val="00F17834"/>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1630"/>
    <w:rsid w:val="00F85208"/>
    <w:rsid w:val="00F853D5"/>
    <w:rsid w:val="00F93E79"/>
    <w:rsid w:val="00FA1101"/>
    <w:rsid w:val="00FA1347"/>
    <w:rsid w:val="00FA2D64"/>
    <w:rsid w:val="00FA3157"/>
    <w:rsid w:val="00FA4B8E"/>
    <w:rsid w:val="00FB12E1"/>
    <w:rsid w:val="00FB6E45"/>
    <w:rsid w:val="00FB7649"/>
    <w:rsid w:val="00FC0582"/>
    <w:rsid w:val="00FC0D91"/>
    <w:rsid w:val="00FC5B6C"/>
    <w:rsid w:val="00FD106F"/>
    <w:rsid w:val="00FD3037"/>
    <w:rsid w:val="00FD4A22"/>
    <w:rsid w:val="00FD4D8A"/>
    <w:rsid w:val="00FE2684"/>
    <w:rsid w:val="00FE2F79"/>
    <w:rsid w:val="00FF0F87"/>
    <w:rsid w:val="00FF14E7"/>
    <w:rsid w:val="00FF2984"/>
    <w:rsid w:val="00FF305E"/>
    <w:rsid w:val="00FF4A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46649E"/>
    <w:pPr>
      <w:tabs>
        <w:tab w:val="left" w:pos="567"/>
        <w:tab w:val="right" w:leader="dot" w:pos="8503"/>
      </w:tabs>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696ABD"/>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696ABD"/>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46649E"/>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Rcsostblzat">
    <w:name w:val="Table Grid"/>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1">
    <w:name w:val="Normál1"/>
    <w:rsid w:val="00853176"/>
    <w:pPr>
      <w:spacing w:before="120" w:after="120"/>
    </w:pPr>
    <w:rPr>
      <w:rFonts w:ascii="Calibri" w:eastAsia="Calibri" w:hAnsi="Calibri" w:cs="Calibri"/>
      <w:sz w:val="24"/>
      <w:szCs w:val="24"/>
      <w:lang w:eastAsia="hu-HU"/>
    </w:rPr>
  </w:style>
  <w:style w:type="table" w:styleId="Kzepesrcs35jellszn">
    <w:name w:val="Medium Grid 3 Accent 5"/>
    <w:basedOn w:val="Normltblzat"/>
    <w:uiPriority w:val="69"/>
    <w:rsid w:val="0085317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character" w:styleId="Feloldatlanmegemlts">
    <w:name w:val="Unresolved Mention"/>
    <w:basedOn w:val="Bekezdsalapbettpusa"/>
    <w:uiPriority w:val="99"/>
    <w:semiHidden/>
    <w:unhideWhenUsed/>
    <w:rsid w:val="00134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2995489">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32873699">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2964186">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10381769">
      <w:bodyDiv w:val="1"/>
      <w:marLeft w:val="0"/>
      <w:marRight w:val="0"/>
      <w:marTop w:val="0"/>
      <w:marBottom w:val="0"/>
      <w:divBdr>
        <w:top w:val="none" w:sz="0" w:space="0" w:color="auto"/>
        <w:left w:val="none" w:sz="0" w:space="0" w:color="auto"/>
        <w:bottom w:val="none" w:sz="0" w:space="0" w:color="auto"/>
        <w:right w:val="none" w:sz="0" w:space="0" w:color="auto"/>
      </w:divBdr>
    </w:div>
    <w:div w:id="211817064">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39799208">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57639535">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6301736">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25716259">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2294961">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001074">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21528649">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480270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3905133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592664678">
      <w:bodyDiv w:val="1"/>
      <w:marLeft w:val="0"/>
      <w:marRight w:val="0"/>
      <w:marTop w:val="0"/>
      <w:marBottom w:val="0"/>
      <w:divBdr>
        <w:top w:val="none" w:sz="0" w:space="0" w:color="auto"/>
        <w:left w:val="none" w:sz="0" w:space="0" w:color="auto"/>
        <w:bottom w:val="none" w:sz="0" w:space="0" w:color="auto"/>
        <w:right w:val="none" w:sz="0" w:space="0" w:color="auto"/>
      </w:divBdr>
    </w:div>
    <w:div w:id="604192797">
      <w:bodyDiv w:val="1"/>
      <w:marLeft w:val="0"/>
      <w:marRight w:val="0"/>
      <w:marTop w:val="0"/>
      <w:marBottom w:val="0"/>
      <w:divBdr>
        <w:top w:val="none" w:sz="0" w:space="0" w:color="auto"/>
        <w:left w:val="none" w:sz="0" w:space="0" w:color="auto"/>
        <w:bottom w:val="none" w:sz="0" w:space="0" w:color="auto"/>
        <w:right w:val="none" w:sz="0" w:space="0" w:color="auto"/>
      </w:divBdr>
    </w:div>
    <w:div w:id="608927240">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251149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362741">
      <w:bodyDiv w:val="1"/>
      <w:marLeft w:val="0"/>
      <w:marRight w:val="0"/>
      <w:marTop w:val="0"/>
      <w:marBottom w:val="0"/>
      <w:divBdr>
        <w:top w:val="none" w:sz="0" w:space="0" w:color="auto"/>
        <w:left w:val="none" w:sz="0" w:space="0" w:color="auto"/>
        <w:bottom w:val="none" w:sz="0" w:space="0" w:color="auto"/>
        <w:right w:val="none" w:sz="0" w:space="0" w:color="auto"/>
      </w:divBdr>
    </w:div>
    <w:div w:id="705061047">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87088685">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36724235">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344679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2016146">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05147403">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1341864">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7967534">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6680649">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5784546">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2235411">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640066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00784636">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2682732">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4329382">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4532298">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448211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287965">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57357372">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6388263">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83596023">
      <w:bodyDiv w:val="1"/>
      <w:marLeft w:val="0"/>
      <w:marRight w:val="0"/>
      <w:marTop w:val="0"/>
      <w:marBottom w:val="0"/>
      <w:divBdr>
        <w:top w:val="none" w:sz="0" w:space="0" w:color="auto"/>
        <w:left w:val="none" w:sz="0" w:space="0" w:color="auto"/>
        <w:bottom w:val="none" w:sz="0" w:space="0" w:color="auto"/>
        <w:right w:val="none" w:sz="0" w:space="0" w:color="auto"/>
      </w:divBdr>
    </w:div>
    <w:div w:id="1887571297">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5701993">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05874150">
      <w:bodyDiv w:val="1"/>
      <w:marLeft w:val="0"/>
      <w:marRight w:val="0"/>
      <w:marTop w:val="0"/>
      <w:marBottom w:val="0"/>
      <w:divBdr>
        <w:top w:val="none" w:sz="0" w:space="0" w:color="auto"/>
        <w:left w:val="none" w:sz="0" w:space="0" w:color="auto"/>
        <w:bottom w:val="none" w:sz="0" w:space="0" w:color="auto"/>
        <w:right w:val="none" w:sz="0" w:space="0" w:color="auto"/>
      </w:divBdr>
    </w:div>
    <w:div w:id="1917788524">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25719678">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3317031">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2006013">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5111796">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36541605">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9673616">
      <w:bodyDiv w:val="1"/>
      <w:marLeft w:val="0"/>
      <w:marRight w:val="0"/>
      <w:marTop w:val="0"/>
      <w:marBottom w:val="0"/>
      <w:divBdr>
        <w:top w:val="none" w:sz="0" w:space="0" w:color="auto"/>
        <w:left w:val="none" w:sz="0" w:space="0" w:color="auto"/>
        <w:bottom w:val="none" w:sz="0" w:space="0" w:color="auto"/>
        <w:right w:val="none" w:sz="0" w:space="0" w:color="auto"/>
      </w:divBdr>
    </w:div>
    <w:div w:id="2099979793">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1760653">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hyperlink" Target="file:///D:\Suli\Szakdolgozat\2022_tavasz_HoreczkyTunde_CNN9J1_Szakdolgozat.docx" TargetMode="External"/><Relationship Id="rId3" Type="http://schemas.openxmlformats.org/officeDocument/2006/relationships/styles" Target="styles.xml"/><Relationship Id="rId21" Type="http://schemas.openxmlformats.org/officeDocument/2006/relationships/hyperlink" Target="https://www.libri.hu/"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file:///D:\Suli\Szakdolgozat\2022_tavasz_HoreczkyTunde_CNN9J1_Szakdolgozat.doc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antikvarium.hu/"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file:///D:\Suli\Szakdolgozat\2022_tavasz_HoreczkyTunde_CNN9J1_Szakdolgozat.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confinder.com/" TargetMode="External"/><Relationship Id="rId28" Type="http://schemas.openxmlformats.org/officeDocument/2006/relationships/hyperlink" Target="file:///D:\Suli\Szakdolgozat\2022_tavasz_HoreczkyTunde_CNN9J1_Szakdolgozat.docx" TargetMode="External"/><Relationship Id="rId10" Type="http://schemas.openxmlformats.org/officeDocument/2006/relationships/image" Target="media/image1.jpeg"/><Relationship Id="rId19" Type="http://schemas.openxmlformats.org/officeDocument/2006/relationships/hyperlink" Target="https://www.regikonyvek.h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moly.hu/" TargetMode="External"/><Relationship Id="rId27" Type="http://schemas.openxmlformats.org/officeDocument/2006/relationships/hyperlink" Target="file:///D:\Suli\Szakdolgozat\2022_tavasz_HoreczkyTunde_CNN9J1_Szakdolgozat.docx"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Lex</b:Tag>
    <b:SourceType>InternetSite</b:SourceType>
    <b:Guid>{5F408DA2-BF4E-41D4-813C-42C052278F7C}</b:Guid>
    <b:Title>Antikvárium</b:Title>
    <b:City>https://lexiq.hu/antikvarium</b:City>
    <b:URL>https://lexiq.hu/antikvarium</b:URL>
    <b:YearAccessed>2022</b:YearAccessed>
    <b:MonthAccessed>04</b:MonthAccessed>
    <b:DayAccessed>28</b:DayAccessed>
    <b:RefOrder>5</b:RefOrder>
  </b:Source>
  <b:Source>
    <b:Tag>Ass22</b:Tag>
    <b:SourceType>InternetSite</b:SourceType>
    <b:Guid>{E8AB391A-34F1-4670-A0E1-A50B126B7742}</b:Guid>
    <b:Title>Assister</b:Title>
    <b:YearAccessed>2022</b:YearAccessed>
    <b:MonthAccessed>04</b:MonthAccessed>
    <b:DayAccessed>12</b:DayAccessed>
    <b:URL>https://assister.co/</b:URL>
    <b:RefOrder>6</b:RefOrder>
  </b:Source>
  <b:Source>
    <b:Tag>Beo22</b:Tag>
    <b:SourceType>InternetSite</b:SourceType>
    <b:Guid>{49703A04-86C7-4317-8E8B-A493F06C825E}</b:Guid>
    <b:Title>Beosztásom</b:Title>
    <b:YearAccessed>2022</b:YearAccessed>
    <b:MonthAccessed>04</b:MonthAccessed>
    <b:DayAccessed>12</b:DayAccessed>
    <b:URL>https://beosztasom.hu/</b:URL>
    <b:RefOrder>7</b:RefOrder>
  </b:Source>
  <b:Source>
    <b:Tag>Tib22</b:Tag>
    <b:SourceType>DocumentFromInternetSite</b:SourceType>
    <b:Guid>{342227AA-F19C-4C06-AB99-B6DDA6F78B4D}</b:Guid>
    <b:Author>
      <b:Author>
        <b:NameList>
          <b:Person>
            <b:Last>Tibor</b:Last>
            <b:First>Gregorics</b:First>
          </b:Person>
        </b:NameList>
      </b:Author>
    </b:Author>
    <b:Title>adonet.pdf</b:Title>
    <b:YearAccessed>2022</b:YearAccessed>
    <b:MonthAccessed>05</b:MonthAccessed>
    <b:DayAccessed>03</b:DayAccessed>
    <b:URL>https://www.inf.elte.hu/dstore/document/279/adonet.pdf</b:URL>
    <b:RefOrder>2</b:RefOrder>
  </b:Source>
  <b:Source>
    <b:Tag>Jas</b:Tag>
    <b:SourceType>Book</b:SourceType>
    <b:Guid>{FB8B4743-3E3E-4E73-874C-22EB4A39F7D8}</b:Guid>
    <b:Title>C# adatbázisprogramozás mesteri szinten</b:Title>
    <b:Author>
      <b:Author>
        <b:NameList>
          <b:Person>
            <b:Last>Price</b:Last>
            <b:First>Jason</b:First>
          </b:Person>
        </b:NameList>
      </b:Author>
    </b:Author>
    <b:Year>2004</b:Year>
    <b:Publisher>Kiskapu KFT</b:Publisher>
    <b:RefOrder>3</b:RefOrder>
  </b:Source>
  <b:Source>
    <b:Tag>Ill05</b:Tag>
    <b:SourceType>Book</b:SourceType>
    <b:Guid>{EE392162-6167-4276-8014-B77FE3B23015}</b:Guid>
    <b:Author>
      <b:Author>
        <b:NameList>
          <b:Person>
            <b:Last>Zoltán</b:Last>
            <b:First>Illés</b:First>
          </b:Person>
        </b:NameList>
      </b:Author>
    </b:Author>
    <b:Title>Programozás C# nyelven</b:Title>
    <b:Year>2005</b:Year>
    <b:Publisher>JEDLIK OKTATÁSI STÚDIÓ</b:Publisher>
    <b:RefOrder>1</b:RefOrder>
  </b:Source>
  <b:Source>
    <b:Tag>Git22</b:Tag>
    <b:SourceType>DocumentFromInternetSite</b:SourceType>
    <b:Guid>{F684EF38-6A82-47FB-AA45-CC53342CCA11}</b:Guid>
    <b:Title>GitHub, ZXing.NET</b:Title>
    <b:YearAccessed>2022</b:YearAccessed>
    <b:MonthAccessed>05</b:MonthAccessed>
    <b:DayAccessed>03</b:DayAccessed>
    <b:URL>https://github.com/micjahn/ZXing.Net#donate</b:URL>
    <b:RefOrder>4</b:RefOrder>
  </b:Source>
</b:Sources>
</file>

<file path=customXml/itemProps1.xml><?xml version="1.0" encoding="utf-8"?>
<ds:datastoreItem xmlns:ds="http://schemas.openxmlformats.org/officeDocument/2006/customXml" ds:itemID="{5A77CC6B-496D-43CE-A3C2-27B8244B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Template>
  <TotalTime>1108</TotalTime>
  <Pages>60</Pages>
  <Words>10971</Words>
  <Characters>75706</Characters>
  <Application>Microsoft Office Word</Application>
  <DocSecurity>0</DocSecurity>
  <Lines>630</Lines>
  <Paragraphs>173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O365 felhasználó</cp:lastModifiedBy>
  <cp:revision>36</cp:revision>
  <dcterms:created xsi:type="dcterms:W3CDTF">2022-04-24T16:54:00Z</dcterms:created>
  <dcterms:modified xsi:type="dcterms:W3CDTF">2022-05-04T09:43:00Z</dcterms:modified>
</cp:coreProperties>
</file>